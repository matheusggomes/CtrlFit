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38A97" w14:textId="77777777" w:rsidR="00EE0A2B" w:rsidRPr="001F3957" w:rsidRDefault="00EE0A2B">
      <w:pPr>
        <w:pStyle w:val="Ttulo"/>
        <w:jc w:val="right"/>
        <w:rPr>
          <w:rFonts w:cs="Arial"/>
        </w:rPr>
      </w:pPr>
      <w:r w:rsidRPr="001F3957">
        <w:rPr>
          <w:rFonts w:cs="Arial"/>
        </w:rPr>
        <w:fldChar w:fldCharType="begin"/>
      </w:r>
      <w:r w:rsidRPr="001F3957">
        <w:rPr>
          <w:rFonts w:cs="Arial"/>
        </w:rPr>
        <w:instrText xml:space="preserve"> SUBJECT  \* MERGEFORMAT </w:instrText>
      </w:r>
      <w:r w:rsidRPr="001F3957">
        <w:rPr>
          <w:rFonts w:cs="Arial"/>
        </w:rPr>
        <w:fldChar w:fldCharType="end"/>
      </w:r>
    </w:p>
    <w:p w14:paraId="7A689114" w14:textId="77777777" w:rsidR="00EE0A2B" w:rsidRPr="001F3957" w:rsidRDefault="00EE0A2B">
      <w:pPr>
        <w:pStyle w:val="Ttulo"/>
        <w:jc w:val="right"/>
        <w:rPr>
          <w:rFonts w:cs="Arial"/>
        </w:rPr>
      </w:pPr>
      <w:r w:rsidRPr="001F3957">
        <w:rPr>
          <w:rFonts w:cs="Arial"/>
        </w:rPr>
        <w:t>Especificação de Interface Visual</w:t>
      </w:r>
    </w:p>
    <w:p w14:paraId="18929E62" w14:textId="4A89F17C" w:rsidR="00EE0A2B" w:rsidRPr="001F3957" w:rsidRDefault="004911AB">
      <w:pPr>
        <w:pStyle w:val="Ttulo"/>
        <w:jc w:val="right"/>
        <w:rPr>
          <w:rFonts w:cs="Arial"/>
        </w:rPr>
      </w:pPr>
      <w:r w:rsidRPr="001F3957">
        <w:rPr>
          <w:rFonts w:cs="Arial"/>
        </w:rPr>
        <w:t>Ctrl Fit</w:t>
      </w:r>
    </w:p>
    <w:p w14:paraId="4BD2E1A7" w14:textId="398CEEAB" w:rsidR="00A940F9" w:rsidRPr="001F3957" w:rsidRDefault="00A940F9" w:rsidP="00A940F9">
      <w:pPr>
        <w:jc w:val="right"/>
        <w:rPr>
          <w:rFonts w:ascii="Arial" w:hAnsi="Arial" w:cs="Arial"/>
          <w:b/>
          <w:sz w:val="28"/>
        </w:rPr>
      </w:pPr>
    </w:p>
    <w:p w14:paraId="7427AB84" w14:textId="77777777" w:rsidR="00EE0A2B" w:rsidRPr="001F3957" w:rsidRDefault="00EE0A2B">
      <w:pPr>
        <w:pStyle w:val="Ttulo"/>
        <w:rPr>
          <w:rFonts w:cs="Arial"/>
          <w:sz w:val="28"/>
        </w:rPr>
      </w:pPr>
    </w:p>
    <w:p w14:paraId="30EBDDB7" w14:textId="77777777" w:rsidR="00EE0A2B" w:rsidRPr="001F3957" w:rsidRDefault="00EE0A2B">
      <w:pPr>
        <w:pStyle w:val="InfoBlue"/>
        <w:rPr>
          <w:rFonts w:ascii="Arial" w:hAnsi="Arial" w:cs="Arial"/>
        </w:rPr>
      </w:pPr>
    </w:p>
    <w:p w14:paraId="63A58B92" w14:textId="77777777" w:rsidR="00EE0A2B" w:rsidRPr="001F3957" w:rsidRDefault="00EE0A2B">
      <w:pPr>
        <w:rPr>
          <w:rFonts w:ascii="Arial" w:hAnsi="Arial" w:cs="Arial"/>
        </w:rPr>
        <w:sectPr w:rsidR="00EE0A2B" w:rsidRPr="001F3957" w:rsidSect="00EF0BF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0E854ED" w14:textId="77777777" w:rsidR="00EE0A2B" w:rsidRPr="001F3957" w:rsidRDefault="00EE0A2B">
      <w:pPr>
        <w:pStyle w:val="Ttulo"/>
        <w:rPr>
          <w:rFonts w:cs="Arial"/>
        </w:rPr>
      </w:pPr>
      <w:r w:rsidRPr="001F3957">
        <w:rPr>
          <w:rFonts w:cs="Arial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0A2B" w:rsidRPr="001F3957" w14:paraId="2EFFFF67" w14:textId="77777777">
        <w:tc>
          <w:tcPr>
            <w:tcW w:w="2304" w:type="dxa"/>
          </w:tcPr>
          <w:p w14:paraId="4C0EEFB9" w14:textId="77777777" w:rsidR="00EE0A2B" w:rsidRPr="001F3957" w:rsidRDefault="00EE0A2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3957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14:paraId="740F6E0F" w14:textId="77777777" w:rsidR="00EE0A2B" w:rsidRPr="001F3957" w:rsidRDefault="00EE0A2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3957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14:paraId="0EFE3E32" w14:textId="77777777" w:rsidR="00EE0A2B" w:rsidRPr="001F3957" w:rsidRDefault="00EE0A2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395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14:paraId="4AA4CAAC" w14:textId="77777777" w:rsidR="00EE0A2B" w:rsidRPr="001F3957" w:rsidRDefault="00EE0A2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3957">
              <w:rPr>
                <w:rFonts w:ascii="Arial" w:hAnsi="Arial" w:cs="Arial"/>
                <w:b/>
              </w:rPr>
              <w:t>Autor</w:t>
            </w:r>
          </w:p>
        </w:tc>
      </w:tr>
      <w:tr w:rsidR="00EE0A2B" w:rsidRPr="001F3957" w14:paraId="01E8DE7F" w14:textId="77777777">
        <w:tc>
          <w:tcPr>
            <w:tcW w:w="2304" w:type="dxa"/>
          </w:tcPr>
          <w:p w14:paraId="2DF5E0DF" w14:textId="4A51E3EC" w:rsidR="00EE0A2B" w:rsidRPr="001F3957" w:rsidRDefault="004911AB">
            <w:pPr>
              <w:pStyle w:val="Tabletext"/>
              <w:rPr>
                <w:rFonts w:ascii="Arial" w:hAnsi="Arial" w:cs="Arial"/>
              </w:rPr>
            </w:pPr>
            <w:r w:rsidRPr="001F3957">
              <w:rPr>
                <w:rFonts w:ascii="Arial" w:hAnsi="Arial" w:cs="Arial"/>
              </w:rPr>
              <w:t>25</w:t>
            </w:r>
            <w:r w:rsidR="00EE0A2B" w:rsidRPr="001F3957">
              <w:rPr>
                <w:rFonts w:ascii="Arial" w:hAnsi="Arial" w:cs="Arial"/>
              </w:rPr>
              <w:t>/</w:t>
            </w:r>
            <w:r w:rsidRPr="001F3957">
              <w:rPr>
                <w:rFonts w:ascii="Arial" w:hAnsi="Arial" w:cs="Arial"/>
              </w:rPr>
              <w:t>04</w:t>
            </w:r>
            <w:r w:rsidR="00EE0A2B" w:rsidRPr="001F3957">
              <w:rPr>
                <w:rFonts w:ascii="Arial" w:hAnsi="Arial" w:cs="Arial"/>
              </w:rPr>
              <w:t>/</w:t>
            </w:r>
            <w:r w:rsidRPr="001F3957">
              <w:rPr>
                <w:rFonts w:ascii="Arial" w:hAnsi="Arial" w:cs="Arial"/>
              </w:rPr>
              <w:t>2024</w:t>
            </w:r>
          </w:p>
        </w:tc>
        <w:tc>
          <w:tcPr>
            <w:tcW w:w="1152" w:type="dxa"/>
          </w:tcPr>
          <w:p w14:paraId="4CC0854E" w14:textId="48E6D33D" w:rsidR="00EE0A2B" w:rsidRPr="001F3957" w:rsidRDefault="004911AB">
            <w:pPr>
              <w:pStyle w:val="Tabletext"/>
              <w:rPr>
                <w:rFonts w:ascii="Arial" w:hAnsi="Arial" w:cs="Arial"/>
              </w:rPr>
            </w:pPr>
            <w:r w:rsidRPr="001F395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10C6E751" w14:textId="1EFE237F" w:rsidR="00EE0A2B" w:rsidRPr="001F3957" w:rsidRDefault="004911AB">
            <w:pPr>
              <w:pStyle w:val="Tabletext"/>
              <w:rPr>
                <w:rFonts w:ascii="Arial" w:hAnsi="Arial" w:cs="Arial"/>
              </w:rPr>
            </w:pPr>
            <w:r w:rsidRPr="001F3957">
              <w:rPr>
                <w:rFonts w:ascii="Arial" w:hAnsi="Arial" w:cs="Arial"/>
              </w:rPr>
              <w:t>Criação</w:t>
            </w:r>
          </w:p>
        </w:tc>
        <w:tc>
          <w:tcPr>
            <w:tcW w:w="2304" w:type="dxa"/>
          </w:tcPr>
          <w:p w14:paraId="39A4CA12" w14:textId="0E94BCCE" w:rsidR="00EE0A2B" w:rsidRPr="001F3957" w:rsidRDefault="004911AB">
            <w:pPr>
              <w:pStyle w:val="Tabletext"/>
              <w:rPr>
                <w:rFonts w:ascii="Arial" w:hAnsi="Arial" w:cs="Arial"/>
              </w:rPr>
            </w:pPr>
            <w:r w:rsidRPr="001F3957">
              <w:rPr>
                <w:rFonts w:ascii="Arial" w:hAnsi="Arial" w:cs="Arial"/>
              </w:rPr>
              <w:t>Matheus</w:t>
            </w:r>
          </w:p>
        </w:tc>
      </w:tr>
      <w:tr w:rsidR="00EE0A2B" w:rsidRPr="001F3957" w14:paraId="21BF7513" w14:textId="77777777">
        <w:tc>
          <w:tcPr>
            <w:tcW w:w="2304" w:type="dxa"/>
          </w:tcPr>
          <w:p w14:paraId="5DAC6C53" w14:textId="6B9D3CE1" w:rsidR="00EE0A2B" w:rsidRPr="001F3957" w:rsidRDefault="004A4B4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02/05/2024</w:t>
            </w:r>
          </w:p>
        </w:tc>
        <w:tc>
          <w:tcPr>
            <w:tcW w:w="1152" w:type="dxa"/>
          </w:tcPr>
          <w:p w14:paraId="3AC4A337" w14:textId="17F8A787" w:rsidR="00EE0A2B" w:rsidRPr="001F3957" w:rsidRDefault="004A4B4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14:paraId="24B65783" w14:textId="5087B22D" w:rsidR="00EE0A2B" w:rsidRPr="001F3957" w:rsidRDefault="004A4B4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Adição de tabelas e sumário</w:t>
            </w:r>
          </w:p>
        </w:tc>
        <w:tc>
          <w:tcPr>
            <w:tcW w:w="2304" w:type="dxa"/>
          </w:tcPr>
          <w:p w14:paraId="024810F7" w14:textId="19932BFF" w:rsidR="00EE0A2B" w:rsidRPr="001F3957" w:rsidRDefault="004A4B4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Raul</w:t>
            </w:r>
          </w:p>
        </w:tc>
      </w:tr>
      <w:tr w:rsidR="00EE0A2B" w:rsidRPr="001F3957" w14:paraId="21D5FBF7" w14:textId="77777777">
        <w:tc>
          <w:tcPr>
            <w:tcW w:w="2304" w:type="dxa"/>
          </w:tcPr>
          <w:p w14:paraId="48FB2D3A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6702D3F3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289EEDC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09D691B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</w:tr>
      <w:tr w:rsidR="00EE0A2B" w:rsidRPr="001F3957" w14:paraId="54DE7F05" w14:textId="77777777">
        <w:tc>
          <w:tcPr>
            <w:tcW w:w="2304" w:type="dxa"/>
          </w:tcPr>
          <w:p w14:paraId="292FED53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EB064A4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011B91A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02F6E5E7" w14:textId="77777777" w:rsidR="00EE0A2B" w:rsidRPr="001F3957" w:rsidRDefault="00EE0A2B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76BBD42F" w14:textId="77777777" w:rsidR="00EE0A2B" w:rsidRPr="001F3957" w:rsidRDefault="00EE0A2B">
      <w:pPr>
        <w:rPr>
          <w:rFonts w:ascii="Arial" w:hAnsi="Arial" w:cs="Arial"/>
        </w:rPr>
      </w:pPr>
    </w:p>
    <w:p w14:paraId="1698E554" w14:textId="2A6FF74A" w:rsidR="00CC65FC" w:rsidRDefault="00EE0A2B" w:rsidP="00CC65FC">
      <w:pPr>
        <w:pStyle w:val="Ttulo"/>
        <w:rPr>
          <w:rFonts w:cs="Arial"/>
        </w:rPr>
      </w:pPr>
      <w:r w:rsidRPr="001F3957">
        <w:rPr>
          <w:rFonts w:cs="Arial"/>
        </w:rPr>
        <w:br w:type="page"/>
      </w:r>
      <w:r w:rsidRPr="001F3957">
        <w:rPr>
          <w:rFonts w:cs="Arial"/>
        </w:rPr>
        <w:lastRenderedPageBreak/>
        <w:t>Índice</w:t>
      </w:r>
      <w:r w:rsidRPr="001F3957">
        <w:rPr>
          <w:rFonts w:cs="Arial"/>
          <w:b w:val="0"/>
          <w:sz w:val="20"/>
        </w:rPr>
        <w:fldChar w:fldCharType="begin"/>
      </w:r>
      <w:r w:rsidRPr="001F3957">
        <w:rPr>
          <w:rFonts w:cs="Arial"/>
        </w:rPr>
        <w:instrText xml:space="preserve"> TOC \o "1-3" </w:instrText>
      </w:r>
      <w:r w:rsidRPr="001F3957">
        <w:rPr>
          <w:rFonts w:cs="Arial"/>
          <w:b w:val="0"/>
          <w:sz w:val="20"/>
        </w:rPr>
        <w:fldChar w:fldCharType="separate"/>
      </w:r>
    </w:p>
    <w:sdt>
      <w:sdtPr>
        <w:rPr>
          <w:rFonts w:ascii="Arial" w:hAnsi="Arial" w:cs="Arial"/>
          <w:sz w:val="22"/>
          <w:szCs w:val="22"/>
        </w:rPr>
        <w:id w:val="1023668431"/>
        <w:docPartObj>
          <w:docPartGallery w:val="Table of Contents"/>
          <w:docPartUnique/>
        </w:docPartObj>
      </w:sdtPr>
      <w:sdtEndPr/>
      <w:sdtContent>
        <w:p w14:paraId="167AF493" w14:textId="7DAF10DD" w:rsidR="00CC65FC" w:rsidRPr="004A4B46" w:rsidRDefault="00CC65FC" w:rsidP="00CC65FC">
          <w:pPr>
            <w:pStyle w:val="Sumrio1"/>
            <w:numPr>
              <w:ilvl w:val="0"/>
              <w:numId w:val="49"/>
            </w:numPr>
            <w:tabs>
              <w:tab w:val="clear" w:pos="9360"/>
              <w:tab w:val="left" w:pos="652"/>
              <w:tab w:val="left" w:pos="653"/>
              <w:tab w:val="right" w:pos="9582"/>
            </w:tabs>
            <w:autoSpaceDE w:val="0"/>
            <w:autoSpaceDN w:val="0"/>
            <w:spacing w:before="254" w:after="0" w:line="240" w:lineRule="auto"/>
            <w:ind w:right="0" w:hanging="433"/>
            <w:rPr>
              <w:rFonts w:ascii="Arial" w:hAnsi="Arial" w:cs="Arial"/>
              <w:sz w:val="22"/>
              <w:szCs w:val="22"/>
            </w:rPr>
          </w:pPr>
          <w:hyperlink w:anchor="_TOC_250027" w:history="1">
            <w:r w:rsidRPr="004A4B46">
              <w:rPr>
                <w:rFonts w:ascii="Arial" w:hAnsi="Arial" w:cs="Arial"/>
                <w:sz w:val="22"/>
                <w:szCs w:val="22"/>
              </w:rPr>
              <w:t>Sobre este documento</w:t>
            </w:r>
            <w:r w:rsidRPr="004A4B46">
              <w:rPr>
                <w:rFonts w:ascii="Arial" w:hAnsi="Arial" w:cs="Arial"/>
                <w:sz w:val="22"/>
                <w:szCs w:val="22"/>
              </w:rPr>
              <w:tab/>
              <w:t>4</w:t>
            </w:r>
          </w:hyperlink>
        </w:p>
        <w:p w14:paraId="06056C98" w14:textId="77777777" w:rsidR="00CC65FC" w:rsidRPr="004A4B46" w:rsidRDefault="00CC65FC" w:rsidP="00CC65FC">
          <w:pPr>
            <w:pStyle w:val="Sumrio1"/>
            <w:numPr>
              <w:ilvl w:val="0"/>
              <w:numId w:val="49"/>
            </w:numPr>
            <w:tabs>
              <w:tab w:val="clear" w:pos="9360"/>
              <w:tab w:val="left" w:pos="652"/>
              <w:tab w:val="left" w:pos="653"/>
              <w:tab w:val="right" w:pos="9582"/>
            </w:tabs>
            <w:autoSpaceDE w:val="0"/>
            <w:autoSpaceDN w:val="0"/>
            <w:spacing w:before="250" w:after="0" w:line="240" w:lineRule="auto"/>
            <w:ind w:right="0" w:hanging="433"/>
            <w:rPr>
              <w:rFonts w:ascii="Arial" w:hAnsi="Arial" w:cs="Arial"/>
              <w:sz w:val="22"/>
              <w:szCs w:val="22"/>
            </w:rPr>
          </w:pPr>
          <w:hyperlink w:anchor="_TOC_250023" w:history="1">
            <w:r w:rsidRPr="004A4B46">
              <w:rPr>
                <w:rFonts w:ascii="Arial" w:hAnsi="Arial" w:cs="Arial"/>
                <w:sz w:val="22"/>
                <w:szCs w:val="22"/>
              </w:rPr>
              <w:t>Declaração</w:t>
            </w:r>
            <w:r w:rsidRPr="004A4B46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4A4B46">
              <w:rPr>
                <w:rFonts w:ascii="Arial" w:hAnsi="Arial" w:cs="Arial"/>
                <w:sz w:val="22"/>
                <w:szCs w:val="22"/>
              </w:rPr>
              <w:t>do</w:t>
            </w:r>
            <w:r w:rsidRPr="004A4B46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4A4B46">
              <w:rPr>
                <w:rFonts w:ascii="Arial" w:hAnsi="Arial" w:cs="Arial"/>
                <w:sz w:val="22"/>
                <w:szCs w:val="22"/>
              </w:rPr>
              <w:t>Problema</w:t>
            </w:r>
            <w:r w:rsidRPr="004A4B46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4A4B46">
              <w:rPr>
                <w:rFonts w:ascii="Arial" w:hAnsi="Arial" w:cs="Arial"/>
                <w:sz w:val="22"/>
                <w:szCs w:val="22"/>
              </w:rPr>
              <w:t>no</w:t>
            </w:r>
            <w:r w:rsidRPr="004A4B46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4A4B46">
              <w:rPr>
                <w:rFonts w:ascii="Arial" w:hAnsi="Arial" w:cs="Arial"/>
                <w:sz w:val="22"/>
                <w:szCs w:val="22"/>
              </w:rPr>
              <w:t>Contexto</w:t>
            </w:r>
            <w:r w:rsidRPr="004A4B46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4A4B46">
              <w:rPr>
                <w:rFonts w:ascii="Arial" w:hAnsi="Arial" w:cs="Arial"/>
                <w:sz w:val="22"/>
                <w:szCs w:val="22"/>
              </w:rPr>
              <w:t>do</w:t>
            </w:r>
            <w:r w:rsidRPr="004A4B46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4A4B46">
              <w:rPr>
                <w:rFonts w:ascii="Arial" w:hAnsi="Arial" w:cs="Arial"/>
                <w:sz w:val="22"/>
                <w:szCs w:val="22"/>
              </w:rPr>
              <w:t>Negócio</w:t>
            </w:r>
            <w:r w:rsidRPr="004A4B46">
              <w:rPr>
                <w:rFonts w:ascii="Arial" w:hAnsi="Arial" w:cs="Arial"/>
                <w:sz w:val="22"/>
                <w:szCs w:val="22"/>
              </w:rPr>
              <w:tab/>
              <w:t>4</w:t>
            </w:r>
          </w:hyperlink>
        </w:p>
        <w:p w14:paraId="3F42E7F4" w14:textId="77777777" w:rsidR="001E352F" w:rsidRPr="004A4B46" w:rsidRDefault="001E352F" w:rsidP="001E352F">
          <w:pPr>
            <w:rPr>
              <w:rFonts w:ascii="Arial" w:hAnsi="Arial" w:cs="Arial"/>
              <w:sz w:val="22"/>
              <w:szCs w:val="22"/>
            </w:rPr>
          </w:pPr>
        </w:p>
        <w:p w14:paraId="7A19850D" w14:textId="15756D35" w:rsidR="00CC65FC" w:rsidRPr="004A4B46" w:rsidRDefault="00E35D43" w:rsidP="00CC65FC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login</w:t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</w:r>
          <w:r w:rsidR="001E352F" w:rsidRPr="004A4B46">
            <w:rPr>
              <w:rFonts w:ascii="Arial" w:hAnsi="Arial" w:cs="Arial"/>
              <w:sz w:val="22"/>
              <w:szCs w:val="22"/>
            </w:rPr>
            <w:tab/>
            <w:t>4</w:t>
          </w:r>
        </w:p>
        <w:p w14:paraId="6D2DA217" w14:textId="1E26CCC8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</w:r>
          <w:r w:rsidRPr="004A4B46">
            <w:rPr>
              <w:rFonts w:ascii="Arial" w:hAnsi="Arial" w:cs="Arial"/>
              <w:sz w:val="22"/>
              <w:szCs w:val="22"/>
            </w:rPr>
            <w:tab/>
            <w:t>4</w:t>
          </w:r>
        </w:p>
        <w:p w14:paraId="55070832" w14:textId="77777777" w:rsidR="001E352F" w:rsidRPr="004A4B46" w:rsidRDefault="001E352F" w:rsidP="001E352F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3C159FFA" w14:textId="2BB39B80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inicial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5</w:t>
          </w:r>
        </w:p>
        <w:p w14:paraId="44D67C7C" w14:textId="77777777" w:rsidR="004E1BF8" w:rsidRPr="004A4B46" w:rsidRDefault="004E1BF8" w:rsidP="004E1BF8">
          <w:pPr>
            <w:pStyle w:val="PargrafodaLista"/>
            <w:ind w:left="1221"/>
            <w:rPr>
              <w:rFonts w:ascii="Arial" w:hAnsi="Arial" w:cs="Arial"/>
              <w:sz w:val="22"/>
              <w:szCs w:val="22"/>
            </w:rPr>
          </w:pPr>
        </w:p>
        <w:p w14:paraId="07C8717E" w14:textId="2BE6AB7C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aluno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5</w:t>
          </w:r>
        </w:p>
        <w:p w14:paraId="77EA5EE9" w14:textId="77777777" w:rsidR="004E1BF8" w:rsidRPr="004A4B46" w:rsidRDefault="004E1BF8" w:rsidP="004E1BF8">
          <w:pPr>
            <w:rPr>
              <w:rFonts w:ascii="Arial" w:hAnsi="Arial" w:cs="Arial"/>
              <w:sz w:val="22"/>
              <w:szCs w:val="22"/>
            </w:rPr>
          </w:pPr>
        </w:p>
        <w:p w14:paraId="4D802443" w14:textId="7BAA90BA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aluno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6</w:t>
          </w:r>
        </w:p>
        <w:p w14:paraId="2E819B03" w14:textId="4F25137A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6</w:t>
          </w:r>
        </w:p>
        <w:p w14:paraId="47099F1D" w14:textId="77777777" w:rsidR="004E1BF8" w:rsidRPr="004A4B46" w:rsidRDefault="004E1BF8" w:rsidP="004E1BF8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6C74BD6F" w14:textId="54C30C89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pagamento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7</w:t>
          </w:r>
        </w:p>
        <w:p w14:paraId="6EC40106" w14:textId="77777777" w:rsidR="004E1BF8" w:rsidRPr="004A4B46" w:rsidRDefault="004E1BF8" w:rsidP="004E1BF8">
          <w:pPr>
            <w:pStyle w:val="PargrafodaLista"/>
            <w:ind w:left="1221"/>
            <w:rPr>
              <w:rFonts w:ascii="Arial" w:hAnsi="Arial" w:cs="Arial"/>
              <w:sz w:val="22"/>
              <w:szCs w:val="22"/>
            </w:rPr>
          </w:pPr>
        </w:p>
        <w:p w14:paraId="3DE48FAF" w14:textId="01E47DC3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pagamento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8</w:t>
          </w:r>
        </w:p>
        <w:p w14:paraId="778C5293" w14:textId="343D41AF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8</w:t>
          </w:r>
        </w:p>
        <w:p w14:paraId="7F63F920" w14:textId="77777777" w:rsidR="004E1BF8" w:rsidRPr="004A4B46" w:rsidRDefault="004E1BF8" w:rsidP="004E1BF8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252914D4" w14:textId="19E413DA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treino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9</w:t>
          </w:r>
        </w:p>
        <w:p w14:paraId="1C0E2DDF" w14:textId="77777777" w:rsidR="004E1BF8" w:rsidRPr="004A4B46" w:rsidRDefault="004E1BF8" w:rsidP="004E1BF8">
          <w:pPr>
            <w:pStyle w:val="PargrafodaLista"/>
            <w:ind w:left="1221"/>
            <w:rPr>
              <w:rFonts w:ascii="Arial" w:hAnsi="Arial" w:cs="Arial"/>
              <w:sz w:val="22"/>
              <w:szCs w:val="22"/>
            </w:rPr>
          </w:pPr>
        </w:p>
        <w:p w14:paraId="4F14B730" w14:textId="1AFB0FF4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exercício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10</w:t>
          </w:r>
        </w:p>
        <w:p w14:paraId="63C60030" w14:textId="0800BA20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10</w:t>
          </w:r>
        </w:p>
        <w:p w14:paraId="1F8916DF" w14:textId="77777777" w:rsidR="004E1BF8" w:rsidRPr="004A4B46" w:rsidRDefault="004E1BF8" w:rsidP="004E1BF8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26D6DC6E" w14:textId="1E5A44EC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plano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11</w:t>
          </w:r>
        </w:p>
        <w:p w14:paraId="552FA2C0" w14:textId="77777777" w:rsidR="004E1BF8" w:rsidRPr="004A4B46" w:rsidRDefault="004E1BF8" w:rsidP="004E1BF8">
          <w:pPr>
            <w:pStyle w:val="PargrafodaLista"/>
            <w:ind w:left="1221"/>
            <w:rPr>
              <w:rFonts w:ascii="Arial" w:hAnsi="Arial" w:cs="Arial"/>
              <w:sz w:val="22"/>
              <w:szCs w:val="22"/>
            </w:rPr>
          </w:pPr>
        </w:p>
        <w:p w14:paraId="3BB9C5BE" w14:textId="4914DB2C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plano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12</w:t>
          </w:r>
        </w:p>
        <w:p w14:paraId="2FA01086" w14:textId="005D9F38" w:rsidR="001E352F" w:rsidRPr="004A4B46" w:rsidRDefault="001E352F" w:rsidP="001E352F">
          <w:pPr>
            <w:pStyle w:val="PargrafodaLista"/>
            <w:numPr>
              <w:ilvl w:val="2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12</w:t>
          </w:r>
        </w:p>
        <w:p w14:paraId="1A9715D8" w14:textId="77777777" w:rsidR="004E1BF8" w:rsidRPr="004A4B46" w:rsidRDefault="004E1BF8" w:rsidP="004E1BF8">
          <w:pPr>
            <w:pStyle w:val="PargrafodaLista"/>
            <w:ind w:left="1660"/>
            <w:rPr>
              <w:rFonts w:ascii="Arial" w:hAnsi="Arial" w:cs="Arial"/>
              <w:sz w:val="22"/>
              <w:szCs w:val="22"/>
            </w:rPr>
          </w:pPr>
        </w:p>
        <w:p w14:paraId="6B4D8280" w14:textId="3A9F3943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gerenciamento de funcionários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13</w:t>
          </w:r>
        </w:p>
        <w:p w14:paraId="72BA125D" w14:textId="77777777" w:rsidR="004E1BF8" w:rsidRPr="004A4B46" w:rsidRDefault="004E1BF8" w:rsidP="004E1BF8">
          <w:pPr>
            <w:ind w:left="652"/>
            <w:rPr>
              <w:rFonts w:ascii="Arial" w:hAnsi="Arial" w:cs="Arial"/>
              <w:sz w:val="22"/>
              <w:szCs w:val="22"/>
            </w:rPr>
          </w:pPr>
        </w:p>
        <w:p w14:paraId="1A1EC3F7" w14:textId="0B6E2FED" w:rsidR="001E352F" w:rsidRPr="004A4B46" w:rsidRDefault="001E352F" w:rsidP="001E352F">
          <w:pPr>
            <w:pStyle w:val="PargrafodaLista"/>
            <w:numPr>
              <w:ilvl w:val="1"/>
              <w:numId w:val="49"/>
            </w:numPr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Tela de cadastro de funcionário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 xml:space="preserve">          14</w:t>
          </w:r>
        </w:p>
        <w:p w14:paraId="10252957" w14:textId="035B8024" w:rsidR="00CC65FC" w:rsidRPr="004A4B46" w:rsidRDefault="001E352F" w:rsidP="001E352F">
          <w:pPr>
            <w:pStyle w:val="PargrafodaLista"/>
            <w:numPr>
              <w:ilvl w:val="2"/>
              <w:numId w:val="49"/>
            </w:numPr>
            <w:tabs>
              <w:tab w:val="left" w:pos="652"/>
              <w:tab w:val="left" w:pos="653"/>
              <w:tab w:val="left" w:pos="1221"/>
              <w:tab w:val="left" w:pos="1222"/>
              <w:tab w:val="left" w:pos="1661"/>
              <w:tab w:val="right" w:pos="9582"/>
            </w:tabs>
            <w:autoSpaceDE w:val="0"/>
            <w:autoSpaceDN w:val="0"/>
            <w:spacing w:before="250"/>
            <w:rPr>
              <w:rFonts w:ascii="Arial" w:hAnsi="Arial" w:cs="Arial"/>
              <w:sz w:val="22"/>
              <w:szCs w:val="22"/>
            </w:rPr>
          </w:pPr>
          <w:r w:rsidRPr="004A4B46">
            <w:rPr>
              <w:rFonts w:ascii="Arial" w:hAnsi="Arial" w:cs="Arial"/>
              <w:sz w:val="22"/>
              <w:szCs w:val="22"/>
            </w:rPr>
            <w:t>Descrição dos campos</w:t>
          </w:r>
          <w:r w:rsidR="004E1BF8" w:rsidRPr="004A4B46">
            <w:rPr>
              <w:rFonts w:ascii="Arial" w:hAnsi="Arial" w:cs="Arial"/>
              <w:sz w:val="22"/>
              <w:szCs w:val="22"/>
            </w:rPr>
            <w:tab/>
            <w:t>14</w:t>
          </w:r>
        </w:p>
      </w:sdtContent>
    </w:sdt>
    <w:p w14:paraId="66C49C4B" w14:textId="7CAFAA52" w:rsidR="00CC65FC" w:rsidRPr="004A4B46" w:rsidRDefault="00CC65FC" w:rsidP="00CC65FC">
      <w:pPr>
        <w:pStyle w:val="Sumrio1"/>
        <w:tabs>
          <w:tab w:val="left" w:pos="432"/>
        </w:tabs>
        <w:rPr>
          <w:rFonts w:ascii="Arial" w:hAnsi="Arial" w:cs="Arial"/>
          <w:sz w:val="22"/>
          <w:szCs w:val="22"/>
        </w:rPr>
      </w:pPr>
    </w:p>
    <w:p w14:paraId="2D00A9F8" w14:textId="77777777" w:rsidR="004B64F9" w:rsidRPr="004A4B46" w:rsidRDefault="004B64F9" w:rsidP="004B64F9">
      <w:pPr>
        <w:rPr>
          <w:rFonts w:ascii="Arial" w:hAnsi="Arial" w:cs="Arial"/>
          <w:sz w:val="22"/>
          <w:szCs w:val="22"/>
        </w:rPr>
      </w:pPr>
    </w:p>
    <w:p w14:paraId="6F3A4F73" w14:textId="77777777" w:rsidR="00D9443A" w:rsidRPr="004A4B46" w:rsidRDefault="00D9443A" w:rsidP="00D9443A">
      <w:pPr>
        <w:rPr>
          <w:rFonts w:ascii="Arial" w:hAnsi="Arial" w:cs="Arial"/>
          <w:sz w:val="22"/>
          <w:szCs w:val="22"/>
        </w:rPr>
      </w:pPr>
    </w:p>
    <w:p w14:paraId="7019D301" w14:textId="77777777" w:rsidR="00D9443A" w:rsidRPr="004A4B46" w:rsidRDefault="00D9443A" w:rsidP="00D9443A">
      <w:pPr>
        <w:rPr>
          <w:rFonts w:ascii="Arial" w:hAnsi="Arial" w:cs="Arial"/>
          <w:sz w:val="22"/>
          <w:szCs w:val="22"/>
        </w:rPr>
      </w:pPr>
    </w:p>
    <w:p w14:paraId="01A60C7D" w14:textId="77777777" w:rsidR="00EE0A2B" w:rsidRPr="001F3957" w:rsidRDefault="00EE0A2B">
      <w:pPr>
        <w:pStyle w:val="Ttulo"/>
        <w:rPr>
          <w:rFonts w:cs="Arial"/>
        </w:rPr>
      </w:pPr>
      <w:r w:rsidRPr="001F3957">
        <w:rPr>
          <w:rFonts w:cs="Arial"/>
        </w:rPr>
        <w:fldChar w:fldCharType="end"/>
      </w:r>
      <w:r w:rsidRPr="001F3957">
        <w:rPr>
          <w:rFonts w:cs="Arial"/>
        </w:rPr>
        <w:br w:type="page"/>
      </w:r>
      <w:r w:rsidRPr="001F3957">
        <w:rPr>
          <w:rFonts w:cs="Arial"/>
        </w:rPr>
        <w:lastRenderedPageBreak/>
        <w:t>Especificação de Interface Visual</w:t>
      </w:r>
    </w:p>
    <w:p w14:paraId="45018A9B" w14:textId="77777777" w:rsidR="00681E77" w:rsidRPr="001F3957" w:rsidRDefault="00681E77" w:rsidP="00681E77">
      <w:pPr>
        <w:rPr>
          <w:rFonts w:ascii="Arial" w:hAnsi="Arial" w:cs="Arial"/>
        </w:rPr>
      </w:pPr>
    </w:p>
    <w:p w14:paraId="5A39DB4C" w14:textId="77777777" w:rsidR="00EE0A2B" w:rsidRPr="001F3957" w:rsidRDefault="00EE0A2B">
      <w:pPr>
        <w:pStyle w:val="Ttulo1"/>
        <w:rPr>
          <w:rFonts w:cs="Arial"/>
        </w:rPr>
      </w:pPr>
      <w:bookmarkStart w:id="0" w:name="_Toc75841038"/>
      <w:bookmarkStart w:id="1" w:name="_Toc76177264"/>
      <w:r w:rsidRPr="001F3957">
        <w:rPr>
          <w:rFonts w:cs="Arial"/>
        </w:rPr>
        <w:t>Sobre este documento</w:t>
      </w:r>
      <w:bookmarkEnd w:id="0"/>
      <w:bookmarkEnd w:id="1"/>
    </w:p>
    <w:p w14:paraId="5D724539" w14:textId="45D2AC8A" w:rsidR="004911AB" w:rsidRPr="001F3957" w:rsidRDefault="004911AB" w:rsidP="00681E77">
      <w:pPr>
        <w:pStyle w:val="Corpodetexto"/>
        <w:jc w:val="both"/>
        <w:rPr>
          <w:rFonts w:cs="Arial"/>
          <w:color w:val="auto"/>
        </w:rPr>
      </w:pPr>
      <w:r w:rsidRPr="001F3957">
        <w:rPr>
          <w:rFonts w:cs="Arial"/>
          <w:color w:val="auto"/>
        </w:rPr>
        <w:t>Esse documento tem como propósito registrar</w:t>
      </w:r>
      <w:r w:rsidR="00681E77" w:rsidRPr="001F3957">
        <w:rPr>
          <w:rFonts w:cs="Arial"/>
          <w:color w:val="auto"/>
        </w:rPr>
        <w:t xml:space="preserve"> os protótipos das telas principais do sistema </w:t>
      </w:r>
      <w:r w:rsidRPr="001F3957">
        <w:rPr>
          <w:rFonts w:cs="Arial"/>
          <w:color w:val="auto"/>
        </w:rPr>
        <w:t>Ctrl Fit</w:t>
      </w:r>
      <w:r w:rsidR="0005273D" w:rsidRPr="001F3957">
        <w:rPr>
          <w:rFonts w:cs="Arial"/>
          <w:color w:val="auto"/>
        </w:rPr>
        <w:t>.</w:t>
      </w:r>
    </w:p>
    <w:p w14:paraId="18BBC74D" w14:textId="77777777" w:rsidR="00681E77" w:rsidRPr="001F3957" w:rsidRDefault="00681E77" w:rsidP="00681E77">
      <w:pPr>
        <w:pStyle w:val="Corpodetexto"/>
        <w:jc w:val="both"/>
        <w:rPr>
          <w:rFonts w:cs="Arial"/>
          <w:color w:val="auto"/>
        </w:rPr>
      </w:pPr>
    </w:p>
    <w:p w14:paraId="037D206D" w14:textId="433B4C30" w:rsidR="00EE0A2B" w:rsidRDefault="00681E77" w:rsidP="006B16AE">
      <w:pPr>
        <w:pStyle w:val="Ttulo1"/>
        <w:rPr>
          <w:rFonts w:cs="Arial"/>
        </w:rPr>
      </w:pPr>
      <w:r w:rsidRPr="001F3957">
        <w:rPr>
          <w:rFonts w:cs="Arial"/>
        </w:rPr>
        <w:t>Telas</w:t>
      </w:r>
    </w:p>
    <w:p w14:paraId="092FD581" w14:textId="78024DC6" w:rsidR="00D633A3" w:rsidRDefault="00DB5D26" w:rsidP="00D633A3">
      <w:pPr>
        <w:pStyle w:val="Ttulo2"/>
      </w:pPr>
      <w:r>
        <w:t>Tela de login</w:t>
      </w:r>
    </w:p>
    <w:p w14:paraId="1BAB2506" w14:textId="77777777" w:rsidR="00E35D43" w:rsidRPr="00E35D43" w:rsidRDefault="00E35D43" w:rsidP="00E35D43"/>
    <w:p w14:paraId="3F4D3410" w14:textId="7C368219" w:rsidR="00D633A3" w:rsidRDefault="00CD29A9" w:rsidP="00A33A2D">
      <w:pPr>
        <w:jc w:val="center"/>
        <w:rPr>
          <w:rFonts w:ascii="Arial" w:hAnsi="Arial" w:cs="Arial"/>
        </w:rPr>
      </w:pPr>
      <w:r w:rsidRPr="00CD29A9">
        <w:rPr>
          <w:rFonts w:ascii="Arial" w:hAnsi="Arial" w:cs="Arial"/>
          <w:noProof/>
        </w:rPr>
        <w:drawing>
          <wp:inline distT="0" distB="0" distL="0" distR="0" wp14:anchorId="5229F9F5" wp14:editId="1E8D1C23">
            <wp:extent cx="5562600" cy="3025140"/>
            <wp:effectExtent l="0" t="0" r="0" b="3810"/>
            <wp:docPr id="1410522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22456" name=""/>
                    <pic:cNvPicPr/>
                  </pic:nvPicPr>
                  <pic:blipFill rotWithShape="1">
                    <a:blip r:embed="rId9"/>
                    <a:srcRect l="2949" t="11443" r="3462" b="4432"/>
                    <a:stretch/>
                  </pic:blipFill>
                  <pic:spPr bwMode="auto">
                    <a:xfrm>
                      <a:off x="0" y="0"/>
                      <a:ext cx="55626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F44FA" w14:textId="77777777" w:rsidR="00E35D43" w:rsidRDefault="00E35D43" w:rsidP="006B16AE">
      <w:pPr>
        <w:rPr>
          <w:rFonts w:ascii="Arial" w:hAnsi="Arial" w:cs="Arial"/>
        </w:rPr>
      </w:pPr>
    </w:p>
    <w:p w14:paraId="6A4C0C0C" w14:textId="598135F1" w:rsidR="00D633A3" w:rsidRDefault="00D633A3" w:rsidP="006B16AE">
      <w:pPr>
        <w:rPr>
          <w:rFonts w:ascii="Arial" w:hAnsi="Arial" w:cs="Arial"/>
        </w:rPr>
      </w:pPr>
      <w:r>
        <w:rPr>
          <w:rFonts w:ascii="Arial" w:hAnsi="Arial" w:cs="Arial"/>
        </w:rPr>
        <w:t>Tela de login para a autenticação do usuário no sistema.</w:t>
      </w:r>
    </w:p>
    <w:p w14:paraId="3EDFB55F" w14:textId="4C347FDF" w:rsidR="00CD29A9" w:rsidRDefault="00CD29A9" w:rsidP="00CD29A9">
      <w:pPr>
        <w:pStyle w:val="Ttulo3"/>
      </w:pPr>
      <w:r>
        <w:t>Descrição dos Campos</w:t>
      </w:r>
      <w:r w:rsidR="00E35D43">
        <w:t>.</w:t>
      </w:r>
    </w:p>
    <w:p w14:paraId="273DD840" w14:textId="77777777" w:rsidR="00CD29A9" w:rsidRPr="00374690" w:rsidRDefault="00CD29A9" w:rsidP="00CD29A9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CD29A9" w:rsidRPr="00374690" w14:paraId="73502247" w14:textId="77777777" w:rsidTr="000F562D">
        <w:tc>
          <w:tcPr>
            <w:tcW w:w="537" w:type="dxa"/>
            <w:shd w:val="clear" w:color="auto" w:fill="000080"/>
          </w:tcPr>
          <w:p w14:paraId="0A9DE7D2" w14:textId="77777777" w:rsidR="00CD29A9" w:rsidRPr="00374690" w:rsidRDefault="00CD29A9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66D30B39" w14:textId="77777777" w:rsidR="00CD29A9" w:rsidRPr="00374690" w:rsidRDefault="00CD29A9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496282CA" w14:textId="77777777" w:rsidR="00CD29A9" w:rsidRPr="00374690" w:rsidRDefault="00CD29A9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63406D9A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39B98E34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1E9131E4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4333B8DE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3247E99A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0BD98154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324338D3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57E7D12A" w14:textId="77777777" w:rsidR="00CD29A9" w:rsidRPr="00374690" w:rsidRDefault="00CD29A9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CD29A9" w:rsidRPr="00374690" w14:paraId="0B9036E3" w14:textId="77777777" w:rsidTr="000F562D">
        <w:tc>
          <w:tcPr>
            <w:tcW w:w="537" w:type="dxa"/>
          </w:tcPr>
          <w:p w14:paraId="643FFED1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061F900A" w14:textId="0BEBE2A5" w:rsidR="00CD29A9" w:rsidRPr="00374690" w:rsidRDefault="00951B14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Email</w:t>
            </w:r>
          </w:p>
        </w:tc>
        <w:tc>
          <w:tcPr>
            <w:tcW w:w="1134" w:type="dxa"/>
          </w:tcPr>
          <w:p w14:paraId="03E589A2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17DDAF98" w14:textId="77777777" w:rsidR="00CD29A9" w:rsidRPr="00374690" w:rsidRDefault="00CD29A9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Alfanu</w:t>
            </w:r>
            <w:r w:rsidRPr="00374690">
              <w:rPr>
                <w:rFonts w:cs="Arial"/>
                <w:color w:val="000000"/>
              </w:rPr>
              <w:t>merico</w:t>
            </w:r>
            <w:proofErr w:type="spellEnd"/>
          </w:p>
        </w:tc>
        <w:tc>
          <w:tcPr>
            <w:tcW w:w="850" w:type="dxa"/>
          </w:tcPr>
          <w:p w14:paraId="2EA62659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3719ECCA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789DCDA8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58E7A2C9" w14:textId="2861A97B" w:rsidR="00CD29A9" w:rsidRPr="00374690" w:rsidRDefault="00CD29A9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495CE37E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CD29A9" w:rsidRPr="00374690" w14:paraId="7D79E594" w14:textId="77777777" w:rsidTr="000F562D">
        <w:tc>
          <w:tcPr>
            <w:tcW w:w="537" w:type="dxa"/>
          </w:tcPr>
          <w:p w14:paraId="36965B56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413AC6E9" w14:textId="7F9DFC89" w:rsidR="00CD29A9" w:rsidRPr="00374690" w:rsidRDefault="00951B14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Senha</w:t>
            </w:r>
          </w:p>
        </w:tc>
        <w:tc>
          <w:tcPr>
            <w:tcW w:w="1134" w:type="dxa"/>
          </w:tcPr>
          <w:p w14:paraId="06EDBC3A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695ABFE7" w14:textId="6AE8F69A" w:rsidR="00CD29A9" w:rsidRPr="00374690" w:rsidRDefault="00951B14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59810205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45375262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766047E6" w14:textId="77777777" w:rsidR="00CD29A9" w:rsidRPr="00374690" w:rsidRDefault="00CD29A9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66B33BA3" w14:textId="77777777" w:rsidR="00CD29A9" w:rsidRPr="00374690" w:rsidRDefault="00CD29A9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503CA70" w14:textId="77777777" w:rsidR="00CD29A9" w:rsidRPr="00374690" w:rsidRDefault="00CD29A9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</w:tbl>
    <w:p w14:paraId="72A58601" w14:textId="77777777" w:rsidR="00CD29A9" w:rsidRPr="001F3957" w:rsidRDefault="00CD29A9" w:rsidP="006B16AE">
      <w:pPr>
        <w:rPr>
          <w:rFonts w:ascii="Arial" w:hAnsi="Arial" w:cs="Arial"/>
        </w:rPr>
      </w:pPr>
    </w:p>
    <w:p w14:paraId="018BB5B2" w14:textId="6926CE81" w:rsidR="00EE0A2B" w:rsidRPr="00E35D43" w:rsidRDefault="006E7F84" w:rsidP="00E35D43">
      <w:pPr>
        <w:pStyle w:val="Ttulo2"/>
        <w:numPr>
          <w:ilvl w:val="1"/>
          <w:numId w:val="47"/>
        </w:numPr>
        <w:rPr>
          <w:rFonts w:cs="Arial"/>
        </w:rPr>
      </w:pPr>
      <w:r w:rsidRPr="006E7F84">
        <w:rPr>
          <w:rFonts w:cs="Arial"/>
          <w:i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BD3CC7" wp14:editId="01D2A5A9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707380" cy="3055620"/>
            <wp:effectExtent l="0" t="0" r="7620" b="0"/>
            <wp:wrapTight wrapText="bothSides">
              <wp:wrapPolygon edited="0">
                <wp:start x="0" y="0"/>
                <wp:lineTo x="0" y="21411"/>
                <wp:lineTo x="21557" y="21411"/>
                <wp:lineTo x="21557" y="0"/>
                <wp:lineTo x="0" y="0"/>
              </wp:wrapPolygon>
            </wp:wrapTight>
            <wp:docPr id="1906567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6750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1" r="2183" b="6479"/>
                    <a:stretch/>
                  </pic:blipFill>
                  <pic:spPr bwMode="auto">
                    <a:xfrm>
                      <a:off x="0" y="0"/>
                      <a:ext cx="570738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AF" w:rsidRPr="00D633A3">
        <w:rPr>
          <w:rFonts w:cs="Arial"/>
        </w:rPr>
        <w:t>Tela Inicial</w:t>
      </w:r>
    </w:p>
    <w:p w14:paraId="6926AC64" w14:textId="1D4072B9" w:rsidR="00D9656A" w:rsidRPr="001F3957" w:rsidRDefault="00D9656A" w:rsidP="00D9656A">
      <w:pPr>
        <w:pStyle w:val="Corpodetexto"/>
        <w:jc w:val="both"/>
        <w:rPr>
          <w:rFonts w:cs="Arial"/>
          <w:color w:val="auto"/>
        </w:rPr>
      </w:pPr>
      <w:r w:rsidRPr="001F3957">
        <w:rPr>
          <w:rFonts w:cs="Arial"/>
          <w:color w:val="auto"/>
        </w:rPr>
        <w:t>Tela inicial do sistema Ctrl Fit onde é possível acessar as funcionalidades do sistema</w:t>
      </w:r>
      <w:r w:rsidR="00496C45">
        <w:rPr>
          <w:rFonts w:cs="Arial"/>
          <w:color w:val="auto"/>
        </w:rPr>
        <w:t>, a tela inicial possui</w:t>
      </w:r>
      <w:r w:rsidR="004135C6">
        <w:rPr>
          <w:rFonts w:cs="Arial"/>
          <w:color w:val="auto"/>
        </w:rPr>
        <w:t xml:space="preserve"> um tamanho de 873x470</w:t>
      </w:r>
      <w:r w:rsidR="000F110C">
        <w:rPr>
          <w:rFonts w:cs="Arial"/>
          <w:color w:val="auto"/>
        </w:rPr>
        <w:t xml:space="preserve">, </w:t>
      </w:r>
      <w:r w:rsidR="004135C6">
        <w:rPr>
          <w:rFonts w:cs="Arial"/>
          <w:color w:val="auto"/>
        </w:rPr>
        <w:t>nas demais telas o tamanho varia de acordo com a quantidade de dados.</w:t>
      </w:r>
    </w:p>
    <w:p w14:paraId="67C61D77" w14:textId="017E6E27" w:rsidR="00EE0A2B" w:rsidRDefault="00E901AF">
      <w:pPr>
        <w:pStyle w:val="Ttulo2"/>
        <w:rPr>
          <w:rFonts w:cs="Arial"/>
        </w:rPr>
      </w:pPr>
      <w:r w:rsidRPr="001F3957">
        <w:rPr>
          <w:rFonts w:cs="Arial"/>
        </w:rPr>
        <w:t>Tela de gerenciamento de alunos</w:t>
      </w:r>
    </w:p>
    <w:p w14:paraId="261A4978" w14:textId="77777777" w:rsidR="00E35D43" w:rsidRPr="00E35D43" w:rsidRDefault="00E35D43" w:rsidP="00E35D43"/>
    <w:p w14:paraId="52E80BEE" w14:textId="67EC9833" w:rsidR="00EE0A2B" w:rsidRPr="001F3957" w:rsidRDefault="001B71D4" w:rsidP="0018723D">
      <w:pPr>
        <w:pStyle w:val="InfoBlue"/>
        <w:ind w:left="0"/>
        <w:jc w:val="center"/>
        <w:rPr>
          <w:rFonts w:ascii="Arial" w:hAnsi="Arial" w:cs="Arial"/>
          <w:b/>
          <w:bCs/>
          <w:i w:val="0"/>
          <w:iCs/>
          <w:sz w:val="28"/>
        </w:rPr>
      </w:pPr>
      <w:r w:rsidRPr="001B71D4">
        <w:rPr>
          <w:rFonts w:ascii="Arial" w:hAnsi="Arial" w:cs="Arial"/>
          <w:b/>
          <w:bCs/>
          <w:i w:val="0"/>
          <w:iCs/>
          <w:noProof/>
          <w:sz w:val="28"/>
        </w:rPr>
        <w:drawing>
          <wp:inline distT="0" distB="0" distL="0" distR="0" wp14:anchorId="7A97DA1B" wp14:editId="252660C7">
            <wp:extent cx="5410200" cy="3498850"/>
            <wp:effectExtent l="0" t="0" r="0" b="6350"/>
            <wp:docPr id="1593949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49680" name=""/>
                    <pic:cNvPicPr/>
                  </pic:nvPicPr>
                  <pic:blipFill rotWithShape="1">
                    <a:blip r:embed="rId11"/>
                    <a:srcRect l="3334" t="7222" r="3718"/>
                    <a:stretch/>
                  </pic:blipFill>
                  <pic:spPr bwMode="auto">
                    <a:xfrm>
                      <a:off x="0" y="0"/>
                      <a:ext cx="5426054" cy="350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E4390" w14:textId="7EDFA5B0" w:rsidR="00D9656A" w:rsidRPr="001F3957" w:rsidRDefault="00D9656A" w:rsidP="00D9656A">
      <w:pPr>
        <w:pStyle w:val="Corpodetexto"/>
        <w:jc w:val="both"/>
        <w:rPr>
          <w:rFonts w:cs="Arial"/>
          <w:color w:val="auto"/>
        </w:rPr>
      </w:pPr>
      <w:r w:rsidRPr="001F3957">
        <w:rPr>
          <w:rFonts w:cs="Arial"/>
          <w:color w:val="auto"/>
        </w:rPr>
        <w:t>Tela de gerenciamento de alunos, nessa tela o usuário pode visualizar as informações dos alunos</w:t>
      </w:r>
      <w:r w:rsidR="001F3957">
        <w:rPr>
          <w:rFonts w:cs="Arial"/>
          <w:color w:val="auto"/>
        </w:rPr>
        <w:t xml:space="preserve"> </w:t>
      </w:r>
      <w:r w:rsidRPr="001F3957">
        <w:rPr>
          <w:rFonts w:cs="Arial"/>
          <w:color w:val="auto"/>
        </w:rPr>
        <w:t>cadastrados no sistema, além de poder pesquisar, alterar ou excluir alunos registrados e cadastrar novos</w:t>
      </w:r>
      <w:r w:rsidR="001F3957">
        <w:rPr>
          <w:rFonts w:cs="Arial"/>
          <w:color w:val="auto"/>
        </w:rPr>
        <w:t xml:space="preserve"> </w:t>
      </w:r>
      <w:r w:rsidRPr="001F3957">
        <w:rPr>
          <w:rFonts w:cs="Arial"/>
          <w:color w:val="auto"/>
        </w:rPr>
        <w:t>alunos.</w:t>
      </w:r>
    </w:p>
    <w:p w14:paraId="0809709E" w14:textId="531BC585" w:rsidR="00D9656A" w:rsidRPr="001F3957" w:rsidRDefault="00D9656A" w:rsidP="00D9656A">
      <w:pPr>
        <w:pStyle w:val="Corpodetexto"/>
        <w:jc w:val="both"/>
        <w:rPr>
          <w:rFonts w:cs="Arial"/>
          <w:color w:val="auto"/>
        </w:rPr>
      </w:pPr>
    </w:p>
    <w:p w14:paraId="10FEE943" w14:textId="6F5D6496" w:rsidR="00A33A2D" w:rsidRDefault="00A33A2D">
      <w:pPr>
        <w:pStyle w:val="Ttulo2"/>
        <w:rPr>
          <w:rFonts w:cs="Arial"/>
        </w:rPr>
      </w:pPr>
      <w:bookmarkStart w:id="2" w:name="_Toc75841042"/>
      <w:bookmarkStart w:id="3" w:name="_Toc76177268"/>
      <w:r w:rsidRPr="001F3957">
        <w:rPr>
          <w:rFonts w:cs="Arial"/>
        </w:rPr>
        <w:t>Tela de cadastro de aluno</w:t>
      </w:r>
    </w:p>
    <w:p w14:paraId="16502DF6" w14:textId="77777777" w:rsidR="00E35D43" w:rsidRPr="00E35D43" w:rsidRDefault="00E35D43" w:rsidP="00E35D43"/>
    <w:p w14:paraId="1A5C42F6" w14:textId="0F7D8157" w:rsidR="00A33A2D" w:rsidRDefault="00A86B96" w:rsidP="00A33A2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C02B5" wp14:editId="11136E57">
            <wp:extent cx="5090160" cy="3223260"/>
            <wp:effectExtent l="0" t="0" r="0" b="0"/>
            <wp:docPr id="1510697189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97189" name="Imagem 1" descr="Uma imagem contendo 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85" cy="32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254C" w14:textId="77777777" w:rsidR="00E35D43" w:rsidRDefault="00E35D43" w:rsidP="00E35D43">
      <w:pPr>
        <w:jc w:val="both"/>
        <w:rPr>
          <w:rFonts w:ascii="Arial" w:hAnsi="Arial" w:cs="Arial"/>
        </w:rPr>
      </w:pPr>
    </w:p>
    <w:p w14:paraId="1CFFE739" w14:textId="205639AB" w:rsidR="00E35D43" w:rsidRDefault="00E35D43" w:rsidP="00E35D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1F3957">
        <w:rPr>
          <w:rFonts w:ascii="Arial" w:hAnsi="Arial" w:cs="Arial"/>
        </w:rPr>
        <w:t>essa tela o usuário deve preencher os campos com as informações do aluno</w:t>
      </w:r>
      <w:r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para cadastrar o aluno no sistema.</w:t>
      </w:r>
    </w:p>
    <w:p w14:paraId="00C0511E" w14:textId="55D60B54" w:rsidR="00A33A2D" w:rsidRPr="00A33A2D" w:rsidRDefault="00A33A2D" w:rsidP="00A33A2D"/>
    <w:p w14:paraId="45189E78" w14:textId="182EA5D9" w:rsidR="00E901AF" w:rsidRDefault="00A33A2D" w:rsidP="00A33A2D">
      <w:pPr>
        <w:pStyle w:val="Ttulo3"/>
      </w:pPr>
      <w:r>
        <w:t>Descrição dos Campos</w:t>
      </w:r>
    </w:p>
    <w:p w14:paraId="5206E58A" w14:textId="5C284D97" w:rsidR="00A33A2D" w:rsidRPr="00374690" w:rsidRDefault="00A33A2D" w:rsidP="00A33A2D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A33A2D" w:rsidRPr="00374690" w14:paraId="3CD68B7A" w14:textId="77777777" w:rsidTr="006B45B5">
        <w:tc>
          <w:tcPr>
            <w:tcW w:w="537" w:type="dxa"/>
            <w:shd w:val="clear" w:color="auto" w:fill="000080"/>
          </w:tcPr>
          <w:p w14:paraId="6DA0B513" w14:textId="77777777" w:rsidR="00A33A2D" w:rsidRPr="00374690" w:rsidRDefault="00A33A2D" w:rsidP="006B45B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494F80DB" w14:textId="77777777" w:rsidR="00A33A2D" w:rsidRPr="00374690" w:rsidRDefault="00A33A2D" w:rsidP="006B45B5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0A0F1B37" w14:textId="77777777" w:rsidR="00A33A2D" w:rsidRPr="00374690" w:rsidRDefault="00A33A2D" w:rsidP="006B45B5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0093D5AA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42789594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270F18CC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09371ABC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220962DC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5D224D1D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07F53E69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6667F2B2" w14:textId="77777777" w:rsidR="00A33A2D" w:rsidRPr="00374690" w:rsidRDefault="00A33A2D" w:rsidP="006B45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33A2D" w:rsidRPr="00374690" w14:paraId="49954FDD" w14:textId="77777777" w:rsidTr="006B45B5">
        <w:tc>
          <w:tcPr>
            <w:tcW w:w="537" w:type="dxa"/>
          </w:tcPr>
          <w:p w14:paraId="0DB1A7FB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738607CB" w14:textId="2D07A1D6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Matricula</w:t>
            </w:r>
          </w:p>
        </w:tc>
        <w:tc>
          <w:tcPr>
            <w:tcW w:w="1134" w:type="dxa"/>
          </w:tcPr>
          <w:p w14:paraId="77E5FF1D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4D78EBDA" w14:textId="50CD4DF4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32FCEED3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2C62EC52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6A10CD32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219CD4FA" w14:textId="5A35EB23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18A33E2F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A33A2D" w:rsidRPr="00374690" w14:paraId="394C6324" w14:textId="77777777" w:rsidTr="006B45B5">
        <w:tc>
          <w:tcPr>
            <w:tcW w:w="537" w:type="dxa"/>
          </w:tcPr>
          <w:p w14:paraId="0025B35F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415EEE12" w14:textId="3E9631B8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Cpf</w:t>
            </w:r>
            <w:proofErr w:type="spellEnd"/>
          </w:p>
        </w:tc>
        <w:tc>
          <w:tcPr>
            <w:tcW w:w="1134" w:type="dxa"/>
          </w:tcPr>
          <w:p w14:paraId="71E008F8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  <w:tc>
          <w:tcPr>
            <w:tcW w:w="1431" w:type="dxa"/>
          </w:tcPr>
          <w:p w14:paraId="3AC517EB" w14:textId="4896EED2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363355BC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6A6CCC16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992" w:type="dxa"/>
          </w:tcPr>
          <w:p w14:paraId="6ADE4A12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  <w:r w:rsidRPr="00374690">
              <w:rPr>
                <w:rFonts w:ascii="Arial" w:hAnsi="Arial"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6CCC8BD3" w14:textId="0611174B" w:rsidR="00A33A2D" w:rsidRPr="00374690" w:rsidRDefault="00B42742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11</w:t>
            </w:r>
          </w:p>
        </w:tc>
        <w:tc>
          <w:tcPr>
            <w:tcW w:w="1417" w:type="dxa"/>
          </w:tcPr>
          <w:p w14:paraId="7E1CFE15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</w:tr>
      <w:tr w:rsidR="00A33A2D" w:rsidRPr="00374690" w14:paraId="11662C0A" w14:textId="77777777" w:rsidTr="006B45B5">
        <w:tc>
          <w:tcPr>
            <w:tcW w:w="537" w:type="dxa"/>
          </w:tcPr>
          <w:p w14:paraId="42842B21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221" w:type="dxa"/>
          </w:tcPr>
          <w:p w14:paraId="63775CAA" w14:textId="01BF19DB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  <w:r>
              <w:rPr>
                <w:rFonts w:cs="Arial"/>
                <w:color w:val="000000"/>
                <w:sz w:val="18"/>
                <w:lang w:val="en-US"/>
              </w:rPr>
              <w:t>ome</w:t>
            </w:r>
          </w:p>
        </w:tc>
        <w:tc>
          <w:tcPr>
            <w:tcW w:w="1134" w:type="dxa"/>
          </w:tcPr>
          <w:p w14:paraId="752AD121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06A5C3FF" w14:textId="6E79E06B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205CBB6C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08ED10A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21F625F5" w14:textId="77777777" w:rsidR="00A33A2D" w:rsidRPr="00374690" w:rsidRDefault="00A33A2D" w:rsidP="006B45B5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7B1AD9C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5020B254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A33A2D" w:rsidRPr="00374690" w14:paraId="0B0607AB" w14:textId="77777777" w:rsidTr="006B45B5">
        <w:tc>
          <w:tcPr>
            <w:tcW w:w="537" w:type="dxa"/>
          </w:tcPr>
          <w:p w14:paraId="17B44836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7A430B84" w14:textId="38437086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Data de Nascimento</w:t>
            </w:r>
          </w:p>
        </w:tc>
        <w:tc>
          <w:tcPr>
            <w:tcW w:w="1134" w:type="dxa"/>
          </w:tcPr>
          <w:p w14:paraId="791DC73A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0670FB14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375CDD3F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00A08F76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2AAC3F9E" w14:textId="658FBEF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2D114826" w14:textId="6E8E5CB0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B099E2E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A33A2D" w:rsidRPr="00374690" w14:paraId="7AB3AF61" w14:textId="77777777" w:rsidTr="006B45B5">
        <w:tc>
          <w:tcPr>
            <w:tcW w:w="537" w:type="dxa"/>
          </w:tcPr>
          <w:p w14:paraId="0160E8C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7DCDE3BA" w14:textId="5A107DD5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Sexo</w:t>
            </w:r>
          </w:p>
        </w:tc>
        <w:tc>
          <w:tcPr>
            <w:tcW w:w="1134" w:type="dxa"/>
          </w:tcPr>
          <w:p w14:paraId="5EA65430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2DF89B9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3574D34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5DD94CB0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745FE13D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1D50D12E" w14:textId="68CCA98A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</w:tcPr>
          <w:p w14:paraId="40759A77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A33A2D" w:rsidRPr="00374690" w14:paraId="7C237948" w14:textId="77777777" w:rsidTr="006B45B5">
        <w:tc>
          <w:tcPr>
            <w:tcW w:w="537" w:type="dxa"/>
          </w:tcPr>
          <w:p w14:paraId="5A5C088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  <w:r w:rsidRPr="00374690">
              <w:rPr>
                <w:rFonts w:cs="Arial"/>
                <w:color w:val="000000"/>
              </w:rPr>
              <w:t>6</w:t>
            </w:r>
          </w:p>
        </w:tc>
        <w:tc>
          <w:tcPr>
            <w:tcW w:w="1221" w:type="dxa"/>
          </w:tcPr>
          <w:p w14:paraId="17BF4F33" w14:textId="34F2B048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Endereço</w:t>
            </w:r>
          </w:p>
        </w:tc>
        <w:tc>
          <w:tcPr>
            <w:tcW w:w="1134" w:type="dxa"/>
          </w:tcPr>
          <w:p w14:paraId="214E278E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4E5025C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73C58600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7BB297DF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0D79392E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7E93543A" w14:textId="0753EEF3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75132FF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4177B369" w14:textId="77777777" w:rsidTr="006B45B5">
        <w:tc>
          <w:tcPr>
            <w:tcW w:w="537" w:type="dxa"/>
          </w:tcPr>
          <w:p w14:paraId="77F0B0A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7</w:t>
            </w:r>
          </w:p>
        </w:tc>
        <w:tc>
          <w:tcPr>
            <w:tcW w:w="1221" w:type="dxa"/>
          </w:tcPr>
          <w:p w14:paraId="67B69784" w14:textId="5964C0D5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Cep</w:t>
            </w:r>
          </w:p>
        </w:tc>
        <w:tc>
          <w:tcPr>
            <w:tcW w:w="1134" w:type="dxa"/>
          </w:tcPr>
          <w:p w14:paraId="62DF857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3410BA6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00CC6295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3BEE9B16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BC0743C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3137ED8D" w14:textId="7563ABA4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8</w:t>
            </w:r>
          </w:p>
        </w:tc>
        <w:tc>
          <w:tcPr>
            <w:tcW w:w="1417" w:type="dxa"/>
          </w:tcPr>
          <w:p w14:paraId="49A1063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2F967FEF" w14:textId="77777777" w:rsidTr="006B45B5">
        <w:tc>
          <w:tcPr>
            <w:tcW w:w="537" w:type="dxa"/>
          </w:tcPr>
          <w:p w14:paraId="282A97AA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8</w:t>
            </w:r>
          </w:p>
        </w:tc>
        <w:tc>
          <w:tcPr>
            <w:tcW w:w="1221" w:type="dxa"/>
          </w:tcPr>
          <w:p w14:paraId="05092A68" w14:textId="49713C72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Bairro</w:t>
            </w:r>
          </w:p>
        </w:tc>
        <w:tc>
          <w:tcPr>
            <w:tcW w:w="1134" w:type="dxa"/>
          </w:tcPr>
          <w:p w14:paraId="4BAC7C7F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3330EE20" w14:textId="05A575FF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772C213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7303CBF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73B3D1F6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548ABC7B" w14:textId="1D307738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696DAD19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2531CCF0" w14:textId="77777777" w:rsidTr="006B45B5">
        <w:tc>
          <w:tcPr>
            <w:tcW w:w="537" w:type="dxa"/>
          </w:tcPr>
          <w:p w14:paraId="3BB6C439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9</w:t>
            </w:r>
          </w:p>
        </w:tc>
        <w:tc>
          <w:tcPr>
            <w:tcW w:w="1221" w:type="dxa"/>
          </w:tcPr>
          <w:p w14:paraId="6D9294B9" w14:textId="3D2FC11E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Telefone</w:t>
            </w:r>
            <w:proofErr w:type="spellEnd"/>
          </w:p>
        </w:tc>
        <w:tc>
          <w:tcPr>
            <w:tcW w:w="1134" w:type="dxa"/>
          </w:tcPr>
          <w:p w14:paraId="2B606B2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2CFA967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246A7BDE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241EAF1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82EFA97" w14:textId="7943DB0F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S</w:t>
            </w:r>
          </w:p>
        </w:tc>
        <w:tc>
          <w:tcPr>
            <w:tcW w:w="567" w:type="dxa"/>
          </w:tcPr>
          <w:p w14:paraId="4D503D69" w14:textId="14C281D9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10</w:t>
            </w:r>
          </w:p>
        </w:tc>
        <w:tc>
          <w:tcPr>
            <w:tcW w:w="1417" w:type="dxa"/>
          </w:tcPr>
          <w:p w14:paraId="1A50B4B9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59EB0CB9" w14:textId="77777777" w:rsidTr="006B45B5">
        <w:tc>
          <w:tcPr>
            <w:tcW w:w="537" w:type="dxa"/>
          </w:tcPr>
          <w:p w14:paraId="028FE1B7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10</w:t>
            </w:r>
          </w:p>
        </w:tc>
        <w:tc>
          <w:tcPr>
            <w:tcW w:w="1221" w:type="dxa"/>
          </w:tcPr>
          <w:p w14:paraId="64D2EABE" w14:textId="205D8271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Celular</w:t>
            </w:r>
            <w:proofErr w:type="spellEnd"/>
          </w:p>
        </w:tc>
        <w:tc>
          <w:tcPr>
            <w:tcW w:w="1134" w:type="dxa"/>
          </w:tcPr>
          <w:p w14:paraId="0A845CE3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12EC1D20" w14:textId="44C51924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072611FF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5A8D0E0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7060B4DA" w14:textId="077A0CCD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49070EDF" w14:textId="1D33BEFB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11</w:t>
            </w:r>
          </w:p>
        </w:tc>
        <w:tc>
          <w:tcPr>
            <w:tcW w:w="1417" w:type="dxa"/>
          </w:tcPr>
          <w:p w14:paraId="2ED26EA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75BA7F54" w14:textId="77777777" w:rsidTr="006B45B5">
        <w:tc>
          <w:tcPr>
            <w:tcW w:w="537" w:type="dxa"/>
          </w:tcPr>
          <w:p w14:paraId="2954072D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11</w:t>
            </w:r>
          </w:p>
        </w:tc>
        <w:tc>
          <w:tcPr>
            <w:tcW w:w="1221" w:type="dxa"/>
          </w:tcPr>
          <w:p w14:paraId="17A40764" w14:textId="4226E16E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Email</w:t>
            </w:r>
          </w:p>
        </w:tc>
        <w:tc>
          <w:tcPr>
            <w:tcW w:w="1134" w:type="dxa"/>
          </w:tcPr>
          <w:p w14:paraId="0ABC4A18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473281F" w14:textId="7382A1C2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00D73051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5A653B10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7897B205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E9573FB" w14:textId="5A24812F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768F6249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33A2D" w:rsidRPr="00374690" w14:paraId="26F478D7" w14:textId="77777777" w:rsidTr="006B45B5">
        <w:tc>
          <w:tcPr>
            <w:tcW w:w="537" w:type="dxa"/>
          </w:tcPr>
          <w:p w14:paraId="0EB3C09D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12</w:t>
            </w:r>
          </w:p>
        </w:tc>
        <w:tc>
          <w:tcPr>
            <w:tcW w:w="1221" w:type="dxa"/>
          </w:tcPr>
          <w:p w14:paraId="20F10DB2" w14:textId="19F6EB53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Plano</w:t>
            </w:r>
          </w:p>
        </w:tc>
        <w:tc>
          <w:tcPr>
            <w:tcW w:w="1134" w:type="dxa"/>
          </w:tcPr>
          <w:p w14:paraId="5AA72427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5922D8BD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28E1AC12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7492E71B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2B8FC55" w14:textId="5BCA4CF4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4DB516BB" w14:textId="49877859" w:rsidR="00A33A2D" w:rsidRPr="00374690" w:rsidRDefault="00B42742" w:rsidP="006B45B5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3735D335" w14:textId="77777777" w:rsidR="00A33A2D" w:rsidRPr="00374690" w:rsidRDefault="00A33A2D" w:rsidP="006B45B5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</w:tbl>
    <w:p w14:paraId="5D4D967B" w14:textId="77777777" w:rsidR="00A33A2D" w:rsidRPr="00A33A2D" w:rsidRDefault="00A33A2D" w:rsidP="00A33A2D"/>
    <w:p w14:paraId="6AFBFAED" w14:textId="52220C1E" w:rsidR="00A33A2D" w:rsidRDefault="00A33A2D" w:rsidP="00285BD8">
      <w:pPr>
        <w:rPr>
          <w:rFonts w:ascii="Arial" w:hAnsi="Arial" w:cs="Arial"/>
        </w:rPr>
      </w:pPr>
    </w:p>
    <w:p w14:paraId="61721C15" w14:textId="5D4EAAB4" w:rsidR="00A33A2D" w:rsidRDefault="00A33A2D" w:rsidP="00A33A2D">
      <w:pPr>
        <w:rPr>
          <w:rFonts w:ascii="Arial" w:hAnsi="Arial" w:cs="Arial"/>
        </w:rPr>
      </w:pPr>
    </w:p>
    <w:p w14:paraId="423F15BC" w14:textId="77777777" w:rsidR="001E352F" w:rsidRPr="001F3957" w:rsidRDefault="001E352F" w:rsidP="00A33A2D">
      <w:pPr>
        <w:rPr>
          <w:rFonts w:ascii="Arial" w:hAnsi="Arial" w:cs="Arial"/>
        </w:rPr>
      </w:pPr>
    </w:p>
    <w:p w14:paraId="269172C2" w14:textId="11891B31" w:rsidR="00E901AF" w:rsidRDefault="005C6FFF">
      <w:pPr>
        <w:pStyle w:val="Ttulo2"/>
        <w:rPr>
          <w:rFonts w:cs="Arial"/>
        </w:rPr>
      </w:pPr>
      <w:r w:rsidRPr="001F3957">
        <w:rPr>
          <w:rFonts w:cs="Arial"/>
        </w:rPr>
        <w:lastRenderedPageBreak/>
        <w:t>Tela de gerenciamento de pagamentos</w:t>
      </w:r>
    </w:p>
    <w:p w14:paraId="1DF6662F" w14:textId="77777777" w:rsidR="00E35D43" w:rsidRPr="00E35D43" w:rsidRDefault="00E35D43" w:rsidP="00E35D43"/>
    <w:p w14:paraId="1A58BB34" w14:textId="59F6CB49" w:rsidR="005C6FFF" w:rsidRPr="001F3957" w:rsidRDefault="0053553F" w:rsidP="0018723D">
      <w:pPr>
        <w:jc w:val="center"/>
        <w:rPr>
          <w:rFonts w:ascii="Arial" w:hAnsi="Arial" w:cs="Arial"/>
        </w:rPr>
      </w:pPr>
      <w:r w:rsidRPr="0053553F">
        <w:rPr>
          <w:rFonts w:ascii="Arial" w:hAnsi="Arial" w:cs="Arial"/>
          <w:noProof/>
        </w:rPr>
        <w:drawing>
          <wp:inline distT="0" distB="0" distL="0" distR="0" wp14:anchorId="6BE18443" wp14:editId="0DACB512">
            <wp:extent cx="5593080" cy="3648710"/>
            <wp:effectExtent l="0" t="0" r="7620" b="8890"/>
            <wp:docPr id="1732453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3372" name=""/>
                    <pic:cNvPicPr/>
                  </pic:nvPicPr>
                  <pic:blipFill rotWithShape="1">
                    <a:blip r:embed="rId13"/>
                    <a:srcRect l="3590" t="5150" r="2308"/>
                    <a:stretch/>
                  </pic:blipFill>
                  <pic:spPr bwMode="auto">
                    <a:xfrm>
                      <a:off x="0" y="0"/>
                      <a:ext cx="5593080" cy="36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B878B" w14:textId="77777777" w:rsidR="00E35D43" w:rsidRDefault="00E35D43" w:rsidP="001F3957">
      <w:pPr>
        <w:jc w:val="both"/>
        <w:rPr>
          <w:rFonts w:ascii="Arial" w:hAnsi="Arial" w:cs="Arial"/>
        </w:rPr>
      </w:pPr>
      <w:bookmarkStart w:id="4" w:name="_Hlk164957562"/>
    </w:p>
    <w:p w14:paraId="1247B6F5" w14:textId="4977A401" w:rsidR="006043B9" w:rsidRDefault="006043B9" w:rsidP="001F3957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gerenciamento de pagamentos</w:t>
      </w:r>
      <w:bookmarkEnd w:id="4"/>
      <w:r w:rsidRPr="001F3957">
        <w:rPr>
          <w:rFonts w:ascii="Arial" w:hAnsi="Arial" w:cs="Arial"/>
        </w:rPr>
        <w:t>, nessa tela o usuário consegue visualizar os registros de</w:t>
      </w:r>
      <w:r w:rsidR="001F3957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 xml:space="preserve">pagamentos, além de poder pesquisar, alterar ou excluir </w:t>
      </w:r>
      <w:r w:rsidR="001F3957">
        <w:rPr>
          <w:rFonts w:ascii="Arial" w:hAnsi="Arial" w:cs="Arial"/>
        </w:rPr>
        <w:t xml:space="preserve">um </w:t>
      </w:r>
      <w:r w:rsidRPr="001F3957">
        <w:rPr>
          <w:rFonts w:ascii="Arial" w:hAnsi="Arial" w:cs="Arial"/>
        </w:rPr>
        <w:t>pagamento e cadastrar novo pagamento.</w:t>
      </w:r>
    </w:p>
    <w:p w14:paraId="345AF06E" w14:textId="77777777" w:rsidR="001F3957" w:rsidRDefault="001F3957" w:rsidP="001F3957">
      <w:pPr>
        <w:jc w:val="both"/>
        <w:rPr>
          <w:rFonts w:ascii="Arial" w:hAnsi="Arial" w:cs="Arial"/>
        </w:rPr>
      </w:pPr>
    </w:p>
    <w:p w14:paraId="5E957640" w14:textId="77777777" w:rsidR="00E35D43" w:rsidRDefault="00E35D43" w:rsidP="001F3957">
      <w:pPr>
        <w:jc w:val="both"/>
        <w:rPr>
          <w:rFonts w:ascii="Arial" w:hAnsi="Arial" w:cs="Arial"/>
        </w:rPr>
      </w:pPr>
    </w:p>
    <w:p w14:paraId="6EC51C62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1D448E4" w14:textId="77777777" w:rsidR="00E35D43" w:rsidRDefault="00E35D43" w:rsidP="001F3957">
      <w:pPr>
        <w:jc w:val="both"/>
        <w:rPr>
          <w:rFonts w:ascii="Arial" w:hAnsi="Arial" w:cs="Arial"/>
        </w:rPr>
      </w:pPr>
    </w:p>
    <w:p w14:paraId="4BDA5211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18A747A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846E3F0" w14:textId="77777777" w:rsidR="00E35D43" w:rsidRDefault="00E35D43" w:rsidP="001F3957">
      <w:pPr>
        <w:jc w:val="both"/>
        <w:rPr>
          <w:rFonts w:ascii="Arial" w:hAnsi="Arial" w:cs="Arial"/>
        </w:rPr>
      </w:pPr>
    </w:p>
    <w:p w14:paraId="0AE71F0D" w14:textId="77777777" w:rsidR="00E35D43" w:rsidRDefault="00E35D43" w:rsidP="001F3957">
      <w:pPr>
        <w:jc w:val="both"/>
        <w:rPr>
          <w:rFonts w:ascii="Arial" w:hAnsi="Arial" w:cs="Arial"/>
        </w:rPr>
      </w:pPr>
    </w:p>
    <w:p w14:paraId="6C2BF4CE" w14:textId="77777777" w:rsidR="00E35D43" w:rsidRDefault="00E35D43" w:rsidP="001F3957">
      <w:pPr>
        <w:jc w:val="both"/>
        <w:rPr>
          <w:rFonts w:ascii="Arial" w:hAnsi="Arial" w:cs="Arial"/>
        </w:rPr>
      </w:pPr>
    </w:p>
    <w:p w14:paraId="667A9985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996D781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C3D7475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55EC165" w14:textId="77777777" w:rsidR="00E35D43" w:rsidRDefault="00E35D43" w:rsidP="001F3957">
      <w:pPr>
        <w:jc w:val="both"/>
        <w:rPr>
          <w:rFonts w:ascii="Arial" w:hAnsi="Arial" w:cs="Arial"/>
        </w:rPr>
      </w:pPr>
    </w:p>
    <w:p w14:paraId="3C532625" w14:textId="77777777" w:rsidR="00E35D43" w:rsidRDefault="00E35D43" w:rsidP="001F3957">
      <w:pPr>
        <w:jc w:val="both"/>
        <w:rPr>
          <w:rFonts w:ascii="Arial" w:hAnsi="Arial" w:cs="Arial"/>
        </w:rPr>
      </w:pPr>
    </w:p>
    <w:p w14:paraId="42FEE6A7" w14:textId="77777777" w:rsidR="00E35D43" w:rsidRDefault="00E35D43" w:rsidP="001F3957">
      <w:pPr>
        <w:jc w:val="both"/>
        <w:rPr>
          <w:rFonts w:ascii="Arial" w:hAnsi="Arial" w:cs="Arial"/>
        </w:rPr>
      </w:pPr>
    </w:p>
    <w:p w14:paraId="799AB3D6" w14:textId="77777777" w:rsidR="00E35D43" w:rsidRDefault="00E35D43" w:rsidP="001F3957">
      <w:pPr>
        <w:jc w:val="both"/>
        <w:rPr>
          <w:rFonts w:ascii="Arial" w:hAnsi="Arial" w:cs="Arial"/>
        </w:rPr>
      </w:pPr>
    </w:p>
    <w:p w14:paraId="690CE9B9" w14:textId="77777777" w:rsidR="00E35D43" w:rsidRDefault="00E35D43" w:rsidP="001F3957">
      <w:pPr>
        <w:jc w:val="both"/>
        <w:rPr>
          <w:rFonts w:ascii="Arial" w:hAnsi="Arial" w:cs="Arial"/>
        </w:rPr>
      </w:pPr>
    </w:p>
    <w:p w14:paraId="5EA55264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5EE8DE2" w14:textId="77777777" w:rsidR="00E35D43" w:rsidRDefault="00E35D43" w:rsidP="001F3957">
      <w:pPr>
        <w:jc w:val="both"/>
        <w:rPr>
          <w:rFonts w:ascii="Arial" w:hAnsi="Arial" w:cs="Arial"/>
        </w:rPr>
      </w:pPr>
    </w:p>
    <w:p w14:paraId="018E5830" w14:textId="77777777" w:rsidR="00E35D43" w:rsidRDefault="00E35D43" w:rsidP="001F3957">
      <w:pPr>
        <w:jc w:val="both"/>
        <w:rPr>
          <w:rFonts w:ascii="Arial" w:hAnsi="Arial" w:cs="Arial"/>
        </w:rPr>
      </w:pPr>
    </w:p>
    <w:p w14:paraId="5B61C12C" w14:textId="77777777" w:rsidR="00E35D43" w:rsidRDefault="00E35D43" w:rsidP="001F3957">
      <w:pPr>
        <w:jc w:val="both"/>
        <w:rPr>
          <w:rFonts w:ascii="Arial" w:hAnsi="Arial" w:cs="Arial"/>
        </w:rPr>
      </w:pPr>
    </w:p>
    <w:p w14:paraId="41FA5B63" w14:textId="77777777" w:rsidR="00E35D43" w:rsidRDefault="00E35D43" w:rsidP="001F3957">
      <w:pPr>
        <w:jc w:val="both"/>
        <w:rPr>
          <w:rFonts w:ascii="Arial" w:hAnsi="Arial" w:cs="Arial"/>
        </w:rPr>
      </w:pPr>
    </w:p>
    <w:p w14:paraId="19D1E10B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957E749" w14:textId="77777777" w:rsidR="00E35D43" w:rsidRDefault="00E35D43" w:rsidP="001F3957">
      <w:pPr>
        <w:jc w:val="both"/>
        <w:rPr>
          <w:rFonts w:ascii="Arial" w:hAnsi="Arial" w:cs="Arial"/>
        </w:rPr>
      </w:pPr>
    </w:p>
    <w:p w14:paraId="2BCF4430" w14:textId="77777777" w:rsidR="00E35D43" w:rsidRPr="001F3957" w:rsidRDefault="00E35D43" w:rsidP="001F3957">
      <w:pPr>
        <w:jc w:val="both"/>
        <w:rPr>
          <w:rFonts w:ascii="Arial" w:hAnsi="Arial" w:cs="Arial"/>
        </w:rPr>
      </w:pPr>
    </w:p>
    <w:p w14:paraId="64E9EA72" w14:textId="68B5A820" w:rsidR="00E901AF" w:rsidRDefault="005C6FFF">
      <w:pPr>
        <w:pStyle w:val="Ttulo2"/>
        <w:rPr>
          <w:rFonts w:cs="Arial"/>
        </w:rPr>
      </w:pPr>
      <w:r w:rsidRPr="001F3957">
        <w:rPr>
          <w:rFonts w:cs="Arial"/>
        </w:rPr>
        <w:lastRenderedPageBreak/>
        <w:t>Tela de cadastro de pagamento</w:t>
      </w:r>
    </w:p>
    <w:p w14:paraId="32754A1B" w14:textId="77777777" w:rsidR="00E35D43" w:rsidRPr="00E35D43" w:rsidRDefault="00E35D43" w:rsidP="00E35D43"/>
    <w:p w14:paraId="40EE1246" w14:textId="1FEEA8F4" w:rsidR="005C6FFF" w:rsidRPr="001F3957" w:rsidRDefault="00BC5E06" w:rsidP="0018723D">
      <w:pPr>
        <w:jc w:val="center"/>
        <w:rPr>
          <w:rFonts w:ascii="Arial" w:hAnsi="Arial" w:cs="Arial"/>
        </w:rPr>
      </w:pPr>
      <w:r w:rsidRPr="00BC5E06">
        <w:rPr>
          <w:rFonts w:ascii="Arial" w:hAnsi="Arial" w:cs="Arial"/>
          <w:noProof/>
        </w:rPr>
        <w:drawing>
          <wp:inline distT="0" distB="0" distL="0" distR="0" wp14:anchorId="21D46957" wp14:editId="4D75F1C4">
            <wp:extent cx="5402580" cy="3699514"/>
            <wp:effectExtent l="0" t="0" r="7620" b="0"/>
            <wp:docPr id="1328245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45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1493" cy="37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377E" w14:textId="77777777" w:rsidR="00E35D43" w:rsidRDefault="00E35D43" w:rsidP="009A0F32">
      <w:pPr>
        <w:jc w:val="both"/>
        <w:rPr>
          <w:rFonts w:ascii="Arial" w:hAnsi="Arial" w:cs="Arial"/>
        </w:rPr>
      </w:pPr>
    </w:p>
    <w:p w14:paraId="37AAA4D6" w14:textId="2ACE358D" w:rsidR="004B64F9" w:rsidRPr="001F3957" w:rsidRDefault="004B64F9" w:rsidP="009A0F32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Cadastro de Pagamento, nessa tela o usuário deve preencher os campos para cadastrar um</w:t>
      </w:r>
    </w:p>
    <w:p w14:paraId="1EB23E67" w14:textId="661AA79B" w:rsidR="00BC5E06" w:rsidRDefault="00BC5E06" w:rsidP="00BC5E06">
      <w:pPr>
        <w:pStyle w:val="Ttulo3"/>
      </w:pPr>
      <w:r>
        <w:t>Descrição dos Campos</w:t>
      </w:r>
    </w:p>
    <w:p w14:paraId="3710B422" w14:textId="77777777" w:rsidR="00BC5E06" w:rsidRPr="00374690" w:rsidRDefault="00BC5E06" w:rsidP="00BC5E06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BC5E06" w:rsidRPr="00374690" w14:paraId="77199053" w14:textId="77777777" w:rsidTr="000F562D">
        <w:tc>
          <w:tcPr>
            <w:tcW w:w="537" w:type="dxa"/>
            <w:shd w:val="clear" w:color="auto" w:fill="000080"/>
          </w:tcPr>
          <w:p w14:paraId="16DB5778" w14:textId="77777777" w:rsidR="00BC5E06" w:rsidRPr="00374690" w:rsidRDefault="00BC5E06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77B74545" w14:textId="77777777" w:rsidR="00BC5E06" w:rsidRPr="00374690" w:rsidRDefault="00BC5E06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4CE96E7D" w14:textId="77777777" w:rsidR="00BC5E06" w:rsidRPr="00374690" w:rsidRDefault="00BC5E06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32408628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706770B7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4B5C018F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23B4A624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645668BA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61FC8381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2F4DE732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5AAB4241" w14:textId="77777777" w:rsidR="00BC5E06" w:rsidRPr="00374690" w:rsidRDefault="00BC5E06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BC5E06" w:rsidRPr="00374690" w14:paraId="13B80E53" w14:textId="77777777" w:rsidTr="000F562D">
        <w:tc>
          <w:tcPr>
            <w:tcW w:w="537" w:type="dxa"/>
          </w:tcPr>
          <w:p w14:paraId="2AC2C2C1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0CB630AC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Matricula</w:t>
            </w:r>
          </w:p>
        </w:tc>
        <w:tc>
          <w:tcPr>
            <w:tcW w:w="1134" w:type="dxa"/>
          </w:tcPr>
          <w:p w14:paraId="4475DFB2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791385C1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7CFF31FF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652E11A0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3367090F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12D34770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4E685600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BC5E06" w:rsidRPr="00374690" w14:paraId="4B9B5C78" w14:textId="77777777" w:rsidTr="000F562D">
        <w:tc>
          <w:tcPr>
            <w:tcW w:w="537" w:type="dxa"/>
          </w:tcPr>
          <w:p w14:paraId="46D3228D" w14:textId="4FC2D63E" w:rsidR="00BC5E06" w:rsidRPr="00374690" w:rsidRDefault="0004598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2CE14EC5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  <w:r>
              <w:rPr>
                <w:rFonts w:cs="Arial"/>
                <w:color w:val="000000"/>
                <w:sz w:val="18"/>
                <w:lang w:val="en-US"/>
              </w:rPr>
              <w:t>ome</w:t>
            </w:r>
          </w:p>
        </w:tc>
        <w:tc>
          <w:tcPr>
            <w:tcW w:w="1134" w:type="dxa"/>
          </w:tcPr>
          <w:p w14:paraId="5A97A359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066267A0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082E13E2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6ABD85C3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03C180AE" w14:textId="77777777" w:rsidR="00BC5E06" w:rsidRPr="00374690" w:rsidRDefault="00BC5E06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317249D6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8875A2E" w14:textId="77777777" w:rsidR="00BC5E06" w:rsidRPr="00374690" w:rsidRDefault="00BC5E06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045987" w:rsidRPr="00374690" w14:paraId="00311E07" w14:textId="77777777" w:rsidTr="000F562D">
        <w:tc>
          <w:tcPr>
            <w:tcW w:w="537" w:type="dxa"/>
          </w:tcPr>
          <w:p w14:paraId="2237458E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3D7429E2" w14:textId="721EFCF9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Plano</w:t>
            </w:r>
          </w:p>
        </w:tc>
        <w:tc>
          <w:tcPr>
            <w:tcW w:w="1134" w:type="dxa"/>
          </w:tcPr>
          <w:p w14:paraId="2C77A00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044275ED" w14:textId="603C4625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</w:t>
            </w:r>
            <w:r w:rsidR="00383445">
              <w:rPr>
                <w:rFonts w:cs="Arial"/>
                <w:color w:val="000000"/>
              </w:rPr>
              <w:t>lfanu</w:t>
            </w:r>
            <w:r w:rsidRPr="00374690">
              <w:rPr>
                <w:rFonts w:cs="Arial"/>
                <w:color w:val="000000"/>
              </w:rPr>
              <w:t>merico</w:t>
            </w:r>
            <w:proofErr w:type="spellEnd"/>
          </w:p>
        </w:tc>
        <w:tc>
          <w:tcPr>
            <w:tcW w:w="850" w:type="dxa"/>
          </w:tcPr>
          <w:p w14:paraId="04B2A89E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54FB6C9F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4C82E49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5487F348" w14:textId="481B1047" w:rsidR="00045987" w:rsidRPr="00374690" w:rsidRDefault="00834B6B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45</w:t>
            </w:r>
          </w:p>
        </w:tc>
        <w:tc>
          <w:tcPr>
            <w:tcW w:w="1417" w:type="dxa"/>
          </w:tcPr>
          <w:p w14:paraId="7E8CF21C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045987" w:rsidRPr="00374690" w14:paraId="55C3F1CC" w14:textId="77777777" w:rsidTr="000F562D">
        <w:tc>
          <w:tcPr>
            <w:tcW w:w="537" w:type="dxa"/>
          </w:tcPr>
          <w:p w14:paraId="77599DC6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4406ADB7" w14:textId="08B2068D" w:rsidR="00045987" w:rsidRPr="00374690" w:rsidRDefault="00383445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Preço</w:t>
            </w:r>
          </w:p>
        </w:tc>
        <w:tc>
          <w:tcPr>
            <w:tcW w:w="1134" w:type="dxa"/>
          </w:tcPr>
          <w:p w14:paraId="4F432636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5E1DD290" w14:textId="247A767C" w:rsidR="00045987" w:rsidRPr="00374690" w:rsidRDefault="00886E1D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Monetário</w:t>
            </w:r>
            <w:proofErr w:type="spellEnd"/>
          </w:p>
        </w:tc>
        <w:tc>
          <w:tcPr>
            <w:tcW w:w="850" w:type="dxa"/>
          </w:tcPr>
          <w:p w14:paraId="3923BC33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AF7BADC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7CC84496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29FC3750" w14:textId="618C2FAA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4BE2C59D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045987" w:rsidRPr="00374690" w14:paraId="1D78B669" w14:textId="77777777" w:rsidTr="000F562D">
        <w:tc>
          <w:tcPr>
            <w:tcW w:w="537" w:type="dxa"/>
          </w:tcPr>
          <w:p w14:paraId="5920102D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  <w:r w:rsidRPr="00374690">
              <w:rPr>
                <w:rFonts w:cs="Arial"/>
                <w:color w:val="000000"/>
              </w:rPr>
              <w:t>6</w:t>
            </w:r>
          </w:p>
        </w:tc>
        <w:tc>
          <w:tcPr>
            <w:tcW w:w="1221" w:type="dxa"/>
          </w:tcPr>
          <w:p w14:paraId="3E196BDC" w14:textId="10729362" w:rsidR="00045987" w:rsidRPr="00374690" w:rsidRDefault="00383445" w:rsidP="00045987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 xml:space="preserve">Forma de pagamento </w:t>
            </w:r>
          </w:p>
        </w:tc>
        <w:tc>
          <w:tcPr>
            <w:tcW w:w="1134" w:type="dxa"/>
          </w:tcPr>
          <w:p w14:paraId="704BA4C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20FD0F3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273D1EA0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6ECCA6B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3C244BA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57769CFB" w14:textId="7CFB5A4C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7C71312E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045987" w:rsidRPr="00374690" w14:paraId="477AE207" w14:textId="77777777" w:rsidTr="000F562D">
        <w:tc>
          <w:tcPr>
            <w:tcW w:w="537" w:type="dxa"/>
          </w:tcPr>
          <w:p w14:paraId="3AFAA7FF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7</w:t>
            </w:r>
          </w:p>
        </w:tc>
        <w:tc>
          <w:tcPr>
            <w:tcW w:w="1221" w:type="dxa"/>
          </w:tcPr>
          <w:p w14:paraId="3D0BB0E9" w14:textId="087E3C54" w:rsidR="00045987" w:rsidRPr="00374690" w:rsidRDefault="00886995" w:rsidP="00045987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 xml:space="preserve">Data de </w:t>
            </w: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pagamento</w:t>
            </w:r>
            <w:proofErr w:type="spellEnd"/>
          </w:p>
        </w:tc>
        <w:tc>
          <w:tcPr>
            <w:tcW w:w="1134" w:type="dxa"/>
          </w:tcPr>
          <w:p w14:paraId="048EBB3B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2B17F1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1E65086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24FFD459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05822304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C860B45" w14:textId="51C4234C" w:rsidR="00045987" w:rsidRPr="00374690" w:rsidRDefault="00045987" w:rsidP="00045987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6D6B4675" w14:textId="77777777" w:rsidR="00045987" w:rsidRPr="00374690" w:rsidRDefault="00045987" w:rsidP="00045987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</w:tbl>
    <w:p w14:paraId="1FA96FA3" w14:textId="3A4742ED" w:rsidR="004B64F9" w:rsidRDefault="004B64F9" w:rsidP="009A0F32">
      <w:pPr>
        <w:jc w:val="both"/>
        <w:rPr>
          <w:rFonts w:ascii="Arial" w:hAnsi="Arial" w:cs="Arial"/>
        </w:rPr>
      </w:pPr>
    </w:p>
    <w:p w14:paraId="536F3429" w14:textId="77777777" w:rsidR="00E35D43" w:rsidRDefault="00E35D43" w:rsidP="009A0F32">
      <w:pPr>
        <w:jc w:val="both"/>
        <w:rPr>
          <w:rFonts w:ascii="Arial" w:hAnsi="Arial" w:cs="Arial"/>
        </w:rPr>
      </w:pPr>
    </w:p>
    <w:p w14:paraId="2E42AC42" w14:textId="77777777" w:rsidR="00E35D43" w:rsidRDefault="00E35D43" w:rsidP="009A0F32">
      <w:pPr>
        <w:jc w:val="both"/>
        <w:rPr>
          <w:rFonts w:ascii="Arial" w:hAnsi="Arial" w:cs="Arial"/>
        </w:rPr>
      </w:pPr>
    </w:p>
    <w:p w14:paraId="2FFA6DCF" w14:textId="77777777" w:rsidR="00E35D43" w:rsidRDefault="00E35D43" w:rsidP="009A0F32">
      <w:pPr>
        <w:jc w:val="both"/>
        <w:rPr>
          <w:rFonts w:ascii="Arial" w:hAnsi="Arial" w:cs="Arial"/>
        </w:rPr>
      </w:pPr>
    </w:p>
    <w:p w14:paraId="5BEC436D" w14:textId="77777777" w:rsidR="00E35D43" w:rsidRDefault="00E35D43" w:rsidP="009A0F32">
      <w:pPr>
        <w:jc w:val="both"/>
        <w:rPr>
          <w:rFonts w:ascii="Arial" w:hAnsi="Arial" w:cs="Arial"/>
        </w:rPr>
      </w:pPr>
    </w:p>
    <w:p w14:paraId="649D1AD6" w14:textId="77777777" w:rsidR="00E35D43" w:rsidRDefault="00E35D43" w:rsidP="009A0F32">
      <w:pPr>
        <w:jc w:val="both"/>
        <w:rPr>
          <w:rFonts w:ascii="Arial" w:hAnsi="Arial" w:cs="Arial"/>
        </w:rPr>
      </w:pPr>
    </w:p>
    <w:p w14:paraId="07E4A32A" w14:textId="77777777" w:rsidR="00E35D43" w:rsidRDefault="00E35D43" w:rsidP="009A0F32">
      <w:pPr>
        <w:jc w:val="both"/>
        <w:rPr>
          <w:rFonts w:ascii="Arial" w:hAnsi="Arial" w:cs="Arial"/>
        </w:rPr>
      </w:pPr>
    </w:p>
    <w:p w14:paraId="6075A9C2" w14:textId="77777777" w:rsidR="00E35D43" w:rsidRDefault="00E35D43" w:rsidP="009A0F32">
      <w:pPr>
        <w:jc w:val="both"/>
        <w:rPr>
          <w:rFonts w:ascii="Arial" w:hAnsi="Arial" w:cs="Arial"/>
        </w:rPr>
      </w:pPr>
    </w:p>
    <w:p w14:paraId="65A48986" w14:textId="77777777" w:rsidR="00E35D43" w:rsidRDefault="00E35D43" w:rsidP="009A0F32">
      <w:pPr>
        <w:jc w:val="both"/>
        <w:rPr>
          <w:rFonts w:ascii="Arial" w:hAnsi="Arial" w:cs="Arial"/>
        </w:rPr>
      </w:pPr>
    </w:p>
    <w:p w14:paraId="5B12A0B5" w14:textId="77777777" w:rsidR="00E35D43" w:rsidRDefault="00E35D43" w:rsidP="009A0F32">
      <w:pPr>
        <w:jc w:val="both"/>
        <w:rPr>
          <w:rFonts w:ascii="Arial" w:hAnsi="Arial" w:cs="Arial"/>
        </w:rPr>
      </w:pPr>
    </w:p>
    <w:p w14:paraId="0A7E20F6" w14:textId="77777777" w:rsidR="00E35D43" w:rsidRDefault="00E35D43" w:rsidP="009A0F32">
      <w:pPr>
        <w:jc w:val="both"/>
        <w:rPr>
          <w:rFonts w:ascii="Arial" w:hAnsi="Arial" w:cs="Arial"/>
        </w:rPr>
      </w:pPr>
    </w:p>
    <w:p w14:paraId="13A58F97" w14:textId="77777777" w:rsidR="00E35D43" w:rsidRPr="001F3957" w:rsidRDefault="00E35D43" w:rsidP="009A0F32">
      <w:pPr>
        <w:jc w:val="both"/>
        <w:rPr>
          <w:rFonts w:ascii="Arial" w:hAnsi="Arial" w:cs="Arial"/>
        </w:rPr>
      </w:pPr>
    </w:p>
    <w:p w14:paraId="6F671C65" w14:textId="2069AD1D" w:rsidR="00E901AF" w:rsidRDefault="005C6FFF">
      <w:pPr>
        <w:pStyle w:val="Ttulo2"/>
        <w:rPr>
          <w:rFonts w:cs="Arial"/>
        </w:rPr>
      </w:pPr>
      <w:r w:rsidRPr="001F3957">
        <w:rPr>
          <w:rFonts w:cs="Arial"/>
        </w:rPr>
        <w:t>Tela de gerenciamento de treinos</w:t>
      </w:r>
    </w:p>
    <w:p w14:paraId="2471CA34" w14:textId="77777777" w:rsidR="00E35D43" w:rsidRPr="00E35D43" w:rsidRDefault="00E35D43" w:rsidP="00E35D43"/>
    <w:p w14:paraId="68E4C5E3" w14:textId="51C33075" w:rsidR="005C6FFF" w:rsidRPr="001F3957" w:rsidRDefault="00A96FDE" w:rsidP="0018723D">
      <w:pPr>
        <w:jc w:val="center"/>
        <w:rPr>
          <w:rFonts w:ascii="Arial" w:hAnsi="Arial" w:cs="Arial"/>
        </w:rPr>
      </w:pPr>
      <w:r w:rsidRPr="00A96FDE">
        <w:rPr>
          <w:rFonts w:ascii="Arial" w:hAnsi="Arial" w:cs="Arial"/>
          <w:noProof/>
        </w:rPr>
        <w:drawing>
          <wp:inline distT="0" distB="0" distL="0" distR="0" wp14:anchorId="4826CB26" wp14:editId="76A40AAE">
            <wp:extent cx="5372100" cy="3311469"/>
            <wp:effectExtent l="0" t="0" r="0" b="3810"/>
            <wp:docPr id="1534441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1754" name=""/>
                    <pic:cNvPicPr/>
                  </pic:nvPicPr>
                  <pic:blipFill rotWithShape="1">
                    <a:blip r:embed="rId15"/>
                    <a:srcRect l="2821" t="5752" r="1923" b="6425"/>
                    <a:stretch/>
                  </pic:blipFill>
                  <pic:spPr bwMode="auto">
                    <a:xfrm>
                      <a:off x="0" y="0"/>
                      <a:ext cx="5391864" cy="332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609C7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E761027" w14:textId="51825079" w:rsidR="00A96FDE" w:rsidRDefault="004B64F9" w:rsidP="00A96FDE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gerenciamento de treinos, nessa tela o usuário consegue visualizar os treinos cadastrados no</w:t>
      </w:r>
      <w:r w:rsidR="009A0F32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sistema. O Usuário consegue também pesquisar um aluno específico e emitir sua ficha de treino, além de</w:t>
      </w:r>
      <w:r w:rsidR="009A0F32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poder alterar ou excluir registros e cadastrar novos exercícios.</w:t>
      </w:r>
    </w:p>
    <w:p w14:paraId="130C4C75" w14:textId="77777777" w:rsidR="00E35D43" w:rsidRDefault="00E35D43" w:rsidP="00A96FDE">
      <w:pPr>
        <w:jc w:val="both"/>
        <w:rPr>
          <w:rFonts w:ascii="Arial" w:hAnsi="Arial" w:cs="Arial"/>
        </w:rPr>
      </w:pPr>
    </w:p>
    <w:p w14:paraId="301DB990" w14:textId="77777777" w:rsidR="00E35D43" w:rsidRDefault="00E35D43" w:rsidP="00A96FDE">
      <w:pPr>
        <w:jc w:val="both"/>
        <w:rPr>
          <w:rFonts w:ascii="Arial" w:hAnsi="Arial" w:cs="Arial"/>
        </w:rPr>
      </w:pPr>
    </w:p>
    <w:p w14:paraId="4FAF050D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44DEA55" w14:textId="77777777" w:rsidR="00E35D43" w:rsidRDefault="00E35D43" w:rsidP="00A96FDE">
      <w:pPr>
        <w:jc w:val="both"/>
        <w:rPr>
          <w:rFonts w:ascii="Arial" w:hAnsi="Arial" w:cs="Arial"/>
        </w:rPr>
      </w:pPr>
    </w:p>
    <w:p w14:paraId="579916B6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5B1FBF3" w14:textId="77777777" w:rsidR="00E35D43" w:rsidRDefault="00E35D43" w:rsidP="00A96FDE">
      <w:pPr>
        <w:jc w:val="both"/>
        <w:rPr>
          <w:rFonts w:ascii="Arial" w:hAnsi="Arial" w:cs="Arial"/>
        </w:rPr>
      </w:pPr>
    </w:p>
    <w:p w14:paraId="0FC5DB74" w14:textId="77777777" w:rsidR="00E35D43" w:rsidRDefault="00E35D43" w:rsidP="00A96FDE">
      <w:pPr>
        <w:jc w:val="both"/>
        <w:rPr>
          <w:rFonts w:ascii="Arial" w:hAnsi="Arial" w:cs="Arial"/>
        </w:rPr>
      </w:pPr>
    </w:p>
    <w:p w14:paraId="476E851A" w14:textId="77777777" w:rsidR="00E35D43" w:rsidRDefault="00E35D43" w:rsidP="00A96FDE">
      <w:pPr>
        <w:jc w:val="both"/>
        <w:rPr>
          <w:rFonts w:ascii="Arial" w:hAnsi="Arial" w:cs="Arial"/>
        </w:rPr>
      </w:pPr>
    </w:p>
    <w:p w14:paraId="57B7B895" w14:textId="77777777" w:rsidR="00E35D43" w:rsidRDefault="00E35D43" w:rsidP="00A96FDE">
      <w:pPr>
        <w:jc w:val="both"/>
        <w:rPr>
          <w:rFonts w:ascii="Arial" w:hAnsi="Arial" w:cs="Arial"/>
        </w:rPr>
      </w:pPr>
    </w:p>
    <w:p w14:paraId="7DE09D2C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2E76424" w14:textId="77777777" w:rsidR="00E35D43" w:rsidRDefault="00E35D43" w:rsidP="00A96FDE">
      <w:pPr>
        <w:jc w:val="both"/>
        <w:rPr>
          <w:rFonts w:ascii="Arial" w:hAnsi="Arial" w:cs="Arial"/>
        </w:rPr>
      </w:pPr>
    </w:p>
    <w:p w14:paraId="78F7330E" w14:textId="77777777" w:rsidR="00E35D43" w:rsidRDefault="00E35D43" w:rsidP="00A96FDE">
      <w:pPr>
        <w:jc w:val="both"/>
        <w:rPr>
          <w:rFonts w:ascii="Arial" w:hAnsi="Arial" w:cs="Arial"/>
        </w:rPr>
      </w:pPr>
    </w:p>
    <w:p w14:paraId="35F69DF9" w14:textId="77777777" w:rsidR="00E35D43" w:rsidRDefault="00E35D43" w:rsidP="00A96FDE">
      <w:pPr>
        <w:jc w:val="both"/>
        <w:rPr>
          <w:rFonts w:ascii="Arial" w:hAnsi="Arial" w:cs="Arial"/>
        </w:rPr>
      </w:pPr>
    </w:p>
    <w:p w14:paraId="7ED901A7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A32117D" w14:textId="77777777" w:rsidR="00E35D43" w:rsidRDefault="00E35D43" w:rsidP="00A96FDE">
      <w:pPr>
        <w:jc w:val="both"/>
        <w:rPr>
          <w:rFonts w:ascii="Arial" w:hAnsi="Arial" w:cs="Arial"/>
        </w:rPr>
      </w:pPr>
    </w:p>
    <w:p w14:paraId="67B8BA67" w14:textId="77777777" w:rsidR="00E35D43" w:rsidRDefault="00E35D43" w:rsidP="00A96FDE">
      <w:pPr>
        <w:jc w:val="both"/>
        <w:rPr>
          <w:rFonts w:ascii="Arial" w:hAnsi="Arial" w:cs="Arial"/>
        </w:rPr>
      </w:pPr>
    </w:p>
    <w:p w14:paraId="3EF99FDD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B09AB65" w14:textId="77777777" w:rsidR="00E35D43" w:rsidRDefault="00E35D43" w:rsidP="00A96FDE">
      <w:pPr>
        <w:jc w:val="both"/>
        <w:rPr>
          <w:rFonts w:ascii="Arial" w:hAnsi="Arial" w:cs="Arial"/>
        </w:rPr>
      </w:pPr>
    </w:p>
    <w:p w14:paraId="1A2614A6" w14:textId="77777777" w:rsidR="00E35D43" w:rsidRDefault="00E35D43" w:rsidP="00A96FDE">
      <w:pPr>
        <w:jc w:val="both"/>
        <w:rPr>
          <w:rFonts w:ascii="Arial" w:hAnsi="Arial" w:cs="Arial"/>
        </w:rPr>
      </w:pPr>
    </w:p>
    <w:p w14:paraId="1C3E85FA" w14:textId="77777777" w:rsidR="00E35D43" w:rsidRDefault="00E35D43" w:rsidP="00A96FDE">
      <w:pPr>
        <w:jc w:val="both"/>
        <w:rPr>
          <w:rFonts w:ascii="Arial" w:hAnsi="Arial" w:cs="Arial"/>
        </w:rPr>
      </w:pPr>
    </w:p>
    <w:p w14:paraId="01DA217F" w14:textId="77777777" w:rsidR="00E35D43" w:rsidRDefault="00E35D43" w:rsidP="00A96FDE">
      <w:pPr>
        <w:jc w:val="both"/>
        <w:rPr>
          <w:rFonts w:ascii="Arial" w:hAnsi="Arial" w:cs="Arial"/>
        </w:rPr>
      </w:pPr>
    </w:p>
    <w:p w14:paraId="49954AA1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B96B07F" w14:textId="77777777" w:rsidR="00E35D43" w:rsidRDefault="00E35D43" w:rsidP="00A96FDE">
      <w:pPr>
        <w:jc w:val="both"/>
        <w:rPr>
          <w:rFonts w:ascii="Arial" w:hAnsi="Arial" w:cs="Arial"/>
        </w:rPr>
      </w:pPr>
    </w:p>
    <w:p w14:paraId="76A760F1" w14:textId="77777777" w:rsidR="00E35D43" w:rsidRDefault="00E35D43" w:rsidP="00A96FDE">
      <w:pPr>
        <w:jc w:val="both"/>
        <w:rPr>
          <w:rFonts w:ascii="Arial" w:hAnsi="Arial" w:cs="Arial"/>
        </w:rPr>
      </w:pPr>
    </w:p>
    <w:p w14:paraId="2212616E" w14:textId="77777777" w:rsidR="00E35D43" w:rsidRPr="00A96FDE" w:rsidRDefault="00E35D43" w:rsidP="00A96FDE">
      <w:pPr>
        <w:jc w:val="both"/>
        <w:rPr>
          <w:rFonts w:ascii="Arial" w:hAnsi="Arial" w:cs="Arial"/>
        </w:rPr>
      </w:pPr>
    </w:p>
    <w:p w14:paraId="0EE04100" w14:textId="36E226C2" w:rsidR="00E35D43" w:rsidRDefault="005C6FFF" w:rsidP="00E35D43">
      <w:pPr>
        <w:pStyle w:val="Ttulo2"/>
        <w:rPr>
          <w:rFonts w:cs="Arial"/>
        </w:rPr>
      </w:pPr>
      <w:r w:rsidRPr="001F3957">
        <w:rPr>
          <w:rFonts w:cs="Arial"/>
        </w:rPr>
        <w:lastRenderedPageBreak/>
        <w:t>Tela de cadastro de exercício</w:t>
      </w:r>
    </w:p>
    <w:p w14:paraId="1A4443BD" w14:textId="77777777" w:rsidR="00E35D43" w:rsidRPr="00E35D43" w:rsidRDefault="00E35D43" w:rsidP="00E35D43"/>
    <w:p w14:paraId="40A9E248" w14:textId="389DA6A2" w:rsidR="005C6FFF" w:rsidRPr="001F3957" w:rsidRDefault="008F4E38" w:rsidP="0018723D">
      <w:pPr>
        <w:jc w:val="center"/>
        <w:rPr>
          <w:rFonts w:ascii="Arial" w:hAnsi="Arial" w:cs="Arial"/>
        </w:rPr>
      </w:pPr>
      <w:r w:rsidRPr="008F4E38">
        <w:rPr>
          <w:rFonts w:ascii="Arial" w:hAnsi="Arial" w:cs="Arial"/>
          <w:noProof/>
        </w:rPr>
        <w:drawing>
          <wp:inline distT="0" distB="0" distL="0" distR="0" wp14:anchorId="130E701E" wp14:editId="75B81DAF">
            <wp:extent cx="4512592" cy="3581400"/>
            <wp:effectExtent l="0" t="0" r="2540" b="0"/>
            <wp:docPr id="17249361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6174" name=""/>
                    <pic:cNvPicPr/>
                  </pic:nvPicPr>
                  <pic:blipFill rotWithShape="1">
                    <a:blip r:embed="rId16"/>
                    <a:srcRect t="6512"/>
                    <a:stretch/>
                  </pic:blipFill>
                  <pic:spPr bwMode="auto">
                    <a:xfrm>
                      <a:off x="0" y="0"/>
                      <a:ext cx="4541761" cy="360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58AC6" w14:textId="77777777" w:rsidR="00E35D43" w:rsidRDefault="00E35D43" w:rsidP="009A0F32">
      <w:pPr>
        <w:jc w:val="both"/>
        <w:rPr>
          <w:rFonts w:ascii="Arial" w:hAnsi="Arial" w:cs="Arial"/>
        </w:rPr>
      </w:pPr>
    </w:p>
    <w:p w14:paraId="7F061CEA" w14:textId="363085B0" w:rsidR="004B64F9" w:rsidRDefault="004B64F9" w:rsidP="009A0F32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cadastro de exercício, o usuário deve preencher os campos para cadastrar um exercício no</w:t>
      </w:r>
      <w:r w:rsidR="009A0F32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sistema.</w:t>
      </w:r>
    </w:p>
    <w:p w14:paraId="1968F084" w14:textId="77777777" w:rsidR="00C82E6D" w:rsidRDefault="00C82E6D" w:rsidP="009A0F32">
      <w:pPr>
        <w:jc w:val="both"/>
        <w:rPr>
          <w:rFonts w:ascii="Arial" w:hAnsi="Arial" w:cs="Arial"/>
        </w:rPr>
      </w:pPr>
    </w:p>
    <w:p w14:paraId="789857F8" w14:textId="12DFEFF4" w:rsidR="00C82E6D" w:rsidRDefault="00C82E6D" w:rsidP="00C82E6D">
      <w:pPr>
        <w:pStyle w:val="Ttulo3"/>
      </w:pPr>
      <w:r>
        <w:t>Descrição dos Campos</w:t>
      </w:r>
    </w:p>
    <w:p w14:paraId="0773ACB9" w14:textId="77777777" w:rsidR="00C82E6D" w:rsidRPr="00374690" w:rsidRDefault="00C82E6D" w:rsidP="00C82E6D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C82E6D" w:rsidRPr="00374690" w14:paraId="7B5E68DB" w14:textId="77777777" w:rsidTr="000F562D">
        <w:tc>
          <w:tcPr>
            <w:tcW w:w="537" w:type="dxa"/>
            <w:shd w:val="clear" w:color="auto" w:fill="000080"/>
          </w:tcPr>
          <w:p w14:paraId="7BB5F0C6" w14:textId="77777777" w:rsidR="00C82E6D" w:rsidRPr="00374690" w:rsidRDefault="00C82E6D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0DE2C548" w14:textId="77777777" w:rsidR="00C82E6D" w:rsidRPr="00374690" w:rsidRDefault="00C82E6D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4FB71D9E" w14:textId="77777777" w:rsidR="00C82E6D" w:rsidRPr="00374690" w:rsidRDefault="00C82E6D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3EF814A9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4E3D5E34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2353BD52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5E92B0C1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3C93BE45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0AF734F6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48B77751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41692FE0" w14:textId="77777777" w:rsidR="00C82E6D" w:rsidRPr="00374690" w:rsidRDefault="00C82E6D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C82E6D" w:rsidRPr="00374690" w14:paraId="20F40F59" w14:textId="77777777" w:rsidTr="000F562D">
        <w:tc>
          <w:tcPr>
            <w:tcW w:w="537" w:type="dxa"/>
          </w:tcPr>
          <w:p w14:paraId="6FE99A82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6FD95E4A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Matricula</w:t>
            </w:r>
          </w:p>
        </w:tc>
        <w:tc>
          <w:tcPr>
            <w:tcW w:w="1134" w:type="dxa"/>
          </w:tcPr>
          <w:p w14:paraId="010340D6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74DB0045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10A64F8E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5746BC99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4FBE1465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4A21463A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798FE93F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C82E6D" w:rsidRPr="00374690" w14:paraId="7C2EB130" w14:textId="77777777" w:rsidTr="000F562D">
        <w:tc>
          <w:tcPr>
            <w:tcW w:w="537" w:type="dxa"/>
          </w:tcPr>
          <w:p w14:paraId="4DFD8DBE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133385A5" w14:textId="233A31EB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  <w:r>
              <w:rPr>
                <w:rFonts w:cs="Arial"/>
                <w:color w:val="000000"/>
                <w:sz w:val="18"/>
                <w:lang w:val="en-US"/>
              </w:rPr>
              <w:t xml:space="preserve">ome do </w:t>
            </w: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exercício</w:t>
            </w:r>
            <w:proofErr w:type="spellEnd"/>
          </w:p>
        </w:tc>
        <w:tc>
          <w:tcPr>
            <w:tcW w:w="1134" w:type="dxa"/>
          </w:tcPr>
          <w:p w14:paraId="3A9AD9B1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619E3177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0CDC9E17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06A99580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32D90B5E" w14:textId="77777777" w:rsidR="00C82E6D" w:rsidRPr="00374690" w:rsidRDefault="00C82E6D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4B95F402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52BEC8EB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C82E6D" w:rsidRPr="00374690" w14:paraId="554E7087" w14:textId="77777777" w:rsidTr="000F562D">
        <w:tc>
          <w:tcPr>
            <w:tcW w:w="537" w:type="dxa"/>
          </w:tcPr>
          <w:p w14:paraId="26508C21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7B1C940B" w14:textId="2DA2B5E0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  <w:r w:rsidR="007C26B0">
              <w:rPr>
                <w:rFonts w:cs="Arial"/>
                <w:color w:val="000000"/>
                <w:sz w:val="18"/>
                <w:lang w:val="en-US"/>
              </w:rPr>
              <w:t xml:space="preserve">º de </w:t>
            </w:r>
            <w:proofErr w:type="spellStart"/>
            <w:r w:rsidR="007C26B0">
              <w:rPr>
                <w:rFonts w:cs="Arial"/>
                <w:color w:val="000000"/>
                <w:sz w:val="18"/>
                <w:lang w:val="en-US"/>
              </w:rPr>
              <w:t>Séries</w:t>
            </w:r>
            <w:proofErr w:type="spellEnd"/>
          </w:p>
        </w:tc>
        <w:tc>
          <w:tcPr>
            <w:tcW w:w="1134" w:type="dxa"/>
          </w:tcPr>
          <w:p w14:paraId="126863D5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49CAA357" w14:textId="1937C835" w:rsidR="00C82E6D" w:rsidRPr="00374690" w:rsidRDefault="007C26B0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Numérico</w:t>
            </w:r>
          </w:p>
        </w:tc>
        <w:tc>
          <w:tcPr>
            <w:tcW w:w="850" w:type="dxa"/>
          </w:tcPr>
          <w:p w14:paraId="7DE92CF3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756E5924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255EA574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3AFE11DB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3FFFD9AC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C82E6D" w:rsidRPr="00374690" w14:paraId="04A0F27E" w14:textId="77777777" w:rsidTr="000F562D">
        <w:tc>
          <w:tcPr>
            <w:tcW w:w="537" w:type="dxa"/>
          </w:tcPr>
          <w:p w14:paraId="3D3FCB1A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535F790A" w14:textId="21BC2957" w:rsidR="00C82E6D" w:rsidRPr="00374690" w:rsidRDefault="007C26B0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Nº de repetições</w:t>
            </w:r>
          </w:p>
        </w:tc>
        <w:tc>
          <w:tcPr>
            <w:tcW w:w="1134" w:type="dxa"/>
          </w:tcPr>
          <w:p w14:paraId="10B3513F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4A40A4D8" w14:textId="7B8C32A3" w:rsidR="00C82E6D" w:rsidRPr="00374690" w:rsidRDefault="007C26B0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850" w:type="dxa"/>
          </w:tcPr>
          <w:p w14:paraId="2D00CCD5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12BEE378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40292F23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07022291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77F4C7C6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C82E6D" w:rsidRPr="00374690" w14:paraId="3CDA2BE1" w14:textId="77777777" w:rsidTr="000F562D">
        <w:tc>
          <w:tcPr>
            <w:tcW w:w="537" w:type="dxa"/>
          </w:tcPr>
          <w:p w14:paraId="2D836D1E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</w:rPr>
            </w:pPr>
            <w:r w:rsidRPr="00374690">
              <w:rPr>
                <w:rFonts w:cs="Arial"/>
                <w:color w:val="000000"/>
              </w:rPr>
              <w:t>6</w:t>
            </w:r>
          </w:p>
        </w:tc>
        <w:tc>
          <w:tcPr>
            <w:tcW w:w="1221" w:type="dxa"/>
          </w:tcPr>
          <w:p w14:paraId="25FDEB38" w14:textId="299C806F" w:rsidR="00C82E6D" w:rsidRPr="00374690" w:rsidRDefault="007C26B0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Observações</w:t>
            </w:r>
          </w:p>
        </w:tc>
        <w:tc>
          <w:tcPr>
            <w:tcW w:w="1134" w:type="dxa"/>
          </w:tcPr>
          <w:p w14:paraId="19359C96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38C4E6C8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74D65AA6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5E6083E5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37B0D01E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152CE645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768A9099" w14:textId="77777777" w:rsidR="00C82E6D" w:rsidRPr="00374690" w:rsidRDefault="00C82E6D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</w:tbl>
    <w:p w14:paraId="32A67193" w14:textId="77777777" w:rsidR="00C82E6D" w:rsidRPr="001F3957" w:rsidRDefault="00C82E6D" w:rsidP="00C82E6D">
      <w:pPr>
        <w:jc w:val="both"/>
        <w:rPr>
          <w:rFonts w:ascii="Arial" w:hAnsi="Arial" w:cs="Arial"/>
        </w:rPr>
      </w:pPr>
    </w:p>
    <w:p w14:paraId="7A460C92" w14:textId="77777777" w:rsidR="00C82E6D" w:rsidRDefault="00C82E6D" w:rsidP="009A0F32">
      <w:pPr>
        <w:jc w:val="both"/>
        <w:rPr>
          <w:rFonts w:ascii="Arial" w:hAnsi="Arial" w:cs="Arial"/>
        </w:rPr>
      </w:pPr>
    </w:p>
    <w:p w14:paraId="319C6E45" w14:textId="77777777" w:rsidR="00E35D43" w:rsidRDefault="00E35D43" w:rsidP="009A0F32">
      <w:pPr>
        <w:jc w:val="both"/>
        <w:rPr>
          <w:rFonts w:ascii="Arial" w:hAnsi="Arial" w:cs="Arial"/>
        </w:rPr>
      </w:pPr>
    </w:p>
    <w:p w14:paraId="671D7FF1" w14:textId="77777777" w:rsidR="00E35D43" w:rsidRDefault="00E35D43" w:rsidP="009A0F32">
      <w:pPr>
        <w:jc w:val="both"/>
        <w:rPr>
          <w:rFonts w:ascii="Arial" w:hAnsi="Arial" w:cs="Arial"/>
        </w:rPr>
      </w:pPr>
    </w:p>
    <w:p w14:paraId="4243F46B" w14:textId="77777777" w:rsidR="00E35D43" w:rsidRDefault="00E35D43" w:rsidP="009A0F32">
      <w:pPr>
        <w:jc w:val="both"/>
        <w:rPr>
          <w:rFonts w:ascii="Arial" w:hAnsi="Arial" w:cs="Arial"/>
        </w:rPr>
      </w:pPr>
    </w:p>
    <w:p w14:paraId="7B7A53C1" w14:textId="77777777" w:rsidR="00E35D43" w:rsidRDefault="00E35D43" w:rsidP="009A0F32">
      <w:pPr>
        <w:jc w:val="both"/>
        <w:rPr>
          <w:rFonts w:ascii="Arial" w:hAnsi="Arial" w:cs="Arial"/>
        </w:rPr>
      </w:pPr>
    </w:p>
    <w:p w14:paraId="5F523754" w14:textId="77777777" w:rsidR="00E35D43" w:rsidRDefault="00E35D43" w:rsidP="009A0F32">
      <w:pPr>
        <w:jc w:val="both"/>
        <w:rPr>
          <w:rFonts w:ascii="Arial" w:hAnsi="Arial" w:cs="Arial"/>
        </w:rPr>
      </w:pPr>
    </w:p>
    <w:p w14:paraId="5150837E" w14:textId="77777777" w:rsidR="00E35D43" w:rsidRDefault="00E35D43" w:rsidP="009A0F32">
      <w:pPr>
        <w:jc w:val="both"/>
        <w:rPr>
          <w:rFonts w:ascii="Arial" w:hAnsi="Arial" w:cs="Arial"/>
        </w:rPr>
      </w:pPr>
    </w:p>
    <w:p w14:paraId="30E827E2" w14:textId="77777777" w:rsidR="00E35D43" w:rsidRPr="001F3957" w:rsidRDefault="00E35D43" w:rsidP="009A0F32">
      <w:pPr>
        <w:jc w:val="both"/>
        <w:rPr>
          <w:rFonts w:ascii="Arial" w:hAnsi="Arial" w:cs="Arial"/>
        </w:rPr>
      </w:pPr>
    </w:p>
    <w:p w14:paraId="31878FDB" w14:textId="4BF048FB" w:rsidR="00E901AF" w:rsidRDefault="004B64F9">
      <w:pPr>
        <w:pStyle w:val="Ttulo2"/>
        <w:rPr>
          <w:rFonts w:cs="Arial"/>
        </w:rPr>
      </w:pPr>
      <w:r w:rsidRPr="001F3957">
        <w:rPr>
          <w:rFonts w:cs="Arial"/>
        </w:rPr>
        <w:lastRenderedPageBreak/>
        <w:t>Tela de g</w:t>
      </w:r>
      <w:r w:rsidR="005C6FFF" w:rsidRPr="001F3957">
        <w:rPr>
          <w:rFonts w:cs="Arial"/>
        </w:rPr>
        <w:t xml:space="preserve">erenciamento de </w:t>
      </w:r>
      <w:r w:rsidRPr="001F3957">
        <w:rPr>
          <w:rFonts w:cs="Arial"/>
        </w:rPr>
        <w:t>p</w:t>
      </w:r>
      <w:r w:rsidR="005C6FFF" w:rsidRPr="001F3957">
        <w:rPr>
          <w:rFonts w:cs="Arial"/>
        </w:rPr>
        <w:t>lanos</w:t>
      </w:r>
    </w:p>
    <w:p w14:paraId="350C0FFD" w14:textId="77777777" w:rsidR="00E35D43" w:rsidRPr="00E35D43" w:rsidRDefault="00E35D43" w:rsidP="00E35D43"/>
    <w:p w14:paraId="6B19D574" w14:textId="08EC281A" w:rsidR="005C6FFF" w:rsidRPr="001F3957" w:rsidRDefault="00620676" w:rsidP="0018723D">
      <w:pPr>
        <w:jc w:val="center"/>
        <w:rPr>
          <w:rFonts w:ascii="Arial" w:hAnsi="Arial" w:cs="Arial"/>
        </w:rPr>
      </w:pPr>
      <w:r w:rsidRPr="00620676">
        <w:rPr>
          <w:rFonts w:ascii="Arial" w:hAnsi="Arial" w:cs="Arial"/>
          <w:noProof/>
        </w:rPr>
        <w:drawing>
          <wp:inline distT="0" distB="0" distL="0" distR="0" wp14:anchorId="66CB2198" wp14:editId="3868F077">
            <wp:extent cx="5905500" cy="3669556"/>
            <wp:effectExtent l="0" t="0" r="0" b="7620"/>
            <wp:docPr id="2055418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18825" name=""/>
                    <pic:cNvPicPr/>
                  </pic:nvPicPr>
                  <pic:blipFill rotWithShape="1">
                    <a:blip r:embed="rId17"/>
                    <a:srcRect l="4231" t="7018" r="2820"/>
                    <a:stretch/>
                  </pic:blipFill>
                  <pic:spPr bwMode="auto">
                    <a:xfrm>
                      <a:off x="0" y="0"/>
                      <a:ext cx="5912553" cy="367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B83E8" w14:textId="77777777" w:rsidR="00E35D43" w:rsidRDefault="00E35D43" w:rsidP="00106FCB">
      <w:pPr>
        <w:jc w:val="both"/>
        <w:rPr>
          <w:rFonts w:ascii="Arial" w:hAnsi="Arial" w:cs="Arial"/>
        </w:rPr>
      </w:pPr>
    </w:p>
    <w:p w14:paraId="299BC4CA" w14:textId="302CF764" w:rsidR="004B64F9" w:rsidRDefault="004B64F9" w:rsidP="00106FCB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gerenciamento de planos, nessa tela o usuário consegue visualizar as mensalidades/planos da</w:t>
      </w:r>
      <w:r w:rsidR="00106FCB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academia cadastrados no sistema, além de poder pesquisar, alterar ou excluir planos registrados e</w:t>
      </w:r>
      <w:r w:rsidR="00106FCB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cadastrar novo plano.</w:t>
      </w:r>
    </w:p>
    <w:p w14:paraId="0265A1B9" w14:textId="77777777" w:rsidR="00106FCB" w:rsidRDefault="00106FCB" w:rsidP="00106FCB">
      <w:pPr>
        <w:jc w:val="both"/>
        <w:rPr>
          <w:rFonts w:ascii="Arial" w:hAnsi="Arial" w:cs="Arial"/>
        </w:rPr>
      </w:pPr>
    </w:p>
    <w:p w14:paraId="5F78A91C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D7C243E" w14:textId="77777777" w:rsidR="00E35D43" w:rsidRDefault="00E35D43" w:rsidP="00106FCB">
      <w:pPr>
        <w:jc w:val="both"/>
        <w:rPr>
          <w:rFonts w:ascii="Arial" w:hAnsi="Arial" w:cs="Arial"/>
        </w:rPr>
      </w:pPr>
    </w:p>
    <w:p w14:paraId="5FCD1008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3B4C7DA" w14:textId="77777777" w:rsidR="00E35D43" w:rsidRDefault="00E35D43" w:rsidP="00106FCB">
      <w:pPr>
        <w:jc w:val="both"/>
        <w:rPr>
          <w:rFonts w:ascii="Arial" w:hAnsi="Arial" w:cs="Arial"/>
        </w:rPr>
      </w:pPr>
    </w:p>
    <w:p w14:paraId="21932496" w14:textId="77777777" w:rsidR="00E35D43" w:rsidRDefault="00E35D43" w:rsidP="00106FCB">
      <w:pPr>
        <w:jc w:val="both"/>
        <w:rPr>
          <w:rFonts w:ascii="Arial" w:hAnsi="Arial" w:cs="Arial"/>
        </w:rPr>
      </w:pPr>
    </w:p>
    <w:p w14:paraId="0D15727D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A080176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A48F88E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38C4818" w14:textId="77777777" w:rsidR="00E35D43" w:rsidRDefault="00E35D43" w:rsidP="00106FCB">
      <w:pPr>
        <w:jc w:val="both"/>
        <w:rPr>
          <w:rFonts w:ascii="Arial" w:hAnsi="Arial" w:cs="Arial"/>
        </w:rPr>
      </w:pPr>
    </w:p>
    <w:p w14:paraId="34AD221A" w14:textId="77777777" w:rsidR="00E35D43" w:rsidRDefault="00E35D43" w:rsidP="00106FCB">
      <w:pPr>
        <w:jc w:val="both"/>
        <w:rPr>
          <w:rFonts w:ascii="Arial" w:hAnsi="Arial" w:cs="Arial"/>
        </w:rPr>
      </w:pPr>
    </w:p>
    <w:p w14:paraId="79265077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DA9CC63" w14:textId="77777777" w:rsidR="00E35D43" w:rsidRDefault="00E35D43" w:rsidP="00106FCB">
      <w:pPr>
        <w:jc w:val="both"/>
        <w:rPr>
          <w:rFonts w:ascii="Arial" w:hAnsi="Arial" w:cs="Arial"/>
        </w:rPr>
      </w:pPr>
    </w:p>
    <w:p w14:paraId="69219B04" w14:textId="77777777" w:rsidR="00E35D43" w:rsidRDefault="00E35D43" w:rsidP="00106FCB">
      <w:pPr>
        <w:jc w:val="both"/>
        <w:rPr>
          <w:rFonts w:ascii="Arial" w:hAnsi="Arial" w:cs="Arial"/>
        </w:rPr>
      </w:pPr>
    </w:p>
    <w:p w14:paraId="71064493" w14:textId="77777777" w:rsidR="00E35D43" w:rsidRDefault="00E35D43" w:rsidP="00106FCB">
      <w:pPr>
        <w:jc w:val="both"/>
        <w:rPr>
          <w:rFonts w:ascii="Arial" w:hAnsi="Arial" w:cs="Arial"/>
        </w:rPr>
      </w:pPr>
    </w:p>
    <w:p w14:paraId="42E4A831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F792CEF" w14:textId="77777777" w:rsidR="00E35D43" w:rsidRDefault="00E35D43" w:rsidP="00106FCB">
      <w:pPr>
        <w:jc w:val="both"/>
        <w:rPr>
          <w:rFonts w:ascii="Arial" w:hAnsi="Arial" w:cs="Arial"/>
        </w:rPr>
      </w:pPr>
    </w:p>
    <w:p w14:paraId="2E7FC0B1" w14:textId="77777777" w:rsidR="00E35D43" w:rsidRDefault="00E35D43" w:rsidP="00106FCB">
      <w:pPr>
        <w:jc w:val="both"/>
        <w:rPr>
          <w:rFonts w:ascii="Arial" w:hAnsi="Arial" w:cs="Arial"/>
        </w:rPr>
      </w:pPr>
    </w:p>
    <w:p w14:paraId="5EF3AD32" w14:textId="77777777" w:rsidR="00E35D43" w:rsidRDefault="00E35D43" w:rsidP="00106FCB">
      <w:pPr>
        <w:jc w:val="both"/>
        <w:rPr>
          <w:rFonts w:ascii="Arial" w:hAnsi="Arial" w:cs="Arial"/>
        </w:rPr>
      </w:pPr>
    </w:p>
    <w:p w14:paraId="7EC8F6CE" w14:textId="77777777" w:rsidR="00E35D43" w:rsidRDefault="00E35D43" w:rsidP="00106FCB">
      <w:pPr>
        <w:jc w:val="both"/>
        <w:rPr>
          <w:rFonts w:ascii="Arial" w:hAnsi="Arial" w:cs="Arial"/>
        </w:rPr>
      </w:pPr>
    </w:p>
    <w:p w14:paraId="717C6EFF" w14:textId="77777777" w:rsidR="00E35D43" w:rsidRDefault="00E35D43" w:rsidP="00106FCB">
      <w:pPr>
        <w:jc w:val="both"/>
        <w:rPr>
          <w:rFonts w:ascii="Arial" w:hAnsi="Arial" w:cs="Arial"/>
        </w:rPr>
      </w:pPr>
    </w:p>
    <w:p w14:paraId="1F16187A" w14:textId="77777777" w:rsidR="00E35D43" w:rsidRPr="001F3957" w:rsidRDefault="00E35D43" w:rsidP="00106FCB">
      <w:pPr>
        <w:jc w:val="both"/>
        <w:rPr>
          <w:rFonts w:ascii="Arial" w:hAnsi="Arial" w:cs="Arial"/>
        </w:rPr>
      </w:pPr>
    </w:p>
    <w:p w14:paraId="4D25F3F8" w14:textId="64A44F5D" w:rsidR="005C6FFF" w:rsidRDefault="004B64F9" w:rsidP="005C6FFF">
      <w:pPr>
        <w:pStyle w:val="Ttulo2"/>
        <w:rPr>
          <w:rFonts w:cs="Arial"/>
        </w:rPr>
      </w:pPr>
      <w:r w:rsidRPr="001F3957">
        <w:rPr>
          <w:rFonts w:cs="Arial"/>
        </w:rPr>
        <w:lastRenderedPageBreak/>
        <w:t>Tela de c</w:t>
      </w:r>
      <w:r w:rsidR="005C6FFF" w:rsidRPr="001F3957">
        <w:rPr>
          <w:rFonts w:cs="Arial"/>
        </w:rPr>
        <w:t xml:space="preserve">adastro de </w:t>
      </w:r>
      <w:r w:rsidRPr="001F3957">
        <w:rPr>
          <w:rFonts w:cs="Arial"/>
        </w:rPr>
        <w:t>p</w:t>
      </w:r>
      <w:r w:rsidR="005C6FFF" w:rsidRPr="001F3957">
        <w:rPr>
          <w:rFonts w:cs="Arial"/>
        </w:rPr>
        <w:t>lano</w:t>
      </w:r>
    </w:p>
    <w:p w14:paraId="27D9D186" w14:textId="77777777" w:rsidR="00E35D43" w:rsidRPr="00E35D43" w:rsidRDefault="00E35D43" w:rsidP="00E35D43"/>
    <w:p w14:paraId="3C46CB70" w14:textId="7636ABB2" w:rsidR="005C6FFF" w:rsidRPr="001F3957" w:rsidRDefault="00441108" w:rsidP="0018723D">
      <w:pPr>
        <w:jc w:val="center"/>
        <w:rPr>
          <w:rFonts w:ascii="Arial" w:hAnsi="Arial" w:cs="Arial"/>
        </w:rPr>
      </w:pPr>
      <w:r w:rsidRPr="00441108">
        <w:rPr>
          <w:rFonts w:ascii="Arial" w:hAnsi="Arial" w:cs="Arial"/>
          <w:noProof/>
        </w:rPr>
        <w:drawing>
          <wp:inline distT="0" distB="0" distL="0" distR="0" wp14:anchorId="2A65BBE9" wp14:editId="771B3E3B">
            <wp:extent cx="4739640" cy="4053840"/>
            <wp:effectExtent l="0" t="0" r="3810" b="3810"/>
            <wp:docPr id="509904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04996" name=""/>
                    <pic:cNvPicPr/>
                  </pic:nvPicPr>
                  <pic:blipFill rotWithShape="1">
                    <a:blip r:embed="rId18"/>
                    <a:srcRect l="8322" t="7655" r="2439" b="7496"/>
                    <a:stretch/>
                  </pic:blipFill>
                  <pic:spPr bwMode="auto">
                    <a:xfrm>
                      <a:off x="0" y="0"/>
                      <a:ext cx="4740051" cy="405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7FBA" w14:textId="4E33FE72" w:rsidR="0037587C" w:rsidRDefault="0037587C" w:rsidP="0037587C">
      <w:pPr>
        <w:pStyle w:val="Ttulo3"/>
      </w:pPr>
      <w:r>
        <w:t>Descrição dos Campos</w:t>
      </w:r>
    </w:p>
    <w:p w14:paraId="77AFEAF1" w14:textId="77777777" w:rsidR="0037587C" w:rsidRPr="00374690" w:rsidRDefault="0037587C" w:rsidP="0037587C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37587C" w:rsidRPr="00374690" w14:paraId="01AF26F2" w14:textId="77777777" w:rsidTr="000F562D">
        <w:tc>
          <w:tcPr>
            <w:tcW w:w="537" w:type="dxa"/>
            <w:shd w:val="clear" w:color="auto" w:fill="000080"/>
          </w:tcPr>
          <w:p w14:paraId="32D520CE" w14:textId="77777777" w:rsidR="0037587C" w:rsidRPr="00374690" w:rsidRDefault="0037587C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35583F0D" w14:textId="77777777" w:rsidR="0037587C" w:rsidRPr="00374690" w:rsidRDefault="0037587C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1577A2C0" w14:textId="77777777" w:rsidR="0037587C" w:rsidRPr="00374690" w:rsidRDefault="0037587C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29AB6F1A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30D1F9A2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026296BE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1B3DB72A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29A88C52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421BE9E6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43E8FAAA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5BE52AFE" w14:textId="77777777" w:rsidR="0037587C" w:rsidRPr="00374690" w:rsidRDefault="0037587C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37587C" w:rsidRPr="00374690" w14:paraId="1018FF5B" w14:textId="77777777" w:rsidTr="000F562D">
        <w:tc>
          <w:tcPr>
            <w:tcW w:w="537" w:type="dxa"/>
          </w:tcPr>
          <w:p w14:paraId="3775CF22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3D980E31" w14:textId="0B979CBA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Nome de plano</w:t>
            </w:r>
          </w:p>
        </w:tc>
        <w:tc>
          <w:tcPr>
            <w:tcW w:w="1134" w:type="dxa"/>
          </w:tcPr>
          <w:p w14:paraId="0D65392F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7F4F6935" w14:textId="4DABEDA3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Alfanu</w:t>
            </w:r>
            <w:r w:rsidRPr="00374690">
              <w:rPr>
                <w:rFonts w:cs="Arial"/>
                <w:color w:val="000000"/>
              </w:rPr>
              <w:t>merico</w:t>
            </w:r>
            <w:proofErr w:type="spellEnd"/>
          </w:p>
        </w:tc>
        <w:tc>
          <w:tcPr>
            <w:tcW w:w="850" w:type="dxa"/>
          </w:tcPr>
          <w:p w14:paraId="24840BBE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78C34AAB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7714695F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651B470A" w14:textId="787BC3D0" w:rsidR="0037587C" w:rsidRPr="00374690" w:rsidRDefault="00834B6B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62812944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37587C" w:rsidRPr="00374690" w14:paraId="7D9D0664" w14:textId="77777777" w:rsidTr="000F562D">
        <w:tc>
          <w:tcPr>
            <w:tcW w:w="537" w:type="dxa"/>
          </w:tcPr>
          <w:p w14:paraId="2A08FDE2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360086F1" w14:textId="0E595CC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Pre</w:t>
            </w:r>
            <w:r w:rsidR="0008653A">
              <w:rPr>
                <w:rFonts w:cs="Arial"/>
                <w:color w:val="000000"/>
                <w:sz w:val="18"/>
                <w:lang w:val="en-US"/>
              </w:rPr>
              <w:t>ç</w:t>
            </w:r>
            <w:r>
              <w:rPr>
                <w:rFonts w:cs="Arial"/>
                <w:color w:val="000000"/>
                <w:sz w:val="18"/>
                <w:lang w:val="en-US"/>
              </w:rPr>
              <w:t>o</w:t>
            </w:r>
            <w:proofErr w:type="spellEnd"/>
            <w:r>
              <w:rPr>
                <w:rFonts w:cs="Arial"/>
                <w:color w:val="000000"/>
                <w:sz w:val="18"/>
                <w:lang w:val="en-US"/>
              </w:rPr>
              <w:t xml:space="preserve"> do plano</w:t>
            </w:r>
          </w:p>
        </w:tc>
        <w:tc>
          <w:tcPr>
            <w:tcW w:w="1134" w:type="dxa"/>
          </w:tcPr>
          <w:p w14:paraId="4D459C19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02824F0A" w14:textId="54422840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Monetário</w:t>
            </w:r>
            <w:proofErr w:type="spellEnd"/>
          </w:p>
        </w:tc>
        <w:tc>
          <w:tcPr>
            <w:tcW w:w="850" w:type="dxa"/>
          </w:tcPr>
          <w:p w14:paraId="5C1EF1F2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A34BD6A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44535696" w14:textId="77777777" w:rsidR="0037587C" w:rsidRPr="00374690" w:rsidRDefault="0037587C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4C2D927B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B59584C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37587C" w:rsidRPr="00374690" w14:paraId="5C4C16A6" w14:textId="77777777" w:rsidTr="000F562D">
        <w:tc>
          <w:tcPr>
            <w:tcW w:w="537" w:type="dxa"/>
          </w:tcPr>
          <w:p w14:paraId="0C0B1FAB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21CAA7FB" w14:textId="1CC76C2A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Duração</w:t>
            </w:r>
            <w:proofErr w:type="spellEnd"/>
          </w:p>
        </w:tc>
        <w:tc>
          <w:tcPr>
            <w:tcW w:w="1134" w:type="dxa"/>
          </w:tcPr>
          <w:p w14:paraId="769B1F3F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380AB6A3" w14:textId="5A25B01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0E0D63B5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32B6DE16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2C72C8D6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4A8F8139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7E5D4C7B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37587C" w:rsidRPr="00374690" w14:paraId="428E2AC1" w14:textId="77777777" w:rsidTr="000F562D">
        <w:tc>
          <w:tcPr>
            <w:tcW w:w="537" w:type="dxa"/>
          </w:tcPr>
          <w:p w14:paraId="6E0DC3D4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211EA0F1" w14:textId="072B7B86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Descrição</w:t>
            </w:r>
          </w:p>
        </w:tc>
        <w:tc>
          <w:tcPr>
            <w:tcW w:w="1134" w:type="dxa"/>
          </w:tcPr>
          <w:p w14:paraId="2F10FA05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39545BB2" w14:textId="59C8B10B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744E993F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065A0113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45E7DAB1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6ABD9941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6AD5478" w14:textId="77777777" w:rsidR="0037587C" w:rsidRPr="00374690" w:rsidRDefault="0037587C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</w:tbl>
    <w:p w14:paraId="331368BD" w14:textId="77777777" w:rsidR="0037587C" w:rsidRPr="001F3957" w:rsidRDefault="0037587C" w:rsidP="0037587C">
      <w:pPr>
        <w:jc w:val="both"/>
        <w:rPr>
          <w:rFonts w:ascii="Arial" w:hAnsi="Arial" w:cs="Arial"/>
        </w:rPr>
      </w:pPr>
    </w:p>
    <w:p w14:paraId="0AA5D8B4" w14:textId="77777777" w:rsidR="0037587C" w:rsidRPr="001F3957" w:rsidRDefault="0037587C" w:rsidP="0037587C">
      <w:pPr>
        <w:jc w:val="both"/>
        <w:rPr>
          <w:rFonts w:ascii="Arial" w:hAnsi="Arial" w:cs="Arial"/>
        </w:rPr>
      </w:pPr>
    </w:p>
    <w:p w14:paraId="738E782C" w14:textId="17773428" w:rsidR="004B64F9" w:rsidRDefault="004B64F9" w:rsidP="00BA3403">
      <w:pPr>
        <w:jc w:val="both"/>
        <w:rPr>
          <w:rFonts w:ascii="Arial" w:hAnsi="Arial" w:cs="Arial"/>
        </w:rPr>
      </w:pPr>
    </w:p>
    <w:p w14:paraId="5F3C7F1F" w14:textId="77777777" w:rsidR="00E35D43" w:rsidRDefault="00E35D43" w:rsidP="00BA3403">
      <w:pPr>
        <w:jc w:val="both"/>
        <w:rPr>
          <w:rFonts w:ascii="Arial" w:hAnsi="Arial" w:cs="Arial"/>
        </w:rPr>
      </w:pPr>
    </w:p>
    <w:p w14:paraId="3C4EBCAF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3D53626" w14:textId="77777777" w:rsidR="00E35D43" w:rsidRDefault="00E35D43" w:rsidP="00BA3403">
      <w:pPr>
        <w:jc w:val="both"/>
        <w:rPr>
          <w:rFonts w:ascii="Arial" w:hAnsi="Arial" w:cs="Arial"/>
        </w:rPr>
      </w:pPr>
    </w:p>
    <w:p w14:paraId="61C76A4A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A793964" w14:textId="77777777" w:rsidR="00E35D43" w:rsidRDefault="00E35D43" w:rsidP="00BA3403">
      <w:pPr>
        <w:jc w:val="both"/>
        <w:rPr>
          <w:rFonts w:ascii="Arial" w:hAnsi="Arial" w:cs="Arial"/>
        </w:rPr>
      </w:pPr>
    </w:p>
    <w:p w14:paraId="62C41E7C" w14:textId="77777777" w:rsidR="00E35D43" w:rsidRDefault="00E35D43" w:rsidP="00BA3403">
      <w:pPr>
        <w:jc w:val="both"/>
        <w:rPr>
          <w:rFonts w:ascii="Arial" w:hAnsi="Arial" w:cs="Arial"/>
        </w:rPr>
      </w:pPr>
    </w:p>
    <w:p w14:paraId="5A653F3C" w14:textId="77777777" w:rsidR="00E35D43" w:rsidRDefault="00E35D43" w:rsidP="00BA3403">
      <w:pPr>
        <w:jc w:val="both"/>
        <w:rPr>
          <w:rFonts w:ascii="Arial" w:hAnsi="Arial" w:cs="Arial"/>
        </w:rPr>
      </w:pPr>
    </w:p>
    <w:p w14:paraId="6DB46635" w14:textId="77777777" w:rsidR="00E35D43" w:rsidRDefault="00E35D43" w:rsidP="00BA3403">
      <w:pPr>
        <w:jc w:val="both"/>
        <w:rPr>
          <w:rFonts w:ascii="Arial" w:hAnsi="Arial" w:cs="Arial"/>
        </w:rPr>
      </w:pPr>
    </w:p>
    <w:p w14:paraId="76CB9BC5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2E61B14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7D10A8C" w14:textId="77777777" w:rsidR="00E35D43" w:rsidRPr="001F3957" w:rsidRDefault="00E35D43" w:rsidP="00BA3403">
      <w:pPr>
        <w:jc w:val="both"/>
        <w:rPr>
          <w:rFonts w:ascii="Arial" w:hAnsi="Arial" w:cs="Arial"/>
        </w:rPr>
      </w:pPr>
    </w:p>
    <w:p w14:paraId="0555077A" w14:textId="024A1468" w:rsidR="005C6FFF" w:rsidRDefault="005C6FFF">
      <w:pPr>
        <w:pStyle w:val="Ttulo2"/>
        <w:rPr>
          <w:rFonts w:cs="Arial"/>
        </w:rPr>
      </w:pPr>
      <w:r w:rsidRPr="001F3957">
        <w:rPr>
          <w:rFonts w:cs="Arial"/>
        </w:rPr>
        <w:t>Tela de gerenciamento de funcionários</w:t>
      </w:r>
    </w:p>
    <w:p w14:paraId="2A918957" w14:textId="77777777" w:rsidR="00E35D43" w:rsidRPr="00E35D43" w:rsidRDefault="00E35D43" w:rsidP="00E35D43"/>
    <w:p w14:paraId="4A704F61" w14:textId="75C82AE4" w:rsidR="0091546F" w:rsidRPr="0091546F" w:rsidRDefault="0091546F" w:rsidP="0091546F">
      <w:r w:rsidRPr="0091546F">
        <w:rPr>
          <w:noProof/>
        </w:rPr>
        <w:drawing>
          <wp:inline distT="0" distB="0" distL="0" distR="0" wp14:anchorId="1B22508F" wp14:editId="1B25075B">
            <wp:extent cx="5455901" cy="3504301"/>
            <wp:effectExtent l="0" t="0" r="0" b="1270"/>
            <wp:docPr id="613116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16436" name=""/>
                    <pic:cNvPicPr/>
                  </pic:nvPicPr>
                  <pic:blipFill rotWithShape="1">
                    <a:blip r:embed="rId19"/>
                    <a:srcRect l="2564" t="6842" r="2307"/>
                    <a:stretch/>
                  </pic:blipFill>
                  <pic:spPr bwMode="auto">
                    <a:xfrm>
                      <a:off x="0" y="0"/>
                      <a:ext cx="5455901" cy="350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FBFBD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56B97D9" w14:textId="798E5354" w:rsidR="004B64F9" w:rsidRDefault="004B64F9" w:rsidP="00BA3403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gerenciamento de funcionários, nessa tela o usuário consegue visualizar os funcionários</w:t>
      </w:r>
      <w:r w:rsidR="00BA3403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cadastrados no sistema, além de poder pesquisar, alterar ou excluir funcionários registrados e cadastrar</w:t>
      </w:r>
      <w:r w:rsidR="00BA3403">
        <w:rPr>
          <w:rFonts w:ascii="Arial" w:hAnsi="Arial" w:cs="Arial"/>
        </w:rPr>
        <w:t xml:space="preserve"> </w:t>
      </w:r>
      <w:r w:rsidRPr="001F3957">
        <w:rPr>
          <w:rFonts w:ascii="Arial" w:hAnsi="Arial" w:cs="Arial"/>
        </w:rPr>
        <w:t>novos funcionários.</w:t>
      </w:r>
    </w:p>
    <w:p w14:paraId="55398387" w14:textId="77777777" w:rsidR="00C60D72" w:rsidRDefault="00C60D72" w:rsidP="00BA3403">
      <w:pPr>
        <w:jc w:val="both"/>
        <w:rPr>
          <w:rFonts w:ascii="Arial" w:hAnsi="Arial" w:cs="Arial"/>
        </w:rPr>
      </w:pPr>
    </w:p>
    <w:p w14:paraId="46FE3BA5" w14:textId="77777777" w:rsidR="00E35D43" w:rsidRDefault="00E35D43" w:rsidP="00BA3403">
      <w:pPr>
        <w:jc w:val="both"/>
        <w:rPr>
          <w:rFonts w:ascii="Arial" w:hAnsi="Arial" w:cs="Arial"/>
        </w:rPr>
      </w:pPr>
    </w:p>
    <w:p w14:paraId="7E811354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7EC3210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75080E8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6D19C1A" w14:textId="77777777" w:rsidR="00E35D43" w:rsidRDefault="00E35D43" w:rsidP="00BA3403">
      <w:pPr>
        <w:jc w:val="both"/>
        <w:rPr>
          <w:rFonts w:ascii="Arial" w:hAnsi="Arial" w:cs="Arial"/>
        </w:rPr>
      </w:pPr>
    </w:p>
    <w:p w14:paraId="79A6D932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2F7EB9C" w14:textId="77777777" w:rsidR="00E35D43" w:rsidRDefault="00E35D43" w:rsidP="00BA3403">
      <w:pPr>
        <w:jc w:val="both"/>
        <w:rPr>
          <w:rFonts w:ascii="Arial" w:hAnsi="Arial" w:cs="Arial"/>
        </w:rPr>
      </w:pPr>
    </w:p>
    <w:p w14:paraId="14662951" w14:textId="77777777" w:rsidR="00E35D43" w:rsidRDefault="00E35D43" w:rsidP="00BA3403">
      <w:pPr>
        <w:jc w:val="both"/>
        <w:rPr>
          <w:rFonts w:ascii="Arial" w:hAnsi="Arial" w:cs="Arial"/>
        </w:rPr>
      </w:pPr>
    </w:p>
    <w:p w14:paraId="2A93FD2B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020D158" w14:textId="77777777" w:rsidR="00E35D43" w:rsidRDefault="00E35D43" w:rsidP="00BA3403">
      <w:pPr>
        <w:jc w:val="both"/>
        <w:rPr>
          <w:rFonts w:ascii="Arial" w:hAnsi="Arial" w:cs="Arial"/>
        </w:rPr>
      </w:pPr>
    </w:p>
    <w:p w14:paraId="51DD6DD5" w14:textId="77777777" w:rsidR="00E35D43" w:rsidRDefault="00E35D43" w:rsidP="00BA3403">
      <w:pPr>
        <w:jc w:val="both"/>
        <w:rPr>
          <w:rFonts w:ascii="Arial" w:hAnsi="Arial" w:cs="Arial"/>
        </w:rPr>
      </w:pPr>
    </w:p>
    <w:p w14:paraId="314F4E83" w14:textId="77777777" w:rsidR="00E35D43" w:rsidRDefault="00E35D43" w:rsidP="00BA3403">
      <w:pPr>
        <w:jc w:val="both"/>
        <w:rPr>
          <w:rFonts w:ascii="Arial" w:hAnsi="Arial" w:cs="Arial"/>
        </w:rPr>
      </w:pPr>
    </w:p>
    <w:p w14:paraId="3A4905B3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1C3EF3A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0F097FF" w14:textId="77777777" w:rsidR="00E35D43" w:rsidRDefault="00E35D43" w:rsidP="00BA3403">
      <w:pPr>
        <w:jc w:val="both"/>
        <w:rPr>
          <w:rFonts w:ascii="Arial" w:hAnsi="Arial" w:cs="Arial"/>
        </w:rPr>
      </w:pPr>
    </w:p>
    <w:p w14:paraId="55FD5E09" w14:textId="77777777" w:rsidR="00E35D43" w:rsidRDefault="00E35D43" w:rsidP="00BA3403">
      <w:pPr>
        <w:jc w:val="both"/>
        <w:rPr>
          <w:rFonts w:ascii="Arial" w:hAnsi="Arial" w:cs="Arial"/>
        </w:rPr>
      </w:pPr>
    </w:p>
    <w:p w14:paraId="4025ED13" w14:textId="77777777" w:rsidR="00E35D43" w:rsidRDefault="00E35D43" w:rsidP="00BA3403">
      <w:pPr>
        <w:jc w:val="both"/>
        <w:rPr>
          <w:rFonts w:ascii="Arial" w:hAnsi="Arial" w:cs="Arial"/>
        </w:rPr>
      </w:pPr>
    </w:p>
    <w:p w14:paraId="76453B77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7D61CB2" w14:textId="77777777" w:rsidR="00E35D43" w:rsidRDefault="00E35D43" w:rsidP="00BA3403">
      <w:pPr>
        <w:jc w:val="both"/>
        <w:rPr>
          <w:rFonts w:ascii="Arial" w:hAnsi="Arial" w:cs="Arial"/>
        </w:rPr>
      </w:pPr>
    </w:p>
    <w:p w14:paraId="6CC74580" w14:textId="77777777" w:rsidR="00E35D43" w:rsidRDefault="00E35D43" w:rsidP="00BA3403">
      <w:pPr>
        <w:jc w:val="both"/>
        <w:rPr>
          <w:rFonts w:ascii="Arial" w:hAnsi="Arial" w:cs="Arial"/>
        </w:rPr>
      </w:pPr>
    </w:p>
    <w:p w14:paraId="3B91AAE7" w14:textId="77777777" w:rsidR="00E35D43" w:rsidRDefault="00E35D43" w:rsidP="00BA3403">
      <w:pPr>
        <w:jc w:val="both"/>
        <w:rPr>
          <w:rFonts w:ascii="Arial" w:hAnsi="Arial" w:cs="Arial"/>
        </w:rPr>
      </w:pPr>
    </w:p>
    <w:p w14:paraId="2C9F3CE6" w14:textId="77777777" w:rsidR="00E35D43" w:rsidRDefault="00E35D43" w:rsidP="00BA3403">
      <w:pPr>
        <w:jc w:val="both"/>
        <w:rPr>
          <w:rFonts w:ascii="Arial" w:hAnsi="Arial" w:cs="Arial"/>
        </w:rPr>
      </w:pPr>
    </w:p>
    <w:p w14:paraId="5E3CD682" w14:textId="77777777" w:rsidR="00E35D43" w:rsidRDefault="00E35D43" w:rsidP="00BA3403">
      <w:pPr>
        <w:jc w:val="both"/>
        <w:rPr>
          <w:rFonts w:ascii="Arial" w:hAnsi="Arial" w:cs="Arial"/>
        </w:rPr>
      </w:pPr>
    </w:p>
    <w:p w14:paraId="285B81C1" w14:textId="77777777" w:rsidR="00E35D43" w:rsidRPr="001F3957" w:rsidRDefault="00E35D43" w:rsidP="00BA3403">
      <w:pPr>
        <w:jc w:val="both"/>
        <w:rPr>
          <w:rFonts w:ascii="Arial" w:hAnsi="Arial" w:cs="Arial"/>
        </w:rPr>
      </w:pPr>
    </w:p>
    <w:p w14:paraId="3C03E425" w14:textId="3F790237" w:rsidR="005C6FFF" w:rsidRDefault="005C6FFF">
      <w:pPr>
        <w:pStyle w:val="Ttulo2"/>
        <w:rPr>
          <w:rFonts w:cs="Arial"/>
        </w:rPr>
      </w:pPr>
      <w:r w:rsidRPr="001F3957">
        <w:rPr>
          <w:rFonts w:cs="Arial"/>
        </w:rPr>
        <w:t>Tela de cadastro de funcionário</w:t>
      </w:r>
    </w:p>
    <w:p w14:paraId="30229149" w14:textId="77777777" w:rsidR="00E35D43" w:rsidRPr="00E35D43" w:rsidRDefault="00E35D43" w:rsidP="00E35D43"/>
    <w:p w14:paraId="530C87AB" w14:textId="71E4B6A5" w:rsidR="005C6FFF" w:rsidRPr="001F3957" w:rsidRDefault="00FE66C5" w:rsidP="0018723D">
      <w:pPr>
        <w:jc w:val="center"/>
        <w:rPr>
          <w:rFonts w:ascii="Arial" w:hAnsi="Arial" w:cs="Arial"/>
        </w:rPr>
      </w:pPr>
      <w:r w:rsidRPr="00FE66C5">
        <w:rPr>
          <w:rFonts w:ascii="Arial" w:hAnsi="Arial" w:cs="Arial"/>
          <w:noProof/>
        </w:rPr>
        <w:drawing>
          <wp:inline distT="0" distB="0" distL="0" distR="0" wp14:anchorId="6E3FC14A" wp14:editId="2A8BDE68">
            <wp:extent cx="4998685" cy="3341778"/>
            <wp:effectExtent l="0" t="0" r="0" b="0"/>
            <wp:docPr id="502651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1048" name=""/>
                    <pic:cNvPicPr/>
                  </pic:nvPicPr>
                  <pic:blipFill rotWithShape="1">
                    <a:blip r:embed="rId20"/>
                    <a:srcRect l="5001" t="11709" r="3333" b="4748"/>
                    <a:stretch/>
                  </pic:blipFill>
                  <pic:spPr bwMode="auto">
                    <a:xfrm>
                      <a:off x="0" y="0"/>
                      <a:ext cx="5021865" cy="33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C4522" w14:textId="77777777" w:rsidR="00E35D43" w:rsidRDefault="00E35D43" w:rsidP="00BA3403">
      <w:pPr>
        <w:jc w:val="both"/>
        <w:rPr>
          <w:rFonts w:ascii="Arial" w:hAnsi="Arial" w:cs="Arial"/>
        </w:rPr>
      </w:pPr>
    </w:p>
    <w:p w14:paraId="0653F5B4" w14:textId="310BAA2D" w:rsidR="001F3957" w:rsidRPr="001F3957" w:rsidRDefault="001F3957" w:rsidP="00BA3403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Tela de cadastro de funcionário, o usuário deve preencher os campos para cadastrar um funcionário no</w:t>
      </w:r>
    </w:p>
    <w:p w14:paraId="27EF710E" w14:textId="5E05BDD3" w:rsidR="001F3957" w:rsidRDefault="001F3957" w:rsidP="00BA3403">
      <w:pPr>
        <w:jc w:val="both"/>
        <w:rPr>
          <w:rFonts w:ascii="Arial" w:hAnsi="Arial" w:cs="Arial"/>
        </w:rPr>
      </w:pPr>
      <w:r w:rsidRPr="001F3957">
        <w:rPr>
          <w:rFonts w:ascii="Arial" w:hAnsi="Arial" w:cs="Arial"/>
        </w:rPr>
        <w:t>sistema.</w:t>
      </w:r>
      <w:bookmarkEnd w:id="2"/>
      <w:bookmarkEnd w:id="3"/>
    </w:p>
    <w:p w14:paraId="580709C8" w14:textId="5336A933" w:rsidR="00FE66C5" w:rsidRPr="00E35D43" w:rsidRDefault="00FE66C5" w:rsidP="00FE66C5">
      <w:pPr>
        <w:pStyle w:val="Ttulo3"/>
      </w:pPr>
      <w:r>
        <w:t>Descrição dos Campos</w:t>
      </w:r>
    </w:p>
    <w:p w14:paraId="37A65FFF" w14:textId="77777777" w:rsidR="007A3C47" w:rsidRPr="00374690" w:rsidRDefault="007A3C47" w:rsidP="007A3C47">
      <w:pPr>
        <w:pStyle w:val="Cabealho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37"/>
        <w:gridCol w:w="1221"/>
        <w:gridCol w:w="1134"/>
        <w:gridCol w:w="1431"/>
        <w:gridCol w:w="850"/>
        <w:gridCol w:w="993"/>
        <w:gridCol w:w="992"/>
        <w:gridCol w:w="567"/>
        <w:gridCol w:w="1417"/>
      </w:tblGrid>
      <w:tr w:rsidR="007A3C47" w:rsidRPr="00374690" w14:paraId="7899A098" w14:textId="77777777" w:rsidTr="000F562D">
        <w:tc>
          <w:tcPr>
            <w:tcW w:w="537" w:type="dxa"/>
            <w:shd w:val="clear" w:color="auto" w:fill="000080"/>
          </w:tcPr>
          <w:p w14:paraId="04BD7848" w14:textId="77777777" w:rsidR="007A3C47" w:rsidRPr="00374690" w:rsidRDefault="007A3C47" w:rsidP="000F562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21" w:type="dxa"/>
            <w:shd w:val="clear" w:color="auto" w:fill="000080"/>
          </w:tcPr>
          <w:p w14:paraId="73BC0FEF" w14:textId="77777777" w:rsidR="007A3C47" w:rsidRPr="00374690" w:rsidRDefault="007A3C47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Nome Campo</w:t>
            </w:r>
          </w:p>
        </w:tc>
        <w:tc>
          <w:tcPr>
            <w:tcW w:w="1134" w:type="dxa"/>
            <w:shd w:val="clear" w:color="auto" w:fill="000080"/>
          </w:tcPr>
          <w:p w14:paraId="10BC435B" w14:textId="77777777" w:rsidR="007A3C47" w:rsidRPr="00374690" w:rsidRDefault="007A3C47" w:rsidP="000F562D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Origem do Dado(</w:t>
            </w: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opc</w:t>
            </w:r>
            <w:proofErr w:type="spellEnd"/>
            <w:r w:rsidRPr="00374690">
              <w:rPr>
                <w:rFonts w:ascii="Arial" w:hAnsi="Arial" w:cs="Arial"/>
                <w:b/>
                <w:bCs/>
                <w:color w:val="FFFFFF"/>
              </w:rPr>
              <w:t>)*</w:t>
            </w:r>
          </w:p>
        </w:tc>
        <w:tc>
          <w:tcPr>
            <w:tcW w:w="1431" w:type="dxa"/>
            <w:shd w:val="clear" w:color="auto" w:fill="000080"/>
          </w:tcPr>
          <w:p w14:paraId="2170B388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Tipo</w:t>
            </w:r>
          </w:p>
          <w:p w14:paraId="7BA42818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850" w:type="dxa"/>
            <w:shd w:val="clear" w:color="auto" w:fill="000080"/>
          </w:tcPr>
          <w:p w14:paraId="63A309B1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Default</w:t>
            </w:r>
          </w:p>
        </w:tc>
        <w:tc>
          <w:tcPr>
            <w:tcW w:w="993" w:type="dxa"/>
            <w:shd w:val="clear" w:color="auto" w:fill="000080"/>
          </w:tcPr>
          <w:p w14:paraId="00B7B794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Máscara Edição</w:t>
            </w:r>
          </w:p>
        </w:tc>
        <w:tc>
          <w:tcPr>
            <w:tcW w:w="992" w:type="dxa"/>
            <w:shd w:val="clear" w:color="auto" w:fill="000080"/>
          </w:tcPr>
          <w:p w14:paraId="230A47F0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Brancos (S/N)</w:t>
            </w:r>
          </w:p>
        </w:tc>
        <w:tc>
          <w:tcPr>
            <w:tcW w:w="567" w:type="dxa"/>
            <w:shd w:val="clear" w:color="auto" w:fill="000080"/>
          </w:tcPr>
          <w:p w14:paraId="5C768B3E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74690">
              <w:rPr>
                <w:rFonts w:ascii="Arial" w:hAnsi="Arial" w:cs="Arial"/>
                <w:b/>
                <w:bCs/>
                <w:color w:val="FFFFFF"/>
              </w:rPr>
              <w:t>Tam</w:t>
            </w:r>
            <w:proofErr w:type="spellEnd"/>
          </w:p>
        </w:tc>
        <w:tc>
          <w:tcPr>
            <w:tcW w:w="1417" w:type="dxa"/>
            <w:shd w:val="clear" w:color="auto" w:fill="000080"/>
          </w:tcPr>
          <w:p w14:paraId="4AC8B2AF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74690">
              <w:rPr>
                <w:rFonts w:ascii="Arial" w:hAnsi="Arial" w:cs="Arial"/>
                <w:b/>
                <w:bCs/>
                <w:color w:val="FFFFFF"/>
              </w:rPr>
              <w:t>Consistência</w:t>
            </w:r>
          </w:p>
          <w:p w14:paraId="107BCDFA" w14:textId="77777777" w:rsidR="007A3C47" w:rsidRPr="00374690" w:rsidRDefault="007A3C47" w:rsidP="000F562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7A3C47" w:rsidRPr="00374690" w14:paraId="11DF4A6D" w14:textId="77777777" w:rsidTr="000F562D">
        <w:tc>
          <w:tcPr>
            <w:tcW w:w="537" w:type="dxa"/>
          </w:tcPr>
          <w:p w14:paraId="38B2F0F0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</w:rPr>
            </w:pPr>
            <w:r w:rsidRPr="003746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</w:tcPr>
          <w:p w14:paraId="43D1FBA2" w14:textId="21BA0CAC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Nome</w:t>
            </w:r>
          </w:p>
        </w:tc>
        <w:tc>
          <w:tcPr>
            <w:tcW w:w="1134" w:type="dxa"/>
          </w:tcPr>
          <w:p w14:paraId="69AF4486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03E4BE3F" w14:textId="3E69AAC2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</w:rPr>
              <w:t>Alfanu</w:t>
            </w:r>
            <w:r w:rsidRPr="00374690">
              <w:rPr>
                <w:rFonts w:cs="Arial"/>
                <w:color w:val="000000"/>
              </w:rPr>
              <w:t>merico</w:t>
            </w:r>
            <w:proofErr w:type="spellEnd"/>
          </w:p>
        </w:tc>
        <w:tc>
          <w:tcPr>
            <w:tcW w:w="850" w:type="dxa"/>
          </w:tcPr>
          <w:p w14:paraId="79632A22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3" w:type="dxa"/>
          </w:tcPr>
          <w:p w14:paraId="6C5463D8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992" w:type="dxa"/>
          </w:tcPr>
          <w:p w14:paraId="7C873B4B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567" w:type="dxa"/>
          </w:tcPr>
          <w:p w14:paraId="6AFAA6C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17" w:type="dxa"/>
          </w:tcPr>
          <w:p w14:paraId="2CDC135B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7A3C47" w:rsidRPr="00374690" w14:paraId="2FDAA2FE" w14:textId="77777777" w:rsidTr="000F562D">
        <w:tc>
          <w:tcPr>
            <w:tcW w:w="537" w:type="dxa"/>
          </w:tcPr>
          <w:p w14:paraId="3E36EC33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221" w:type="dxa"/>
          </w:tcPr>
          <w:p w14:paraId="5C1027A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Cpf</w:t>
            </w:r>
            <w:proofErr w:type="spellEnd"/>
          </w:p>
        </w:tc>
        <w:tc>
          <w:tcPr>
            <w:tcW w:w="1134" w:type="dxa"/>
          </w:tcPr>
          <w:p w14:paraId="72CD5A26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  <w:tc>
          <w:tcPr>
            <w:tcW w:w="1431" w:type="dxa"/>
          </w:tcPr>
          <w:p w14:paraId="4B085E0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1B0B7CD2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22C05510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992" w:type="dxa"/>
          </w:tcPr>
          <w:p w14:paraId="478C194F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  <w:r w:rsidRPr="00374690">
              <w:rPr>
                <w:rFonts w:ascii="Arial" w:hAnsi="Arial"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64B3C50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11</w:t>
            </w:r>
          </w:p>
        </w:tc>
        <w:tc>
          <w:tcPr>
            <w:tcW w:w="1417" w:type="dxa"/>
          </w:tcPr>
          <w:p w14:paraId="5F99F1B5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</w:rPr>
            </w:pPr>
          </w:p>
        </w:tc>
      </w:tr>
      <w:tr w:rsidR="007A3C47" w:rsidRPr="00374690" w14:paraId="17181253" w14:textId="77777777" w:rsidTr="000F562D">
        <w:tc>
          <w:tcPr>
            <w:tcW w:w="537" w:type="dxa"/>
          </w:tcPr>
          <w:p w14:paraId="71ABB5E0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221" w:type="dxa"/>
          </w:tcPr>
          <w:p w14:paraId="636D36C7" w14:textId="310A652E" w:rsidR="007A3C47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Cargo</w:t>
            </w:r>
          </w:p>
        </w:tc>
        <w:tc>
          <w:tcPr>
            <w:tcW w:w="1134" w:type="dxa"/>
          </w:tcPr>
          <w:p w14:paraId="6FDB596A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1431" w:type="dxa"/>
          </w:tcPr>
          <w:p w14:paraId="4D0231A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68373D6A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2A3BE75F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5727F583" w14:textId="77777777" w:rsidR="007A3C47" w:rsidRPr="00374690" w:rsidRDefault="007A3C47" w:rsidP="000F562D">
            <w:pPr>
              <w:pStyle w:val="Rodap"/>
              <w:rPr>
                <w:rFonts w:ascii="Arial" w:hAnsi="Arial" w:cs="Arial"/>
                <w:color w:val="000000"/>
                <w:sz w:val="18"/>
                <w:lang w:val="en-US"/>
              </w:rPr>
            </w:pPr>
            <w:r w:rsidRPr="00374690">
              <w:rPr>
                <w:rFonts w:ascii="Arial" w:hAnsi="Arial"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33027FC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01EDB3D1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7A3C47" w:rsidRPr="00374690" w14:paraId="543B0548" w14:textId="77777777" w:rsidTr="000F562D">
        <w:tc>
          <w:tcPr>
            <w:tcW w:w="537" w:type="dxa"/>
          </w:tcPr>
          <w:p w14:paraId="1183B2E1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1221" w:type="dxa"/>
          </w:tcPr>
          <w:p w14:paraId="0472191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Data de Nascimento</w:t>
            </w:r>
          </w:p>
        </w:tc>
        <w:tc>
          <w:tcPr>
            <w:tcW w:w="1134" w:type="dxa"/>
          </w:tcPr>
          <w:p w14:paraId="283A29E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5A67525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Númerico</w:t>
            </w:r>
            <w:proofErr w:type="spellEnd"/>
          </w:p>
        </w:tc>
        <w:tc>
          <w:tcPr>
            <w:tcW w:w="850" w:type="dxa"/>
          </w:tcPr>
          <w:p w14:paraId="48CFE83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6B0C80C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59B5940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25FDD2C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158CC3AA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</w:tr>
      <w:tr w:rsidR="007A3C47" w:rsidRPr="00374690" w14:paraId="455B8674" w14:textId="77777777" w:rsidTr="000F562D">
        <w:tc>
          <w:tcPr>
            <w:tcW w:w="537" w:type="dxa"/>
          </w:tcPr>
          <w:p w14:paraId="774681A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 w:rsidRPr="00374690"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1221" w:type="dxa"/>
          </w:tcPr>
          <w:p w14:paraId="66E8F67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</w:rPr>
              <w:t>Sexo</w:t>
            </w:r>
          </w:p>
        </w:tc>
        <w:tc>
          <w:tcPr>
            <w:tcW w:w="1134" w:type="dxa"/>
          </w:tcPr>
          <w:p w14:paraId="124393B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431" w:type="dxa"/>
          </w:tcPr>
          <w:p w14:paraId="45858EB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proofErr w:type="spellStart"/>
            <w:r w:rsidRPr="00374690">
              <w:rPr>
                <w:rFonts w:cs="Arial"/>
                <w:color w:val="000000"/>
                <w:lang w:val="en-US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2FC1032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3" w:type="dxa"/>
          </w:tcPr>
          <w:p w14:paraId="1AA2047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</w:p>
        </w:tc>
        <w:tc>
          <w:tcPr>
            <w:tcW w:w="992" w:type="dxa"/>
          </w:tcPr>
          <w:p w14:paraId="5492569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 w:rsidRPr="00374690">
              <w:rPr>
                <w:rFonts w:cs="Arial"/>
                <w:color w:val="000000"/>
                <w:sz w:val="18"/>
                <w:lang w:val="en-US"/>
              </w:rPr>
              <w:t>N</w:t>
            </w:r>
          </w:p>
        </w:tc>
        <w:tc>
          <w:tcPr>
            <w:tcW w:w="567" w:type="dxa"/>
          </w:tcPr>
          <w:p w14:paraId="0D11E23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</w:tcPr>
          <w:p w14:paraId="0220F4C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n-US"/>
              </w:rPr>
            </w:pPr>
          </w:p>
        </w:tc>
      </w:tr>
      <w:tr w:rsidR="007A3C47" w:rsidRPr="00374690" w14:paraId="1A2A142C" w14:textId="77777777" w:rsidTr="000F562D">
        <w:tc>
          <w:tcPr>
            <w:tcW w:w="537" w:type="dxa"/>
          </w:tcPr>
          <w:p w14:paraId="6341FC4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  <w:r w:rsidRPr="00374690">
              <w:rPr>
                <w:rFonts w:cs="Arial"/>
                <w:color w:val="000000"/>
              </w:rPr>
              <w:t>6</w:t>
            </w:r>
          </w:p>
        </w:tc>
        <w:tc>
          <w:tcPr>
            <w:tcW w:w="1221" w:type="dxa"/>
          </w:tcPr>
          <w:p w14:paraId="75778B4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Endereço</w:t>
            </w:r>
          </w:p>
        </w:tc>
        <w:tc>
          <w:tcPr>
            <w:tcW w:w="1134" w:type="dxa"/>
          </w:tcPr>
          <w:p w14:paraId="0627F79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1431" w:type="dxa"/>
          </w:tcPr>
          <w:p w14:paraId="4651536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  <w:proofErr w:type="spellStart"/>
            <w:r w:rsidRPr="00374690">
              <w:rPr>
                <w:rFonts w:cs="Arial"/>
                <w:color w:val="000000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38F9C5E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6129F1D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</w:rPr>
            </w:pPr>
          </w:p>
        </w:tc>
        <w:tc>
          <w:tcPr>
            <w:tcW w:w="992" w:type="dxa"/>
          </w:tcPr>
          <w:p w14:paraId="212F33B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</w:rPr>
            </w:pPr>
            <w:r w:rsidRPr="00374690">
              <w:rPr>
                <w:rFonts w:cs="Arial"/>
                <w:color w:val="000000"/>
                <w:sz w:val="18"/>
              </w:rPr>
              <w:t>N</w:t>
            </w:r>
          </w:p>
        </w:tc>
        <w:tc>
          <w:tcPr>
            <w:tcW w:w="567" w:type="dxa"/>
          </w:tcPr>
          <w:p w14:paraId="2AE014A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7185195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306B0975" w14:textId="77777777" w:rsidTr="000F562D">
        <w:tc>
          <w:tcPr>
            <w:tcW w:w="537" w:type="dxa"/>
          </w:tcPr>
          <w:p w14:paraId="5B548F4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7</w:t>
            </w:r>
          </w:p>
        </w:tc>
        <w:tc>
          <w:tcPr>
            <w:tcW w:w="1221" w:type="dxa"/>
          </w:tcPr>
          <w:p w14:paraId="560AB3CC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Cep</w:t>
            </w:r>
          </w:p>
        </w:tc>
        <w:tc>
          <w:tcPr>
            <w:tcW w:w="1134" w:type="dxa"/>
          </w:tcPr>
          <w:p w14:paraId="73A07AB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6E91987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6294397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6B6CA73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2591E1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FE50CAF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8</w:t>
            </w:r>
          </w:p>
        </w:tc>
        <w:tc>
          <w:tcPr>
            <w:tcW w:w="1417" w:type="dxa"/>
          </w:tcPr>
          <w:p w14:paraId="412480B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3257ACB6" w14:textId="77777777" w:rsidTr="000F562D">
        <w:tc>
          <w:tcPr>
            <w:tcW w:w="537" w:type="dxa"/>
          </w:tcPr>
          <w:p w14:paraId="1556959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8</w:t>
            </w:r>
          </w:p>
        </w:tc>
        <w:tc>
          <w:tcPr>
            <w:tcW w:w="1221" w:type="dxa"/>
          </w:tcPr>
          <w:p w14:paraId="35B56B4B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Bairro</w:t>
            </w:r>
          </w:p>
        </w:tc>
        <w:tc>
          <w:tcPr>
            <w:tcW w:w="1134" w:type="dxa"/>
          </w:tcPr>
          <w:p w14:paraId="0BE1E0E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37D004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1D7FF31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509D90CC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47C8BAF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7AB9CCA1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44EC251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7A7C7A28" w14:textId="77777777" w:rsidTr="000F562D">
        <w:tc>
          <w:tcPr>
            <w:tcW w:w="537" w:type="dxa"/>
          </w:tcPr>
          <w:p w14:paraId="6889954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9</w:t>
            </w:r>
          </w:p>
        </w:tc>
        <w:tc>
          <w:tcPr>
            <w:tcW w:w="1221" w:type="dxa"/>
          </w:tcPr>
          <w:p w14:paraId="01310331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Telefone</w:t>
            </w:r>
            <w:proofErr w:type="spellEnd"/>
          </w:p>
        </w:tc>
        <w:tc>
          <w:tcPr>
            <w:tcW w:w="1134" w:type="dxa"/>
          </w:tcPr>
          <w:p w14:paraId="505410F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441BCD5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79A1605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3EF9CC5D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1021CED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S</w:t>
            </w:r>
          </w:p>
        </w:tc>
        <w:tc>
          <w:tcPr>
            <w:tcW w:w="567" w:type="dxa"/>
          </w:tcPr>
          <w:p w14:paraId="7C09241C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10</w:t>
            </w:r>
          </w:p>
        </w:tc>
        <w:tc>
          <w:tcPr>
            <w:tcW w:w="1417" w:type="dxa"/>
          </w:tcPr>
          <w:p w14:paraId="05BB38B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24D442C4" w14:textId="77777777" w:rsidTr="000F562D">
        <w:tc>
          <w:tcPr>
            <w:tcW w:w="537" w:type="dxa"/>
          </w:tcPr>
          <w:p w14:paraId="1467460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10</w:t>
            </w:r>
          </w:p>
        </w:tc>
        <w:tc>
          <w:tcPr>
            <w:tcW w:w="1221" w:type="dxa"/>
          </w:tcPr>
          <w:p w14:paraId="58F6007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Celular</w:t>
            </w:r>
            <w:proofErr w:type="spellEnd"/>
          </w:p>
        </w:tc>
        <w:tc>
          <w:tcPr>
            <w:tcW w:w="1134" w:type="dxa"/>
          </w:tcPr>
          <w:p w14:paraId="707C961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697E246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Numerico</w:t>
            </w:r>
            <w:proofErr w:type="spellEnd"/>
          </w:p>
        </w:tc>
        <w:tc>
          <w:tcPr>
            <w:tcW w:w="850" w:type="dxa"/>
          </w:tcPr>
          <w:p w14:paraId="3BD08E7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4AF7436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0AE09E48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624F2EA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11</w:t>
            </w:r>
          </w:p>
        </w:tc>
        <w:tc>
          <w:tcPr>
            <w:tcW w:w="1417" w:type="dxa"/>
          </w:tcPr>
          <w:p w14:paraId="3287F52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6BDAE045" w14:textId="77777777" w:rsidTr="000F562D">
        <w:tc>
          <w:tcPr>
            <w:tcW w:w="537" w:type="dxa"/>
          </w:tcPr>
          <w:p w14:paraId="7E12272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11</w:t>
            </w:r>
          </w:p>
        </w:tc>
        <w:tc>
          <w:tcPr>
            <w:tcW w:w="1221" w:type="dxa"/>
          </w:tcPr>
          <w:p w14:paraId="1973F33C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Email</w:t>
            </w:r>
          </w:p>
        </w:tc>
        <w:tc>
          <w:tcPr>
            <w:tcW w:w="1134" w:type="dxa"/>
          </w:tcPr>
          <w:p w14:paraId="1046FAF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0E16E273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1EFA0DE7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79F40C4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2287732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 w:rsidRPr="00374690"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41589E8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7FC60C8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7A3C47" w:rsidRPr="00374690" w14:paraId="2D19A9D3" w14:textId="77777777" w:rsidTr="000F562D">
        <w:tc>
          <w:tcPr>
            <w:tcW w:w="537" w:type="dxa"/>
          </w:tcPr>
          <w:p w14:paraId="46DA9972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 w:rsidRPr="00374690">
              <w:rPr>
                <w:rFonts w:cs="Arial"/>
                <w:color w:val="000000"/>
                <w:lang w:val="es-ES_tradnl"/>
              </w:rPr>
              <w:t>12</w:t>
            </w:r>
          </w:p>
        </w:tc>
        <w:tc>
          <w:tcPr>
            <w:tcW w:w="1221" w:type="dxa"/>
          </w:tcPr>
          <w:p w14:paraId="4B3D9749" w14:textId="58EF0552" w:rsidR="007A3C47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>Senha</w:t>
            </w:r>
          </w:p>
        </w:tc>
        <w:tc>
          <w:tcPr>
            <w:tcW w:w="1134" w:type="dxa"/>
          </w:tcPr>
          <w:p w14:paraId="14E1A27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2F21712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 w:rsidRPr="00374690">
              <w:rPr>
                <w:rFonts w:cs="Arial"/>
                <w:color w:val="000000"/>
                <w:lang w:val="es-ES_tradnl"/>
              </w:rPr>
              <w:t>Alfanumerico</w:t>
            </w:r>
            <w:proofErr w:type="spellEnd"/>
          </w:p>
        </w:tc>
        <w:tc>
          <w:tcPr>
            <w:tcW w:w="850" w:type="dxa"/>
          </w:tcPr>
          <w:p w14:paraId="30FE2C60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21F91E7E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6D13836A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20A569D4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45</w:t>
            </w:r>
          </w:p>
        </w:tc>
        <w:tc>
          <w:tcPr>
            <w:tcW w:w="1417" w:type="dxa"/>
          </w:tcPr>
          <w:p w14:paraId="04D9A849" w14:textId="77777777" w:rsidR="007A3C47" w:rsidRPr="00374690" w:rsidRDefault="007A3C47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A90A78" w:rsidRPr="00374690" w14:paraId="1A17C6AE" w14:textId="77777777" w:rsidTr="000F562D">
        <w:tc>
          <w:tcPr>
            <w:tcW w:w="537" w:type="dxa"/>
          </w:tcPr>
          <w:p w14:paraId="0CC1FF0F" w14:textId="7D76B5BC" w:rsidR="00A90A78" w:rsidRPr="00374690" w:rsidRDefault="00A90A78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13</w:t>
            </w:r>
          </w:p>
        </w:tc>
        <w:tc>
          <w:tcPr>
            <w:tcW w:w="1221" w:type="dxa"/>
          </w:tcPr>
          <w:p w14:paraId="0962AA9C" w14:textId="28145672" w:rsidR="00A90A78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r>
              <w:rPr>
                <w:rFonts w:cs="Arial"/>
                <w:color w:val="000000"/>
                <w:sz w:val="18"/>
                <w:lang w:val="en-US"/>
              </w:rPr>
              <w:t xml:space="preserve">Data de </w:t>
            </w: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admis</w:t>
            </w:r>
            <w:r w:rsidR="00016104">
              <w:rPr>
                <w:rFonts w:cs="Arial"/>
                <w:color w:val="000000"/>
                <w:sz w:val="18"/>
                <w:lang w:val="en-US"/>
              </w:rPr>
              <w:t>são</w:t>
            </w:r>
            <w:proofErr w:type="spellEnd"/>
          </w:p>
        </w:tc>
        <w:tc>
          <w:tcPr>
            <w:tcW w:w="1134" w:type="dxa"/>
          </w:tcPr>
          <w:p w14:paraId="2937D314" w14:textId="77777777" w:rsidR="00A90A78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5DA966C7" w14:textId="72C4F9AB" w:rsidR="00A90A78" w:rsidRPr="00374690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Numérico</w:t>
            </w:r>
          </w:p>
        </w:tc>
        <w:tc>
          <w:tcPr>
            <w:tcW w:w="850" w:type="dxa"/>
          </w:tcPr>
          <w:p w14:paraId="46D8C931" w14:textId="77777777" w:rsidR="00A90A78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05AB4208" w14:textId="77777777" w:rsidR="00A90A78" w:rsidRPr="00374690" w:rsidRDefault="00A90A78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1610EF98" w14:textId="2F451B59" w:rsidR="00A90A78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22C46706" w14:textId="77777777" w:rsidR="00A90A78" w:rsidRDefault="00A90A78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63B10B9F" w14:textId="77777777" w:rsidR="00A90A78" w:rsidRPr="00374690" w:rsidRDefault="00A90A78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  <w:tr w:rsidR="00016104" w:rsidRPr="00374690" w14:paraId="76394C92" w14:textId="77777777" w:rsidTr="000F562D">
        <w:tc>
          <w:tcPr>
            <w:tcW w:w="537" w:type="dxa"/>
          </w:tcPr>
          <w:p w14:paraId="269F7508" w14:textId="13C823A9" w:rsidR="00016104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r>
              <w:rPr>
                <w:rFonts w:cs="Arial"/>
                <w:color w:val="000000"/>
                <w:lang w:val="es-ES_tradnl"/>
              </w:rPr>
              <w:t>14</w:t>
            </w:r>
          </w:p>
        </w:tc>
        <w:tc>
          <w:tcPr>
            <w:tcW w:w="1221" w:type="dxa"/>
          </w:tcPr>
          <w:p w14:paraId="4E5975EB" w14:textId="1D700938" w:rsidR="00016104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n-US"/>
              </w:rPr>
            </w:pPr>
            <w:proofErr w:type="spellStart"/>
            <w:r>
              <w:rPr>
                <w:rFonts w:cs="Arial"/>
                <w:color w:val="000000"/>
                <w:sz w:val="18"/>
                <w:lang w:val="en-US"/>
              </w:rPr>
              <w:t>Salário</w:t>
            </w:r>
            <w:proofErr w:type="spellEnd"/>
          </w:p>
        </w:tc>
        <w:tc>
          <w:tcPr>
            <w:tcW w:w="1134" w:type="dxa"/>
          </w:tcPr>
          <w:p w14:paraId="590D932F" w14:textId="77777777" w:rsidR="00016104" w:rsidRPr="00374690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1431" w:type="dxa"/>
          </w:tcPr>
          <w:p w14:paraId="78D4519B" w14:textId="0CE26600" w:rsidR="00016104" w:rsidRPr="00374690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  <w:proofErr w:type="spellStart"/>
            <w:r>
              <w:rPr>
                <w:rFonts w:cs="Arial"/>
                <w:color w:val="000000"/>
                <w:lang w:val="es-ES_tradnl"/>
              </w:rPr>
              <w:t>Monetário</w:t>
            </w:r>
            <w:proofErr w:type="spellEnd"/>
          </w:p>
        </w:tc>
        <w:tc>
          <w:tcPr>
            <w:tcW w:w="850" w:type="dxa"/>
          </w:tcPr>
          <w:p w14:paraId="044B97DB" w14:textId="77777777" w:rsidR="00016104" w:rsidRPr="00374690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  <w:tc>
          <w:tcPr>
            <w:tcW w:w="993" w:type="dxa"/>
          </w:tcPr>
          <w:p w14:paraId="630D5970" w14:textId="77777777" w:rsidR="00016104" w:rsidRPr="00374690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992" w:type="dxa"/>
          </w:tcPr>
          <w:p w14:paraId="122D1653" w14:textId="646FB543" w:rsidR="00016104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  <w:r>
              <w:rPr>
                <w:rFonts w:cs="Arial"/>
                <w:color w:val="000000"/>
                <w:sz w:val="18"/>
                <w:lang w:val="es-ES_tradnl"/>
              </w:rPr>
              <w:t>N</w:t>
            </w:r>
          </w:p>
        </w:tc>
        <w:tc>
          <w:tcPr>
            <w:tcW w:w="567" w:type="dxa"/>
          </w:tcPr>
          <w:p w14:paraId="66BE328F" w14:textId="77777777" w:rsidR="00016104" w:rsidRDefault="00016104" w:rsidP="000F562D">
            <w:pPr>
              <w:pStyle w:val="Corpodetexto"/>
              <w:rPr>
                <w:rFonts w:cs="Arial"/>
                <w:color w:val="000000"/>
                <w:lang w:val="es-ES_tradnl"/>
              </w:rPr>
            </w:pPr>
          </w:p>
        </w:tc>
        <w:tc>
          <w:tcPr>
            <w:tcW w:w="1417" w:type="dxa"/>
          </w:tcPr>
          <w:p w14:paraId="29A691EF" w14:textId="77777777" w:rsidR="00016104" w:rsidRPr="00374690" w:rsidRDefault="00016104" w:rsidP="000F562D">
            <w:pPr>
              <w:pStyle w:val="Corpodetexto"/>
              <w:rPr>
                <w:rFonts w:cs="Arial"/>
                <w:color w:val="000000"/>
                <w:sz w:val="18"/>
                <w:lang w:val="es-ES_tradnl"/>
              </w:rPr>
            </w:pPr>
          </w:p>
        </w:tc>
      </w:tr>
    </w:tbl>
    <w:p w14:paraId="75AAF478" w14:textId="77777777" w:rsidR="00FE66C5" w:rsidRPr="001F3957" w:rsidRDefault="00FE66C5" w:rsidP="00BA3403">
      <w:pPr>
        <w:jc w:val="both"/>
        <w:rPr>
          <w:rFonts w:ascii="Arial" w:hAnsi="Arial" w:cs="Arial"/>
        </w:rPr>
      </w:pPr>
    </w:p>
    <w:sectPr w:rsidR="00FE66C5" w:rsidRPr="001F395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83F77" w14:textId="77777777" w:rsidR="00EF0BFD" w:rsidRDefault="00EF0BFD">
      <w:r>
        <w:separator/>
      </w:r>
    </w:p>
  </w:endnote>
  <w:endnote w:type="continuationSeparator" w:id="0">
    <w:p w14:paraId="088783ED" w14:textId="77777777" w:rsidR="00EF0BFD" w:rsidRDefault="00EF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4D55F" w14:textId="77777777" w:rsidR="00EE0A2B" w:rsidRDefault="00EE0A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9A612C" w14:textId="77777777" w:rsidR="00EE0A2B" w:rsidRDefault="00EE0A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0A2B" w:rsidRPr="00A940F9" w14:paraId="09FD8BB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A61323" w14:textId="355BC207" w:rsidR="00EE0A2B" w:rsidRPr="00A940F9" w:rsidRDefault="004911AB">
          <w:pPr>
            <w:ind w:right="36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Ctrl Fit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38F2F7" w14:textId="77777777" w:rsidR="00EE0A2B" w:rsidRPr="00A940F9" w:rsidRDefault="00EE0A2B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DD1FD" w14:textId="77777777" w:rsidR="00EE0A2B" w:rsidRPr="00A940F9" w:rsidRDefault="00EE0A2B">
          <w:pPr>
            <w:jc w:val="right"/>
            <w:rPr>
              <w:rFonts w:ascii="Arial" w:hAnsi="Arial" w:cs="Arial"/>
              <w:b/>
            </w:rPr>
          </w:pPr>
          <w:r w:rsidRPr="00A940F9">
            <w:rPr>
              <w:rFonts w:ascii="Arial" w:hAnsi="Arial" w:cs="Arial"/>
              <w:b/>
            </w:rPr>
            <w:t xml:space="preserve">Página </w:t>
          </w:r>
          <w:r w:rsidRPr="00A940F9">
            <w:rPr>
              <w:rStyle w:val="Nmerodepgina"/>
              <w:rFonts w:ascii="Arial" w:hAnsi="Arial" w:cs="Arial"/>
              <w:b/>
            </w:rPr>
            <w:fldChar w:fldCharType="begin"/>
          </w:r>
          <w:r w:rsidRPr="00A940F9">
            <w:rPr>
              <w:rStyle w:val="Nmerodepgina"/>
              <w:rFonts w:ascii="Arial" w:hAnsi="Arial" w:cs="Arial"/>
              <w:b/>
            </w:rPr>
            <w:instrText xml:space="preserve"> PAGE </w:instrText>
          </w:r>
          <w:r w:rsidRPr="00A940F9">
            <w:rPr>
              <w:rStyle w:val="Nmerodepgina"/>
              <w:rFonts w:ascii="Arial" w:hAnsi="Arial" w:cs="Arial"/>
              <w:b/>
            </w:rPr>
            <w:fldChar w:fldCharType="separate"/>
          </w:r>
          <w:r w:rsidR="00EA12DC">
            <w:rPr>
              <w:rStyle w:val="Nmerodepgina"/>
              <w:rFonts w:ascii="Arial" w:hAnsi="Arial" w:cs="Arial"/>
              <w:b/>
              <w:noProof/>
            </w:rPr>
            <w:t>8</w:t>
          </w:r>
          <w:r w:rsidRPr="00A940F9">
            <w:rPr>
              <w:rStyle w:val="Nmerodepgina"/>
              <w:rFonts w:ascii="Arial" w:hAnsi="Arial" w:cs="Arial"/>
              <w:b/>
            </w:rPr>
            <w:fldChar w:fldCharType="end"/>
          </w:r>
          <w:r w:rsidRPr="00A940F9">
            <w:rPr>
              <w:rStyle w:val="Nmerodepgina"/>
              <w:rFonts w:ascii="Arial" w:hAnsi="Arial" w:cs="Arial"/>
              <w:b/>
            </w:rPr>
            <w:t xml:space="preserve"> de </w:t>
          </w:r>
          <w:r w:rsidRPr="00A940F9">
            <w:rPr>
              <w:rStyle w:val="Nmerodepgina"/>
              <w:rFonts w:ascii="Arial" w:hAnsi="Arial" w:cs="Arial"/>
              <w:b/>
            </w:rPr>
            <w:fldChar w:fldCharType="begin"/>
          </w:r>
          <w:r w:rsidRPr="00A940F9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Pr="00A940F9">
            <w:rPr>
              <w:rStyle w:val="Nmerodepgina"/>
              <w:rFonts w:ascii="Arial" w:hAnsi="Arial" w:cs="Arial"/>
              <w:b/>
            </w:rPr>
            <w:fldChar w:fldCharType="separate"/>
          </w:r>
          <w:r w:rsidR="00EA12DC">
            <w:rPr>
              <w:rStyle w:val="Nmerodepgina"/>
              <w:rFonts w:ascii="Arial" w:hAnsi="Arial" w:cs="Arial"/>
              <w:b/>
              <w:noProof/>
            </w:rPr>
            <w:t>8</w:t>
          </w:r>
          <w:r w:rsidRPr="00A940F9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14:paraId="5EE6874F" w14:textId="77777777" w:rsidR="00EE0A2B" w:rsidRDefault="00EE0A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07AFA" w14:textId="77777777" w:rsidR="00EE0A2B" w:rsidRDefault="00EE0A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E6AB6" w14:textId="77777777" w:rsidR="00EF0BFD" w:rsidRDefault="00EF0BFD">
      <w:r>
        <w:separator/>
      </w:r>
    </w:p>
  </w:footnote>
  <w:footnote w:type="continuationSeparator" w:id="0">
    <w:p w14:paraId="4F88F5FD" w14:textId="77777777" w:rsidR="00EF0BFD" w:rsidRDefault="00EF0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48F9B" w14:textId="77777777" w:rsidR="00EE0A2B" w:rsidRDefault="00EE0A2B">
    <w:pPr>
      <w:rPr>
        <w:sz w:val="24"/>
      </w:rPr>
    </w:pPr>
  </w:p>
  <w:p w14:paraId="6C961289" w14:textId="77777777" w:rsidR="00EE0A2B" w:rsidRDefault="00EE0A2B">
    <w:pPr>
      <w:pBdr>
        <w:top w:val="single" w:sz="6" w:space="1" w:color="auto"/>
      </w:pBdr>
      <w:rPr>
        <w:sz w:val="24"/>
      </w:rPr>
    </w:pPr>
  </w:p>
  <w:p w14:paraId="5451FAD1" w14:textId="5AF481B3" w:rsidR="00EE0A2B" w:rsidRDefault="004911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Ctrl Fit</w:t>
    </w:r>
  </w:p>
  <w:p w14:paraId="6810173D" w14:textId="77777777" w:rsidR="00EE0A2B" w:rsidRDefault="00EE0A2B">
    <w:pPr>
      <w:pBdr>
        <w:bottom w:val="single" w:sz="6" w:space="1" w:color="auto"/>
      </w:pBdr>
      <w:jc w:val="right"/>
      <w:rPr>
        <w:sz w:val="24"/>
      </w:rPr>
    </w:pPr>
  </w:p>
  <w:p w14:paraId="4C586DE7" w14:textId="77777777" w:rsidR="00EE0A2B" w:rsidRDefault="00EE0A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0A2B" w:rsidRPr="00A940F9" w14:paraId="2EBBEFF4" w14:textId="77777777">
      <w:tc>
        <w:tcPr>
          <w:tcW w:w="6379" w:type="dxa"/>
        </w:tcPr>
        <w:p w14:paraId="51F544E7" w14:textId="63F7DCAE" w:rsidR="00EE0A2B" w:rsidRPr="00A940F9" w:rsidRDefault="00EE0A2B">
          <w:pPr>
            <w:rPr>
              <w:rFonts w:ascii="Arial" w:hAnsi="Arial" w:cs="Arial"/>
            </w:rPr>
          </w:pPr>
          <w:r w:rsidRPr="00A940F9">
            <w:rPr>
              <w:rFonts w:ascii="Arial" w:hAnsi="Arial" w:cs="Arial"/>
            </w:rPr>
            <w:fldChar w:fldCharType="begin"/>
          </w:r>
          <w:r w:rsidRPr="00A940F9">
            <w:rPr>
              <w:rFonts w:ascii="Arial" w:hAnsi="Arial" w:cs="Arial"/>
            </w:rPr>
            <w:instrText xml:space="preserve"> SUBJECT  \* MERGEFORMAT </w:instrText>
          </w:r>
          <w:r w:rsidRPr="00A940F9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14:paraId="49612457" w14:textId="2AED15B5" w:rsidR="00EE0A2B" w:rsidRPr="00A940F9" w:rsidRDefault="00EE0A2B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en-US"/>
            </w:rPr>
          </w:pPr>
          <w:r w:rsidRPr="00A940F9">
            <w:rPr>
              <w:rFonts w:ascii="Arial" w:hAnsi="Arial" w:cs="Arial"/>
            </w:rPr>
            <w:t xml:space="preserve">  </w:t>
          </w:r>
          <w:proofErr w:type="spellStart"/>
          <w:r w:rsidRPr="00A940F9">
            <w:rPr>
              <w:rFonts w:ascii="Arial" w:hAnsi="Arial" w:cs="Arial"/>
              <w:lang w:val="en-US"/>
            </w:rPr>
            <w:t>Versão</w:t>
          </w:r>
          <w:proofErr w:type="spellEnd"/>
          <w:r w:rsidR="004911AB">
            <w:rPr>
              <w:rFonts w:ascii="Arial" w:hAnsi="Arial" w:cs="Arial"/>
              <w:lang w:val="en-US"/>
            </w:rPr>
            <w:t>:</w:t>
          </w:r>
          <w:r w:rsidRPr="00A940F9">
            <w:rPr>
              <w:rFonts w:ascii="Arial" w:hAnsi="Arial" w:cs="Arial"/>
              <w:lang w:val="en-US"/>
            </w:rPr>
            <w:t xml:space="preserve">         1.0</w:t>
          </w:r>
        </w:p>
      </w:tc>
    </w:tr>
    <w:tr w:rsidR="00EE0A2B" w:rsidRPr="00A940F9" w14:paraId="1A50CCA1" w14:textId="77777777">
      <w:tc>
        <w:tcPr>
          <w:tcW w:w="6379" w:type="dxa"/>
        </w:tcPr>
        <w:p w14:paraId="7AF12F04" w14:textId="77777777" w:rsidR="00EE0A2B" w:rsidRPr="00A940F9" w:rsidRDefault="00EE0A2B">
          <w:pPr>
            <w:rPr>
              <w:rFonts w:ascii="Arial" w:hAnsi="Arial" w:cs="Arial"/>
            </w:rPr>
          </w:pPr>
          <w:r w:rsidRPr="00A940F9">
            <w:rPr>
              <w:rFonts w:ascii="Arial" w:hAnsi="Arial" w:cs="Arial"/>
            </w:rPr>
            <w:t>Especificação de Interface Visual</w:t>
          </w:r>
        </w:p>
      </w:tc>
      <w:tc>
        <w:tcPr>
          <w:tcW w:w="3179" w:type="dxa"/>
        </w:tcPr>
        <w:p w14:paraId="11A5A252" w14:textId="4C386C8C" w:rsidR="00EE0A2B" w:rsidRPr="00A940F9" w:rsidRDefault="00EE0A2B">
          <w:pPr>
            <w:rPr>
              <w:rFonts w:ascii="Arial" w:hAnsi="Arial" w:cs="Arial"/>
            </w:rPr>
          </w:pPr>
          <w:r w:rsidRPr="00A940F9">
            <w:rPr>
              <w:rFonts w:ascii="Arial" w:hAnsi="Arial" w:cs="Arial"/>
            </w:rPr>
            <w:t xml:space="preserve">  Data:  </w:t>
          </w:r>
          <w:r w:rsidR="004911AB">
            <w:rPr>
              <w:rFonts w:ascii="Arial" w:hAnsi="Arial" w:cs="Arial"/>
            </w:rPr>
            <w:t>25</w:t>
          </w:r>
          <w:r w:rsidRPr="00A940F9">
            <w:rPr>
              <w:rFonts w:ascii="Arial" w:hAnsi="Arial" w:cs="Arial"/>
            </w:rPr>
            <w:t>/</w:t>
          </w:r>
          <w:r w:rsidR="004911AB">
            <w:rPr>
              <w:rFonts w:ascii="Arial" w:hAnsi="Arial" w:cs="Arial"/>
            </w:rPr>
            <w:t>04</w:t>
          </w:r>
          <w:r w:rsidRPr="00A940F9">
            <w:rPr>
              <w:rFonts w:ascii="Arial" w:hAnsi="Arial" w:cs="Arial"/>
            </w:rPr>
            <w:t>/</w:t>
          </w:r>
          <w:r w:rsidR="004911AB">
            <w:rPr>
              <w:rFonts w:ascii="Arial" w:hAnsi="Arial" w:cs="Arial"/>
            </w:rPr>
            <w:t>2024</w:t>
          </w:r>
        </w:p>
      </w:tc>
    </w:tr>
  </w:tbl>
  <w:p w14:paraId="28C6EFBE" w14:textId="77777777" w:rsidR="00EE0A2B" w:rsidRDefault="00EE0A2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EB30" w14:textId="77777777" w:rsidR="00EE0A2B" w:rsidRDefault="00EE0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990276F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B70A8B"/>
    <w:multiLevelType w:val="hybridMultilevel"/>
    <w:tmpl w:val="F2D456F0"/>
    <w:lvl w:ilvl="0" w:tplc="FA9CB6D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1F12C90"/>
    <w:multiLevelType w:val="hybridMultilevel"/>
    <w:tmpl w:val="7AAC772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6B547A"/>
    <w:multiLevelType w:val="hybridMultilevel"/>
    <w:tmpl w:val="2C5E834E"/>
    <w:lvl w:ilvl="0" w:tplc="C39859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EA3A8C">
      <w:numFmt w:val="none"/>
      <w:lvlText w:val=""/>
      <w:lvlJc w:val="left"/>
      <w:pPr>
        <w:tabs>
          <w:tab w:val="num" w:pos="360"/>
        </w:tabs>
      </w:pPr>
    </w:lvl>
    <w:lvl w:ilvl="2" w:tplc="868AC21E">
      <w:numFmt w:val="none"/>
      <w:lvlText w:val=""/>
      <w:lvlJc w:val="left"/>
      <w:pPr>
        <w:tabs>
          <w:tab w:val="num" w:pos="360"/>
        </w:tabs>
      </w:pPr>
    </w:lvl>
    <w:lvl w:ilvl="3" w:tplc="92D0DE22">
      <w:numFmt w:val="none"/>
      <w:lvlText w:val=""/>
      <w:lvlJc w:val="left"/>
      <w:pPr>
        <w:tabs>
          <w:tab w:val="num" w:pos="360"/>
        </w:tabs>
      </w:pPr>
    </w:lvl>
    <w:lvl w:ilvl="4" w:tplc="4894D3BE">
      <w:numFmt w:val="none"/>
      <w:lvlText w:val=""/>
      <w:lvlJc w:val="left"/>
      <w:pPr>
        <w:tabs>
          <w:tab w:val="num" w:pos="360"/>
        </w:tabs>
      </w:pPr>
    </w:lvl>
    <w:lvl w:ilvl="5" w:tplc="D12AEFDA">
      <w:numFmt w:val="none"/>
      <w:lvlText w:val=""/>
      <w:lvlJc w:val="left"/>
      <w:pPr>
        <w:tabs>
          <w:tab w:val="num" w:pos="360"/>
        </w:tabs>
      </w:pPr>
    </w:lvl>
    <w:lvl w:ilvl="6" w:tplc="30EC5EE4">
      <w:numFmt w:val="none"/>
      <w:lvlText w:val=""/>
      <w:lvlJc w:val="left"/>
      <w:pPr>
        <w:tabs>
          <w:tab w:val="num" w:pos="360"/>
        </w:tabs>
      </w:pPr>
    </w:lvl>
    <w:lvl w:ilvl="7" w:tplc="C91245D4">
      <w:numFmt w:val="none"/>
      <w:lvlText w:val=""/>
      <w:lvlJc w:val="left"/>
      <w:pPr>
        <w:tabs>
          <w:tab w:val="num" w:pos="360"/>
        </w:tabs>
      </w:pPr>
    </w:lvl>
    <w:lvl w:ilvl="8" w:tplc="30C2058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7F87871"/>
    <w:multiLevelType w:val="multilevel"/>
    <w:tmpl w:val="6402104E"/>
    <w:lvl w:ilvl="0">
      <w:start w:val="1"/>
      <w:numFmt w:val="decimal"/>
      <w:lvlText w:val="%1."/>
      <w:lvlJc w:val="left"/>
      <w:pPr>
        <w:ind w:left="652" w:hanging="432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1" w:hanging="56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0" w:hanging="576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755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50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45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0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35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0" w:hanging="576"/>
      </w:pPr>
      <w:rPr>
        <w:rFonts w:hint="default"/>
        <w:lang w:val="pt-PT" w:eastAsia="en-US" w:bidi="ar-SA"/>
      </w:r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1E5659"/>
    <w:multiLevelType w:val="multilevel"/>
    <w:tmpl w:val="CC4AD24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0D2D34D2"/>
    <w:multiLevelType w:val="hybridMultilevel"/>
    <w:tmpl w:val="4508A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D55FA"/>
    <w:multiLevelType w:val="hybridMultilevel"/>
    <w:tmpl w:val="04D82D10"/>
    <w:lvl w:ilvl="0" w:tplc="1A94F34A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7501262"/>
    <w:multiLevelType w:val="hybridMultilevel"/>
    <w:tmpl w:val="9F227A20"/>
    <w:lvl w:ilvl="0" w:tplc="E98C1ED2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AF2678D"/>
    <w:multiLevelType w:val="hybridMultilevel"/>
    <w:tmpl w:val="26AAB2BA"/>
    <w:lvl w:ilvl="0" w:tplc="9C26F792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728A2"/>
    <w:multiLevelType w:val="hybridMultilevel"/>
    <w:tmpl w:val="FEF6BAD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F00728F"/>
    <w:multiLevelType w:val="hybridMultilevel"/>
    <w:tmpl w:val="6DACF2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4354713"/>
    <w:multiLevelType w:val="hybridMultilevel"/>
    <w:tmpl w:val="80DAC620"/>
    <w:lvl w:ilvl="0" w:tplc="C8D04B1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45922AA"/>
    <w:multiLevelType w:val="hybridMultilevel"/>
    <w:tmpl w:val="B6846086"/>
    <w:lvl w:ilvl="0" w:tplc="4856661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24B66"/>
    <w:multiLevelType w:val="hybridMultilevel"/>
    <w:tmpl w:val="CFDEF1F0"/>
    <w:lvl w:ilvl="0" w:tplc="97AE80B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291B1A1A"/>
    <w:multiLevelType w:val="hybridMultilevel"/>
    <w:tmpl w:val="6FB87632"/>
    <w:lvl w:ilvl="0" w:tplc="FC8A00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DAD7321"/>
    <w:multiLevelType w:val="hybridMultilevel"/>
    <w:tmpl w:val="22EE7E0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2424D20"/>
    <w:multiLevelType w:val="hybridMultilevel"/>
    <w:tmpl w:val="051077DE"/>
    <w:lvl w:ilvl="0" w:tplc="8166C3CC">
      <w:start w:val="7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8D71B5B"/>
    <w:multiLevelType w:val="hybridMultilevel"/>
    <w:tmpl w:val="31FA8930"/>
    <w:lvl w:ilvl="0" w:tplc="FC8A00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BD61777"/>
    <w:multiLevelType w:val="hybridMultilevel"/>
    <w:tmpl w:val="C87842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283460"/>
    <w:multiLevelType w:val="hybridMultilevel"/>
    <w:tmpl w:val="22E2BF78"/>
    <w:lvl w:ilvl="0" w:tplc="0416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4F217D1C"/>
    <w:multiLevelType w:val="hybridMultilevel"/>
    <w:tmpl w:val="EF38E7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87E0F62"/>
    <w:multiLevelType w:val="hybridMultilevel"/>
    <w:tmpl w:val="25323F66"/>
    <w:lvl w:ilvl="0" w:tplc="B950CB5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5ACA4C9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2701"/>
        </w:tabs>
        <w:ind w:left="2701" w:hanging="432"/>
      </w:pPr>
    </w:lvl>
    <w:lvl w:ilvl="1">
      <w:start w:val="1"/>
      <w:numFmt w:val="decimal"/>
      <w:lvlText w:val="%1.%2"/>
      <w:lvlJc w:val="left"/>
      <w:pPr>
        <w:tabs>
          <w:tab w:val="num" w:pos="2845"/>
        </w:tabs>
        <w:ind w:left="2845" w:hanging="576"/>
      </w:p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</w:lvl>
    <w:lvl w:ilvl="3">
      <w:start w:val="1"/>
      <w:numFmt w:val="decimal"/>
      <w:lvlText w:val="%1.%2.%3.%4"/>
      <w:lvlJc w:val="left"/>
      <w:pPr>
        <w:tabs>
          <w:tab w:val="num" w:pos="3133"/>
        </w:tabs>
        <w:ind w:left="3133" w:hanging="864"/>
      </w:p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</w:lvl>
  </w:abstractNum>
  <w:abstractNum w:abstractNumId="38" w15:restartNumberingAfterBreak="0">
    <w:nsid w:val="653D2C7C"/>
    <w:multiLevelType w:val="hybridMultilevel"/>
    <w:tmpl w:val="CC6AA7AA"/>
    <w:lvl w:ilvl="0" w:tplc="1D44403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6629080A"/>
    <w:multiLevelType w:val="hybridMultilevel"/>
    <w:tmpl w:val="C87842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6456A7"/>
    <w:multiLevelType w:val="hybridMultilevel"/>
    <w:tmpl w:val="9D2ACB26"/>
    <w:lvl w:ilvl="0" w:tplc="FAE000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4773CD0"/>
    <w:multiLevelType w:val="hybridMultilevel"/>
    <w:tmpl w:val="3668B5C2"/>
    <w:lvl w:ilvl="0" w:tplc="2D1631E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473278">
    <w:abstractNumId w:val="0"/>
  </w:num>
  <w:num w:numId="2" w16cid:durableId="17462194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74209500">
    <w:abstractNumId w:val="26"/>
  </w:num>
  <w:num w:numId="4" w16cid:durableId="2004814485">
    <w:abstractNumId w:val="46"/>
  </w:num>
  <w:num w:numId="5" w16cid:durableId="658655785">
    <w:abstractNumId w:val="35"/>
  </w:num>
  <w:num w:numId="6" w16cid:durableId="662390320">
    <w:abstractNumId w:val="34"/>
  </w:num>
  <w:num w:numId="7" w16cid:durableId="127502125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495650578">
    <w:abstractNumId w:val="2"/>
  </w:num>
  <w:num w:numId="9" w16cid:durableId="1108083846">
    <w:abstractNumId w:val="45"/>
  </w:num>
  <w:num w:numId="10" w16cid:durableId="1120875594">
    <w:abstractNumId w:val="7"/>
  </w:num>
  <w:num w:numId="11" w16cid:durableId="1248228721">
    <w:abstractNumId w:val="27"/>
  </w:num>
  <w:num w:numId="12" w16cid:durableId="2138906873">
    <w:abstractNumId w:val="25"/>
  </w:num>
  <w:num w:numId="13" w16cid:durableId="1777286742">
    <w:abstractNumId w:val="43"/>
  </w:num>
  <w:num w:numId="14" w16cid:durableId="211698061">
    <w:abstractNumId w:val="23"/>
  </w:num>
  <w:num w:numId="15" w16cid:durableId="1178160929">
    <w:abstractNumId w:val="12"/>
  </w:num>
  <w:num w:numId="16" w16cid:durableId="1380127101">
    <w:abstractNumId w:val="42"/>
  </w:num>
  <w:num w:numId="17" w16cid:durableId="1052654032">
    <w:abstractNumId w:val="30"/>
  </w:num>
  <w:num w:numId="18" w16cid:durableId="24598383">
    <w:abstractNumId w:val="16"/>
  </w:num>
  <w:num w:numId="19" w16cid:durableId="1839344287">
    <w:abstractNumId w:val="28"/>
  </w:num>
  <w:num w:numId="20" w16cid:durableId="1549148911">
    <w:abstractNumId w:val="21"/>
  </w:num>
  <w:num w:numId="21" w16cid:durableId="1784182484">
    <w:abstractNumId w:val="41"/>
  </w:num>
  <w:num w:numId="22" w16cid:durableId="1148084568">
    <w:abstractNumId w:val="44"/>
  </w:num>
  <w:num w:numId="23" w16cid:durableId="911431819">
    <w:abstractNumId w:val="37"/>
  </w:num>
  <w:num w:numId="24" w16cid:durableId="2060398238">
    <w:abstractNumId w:val="32"/>
  </w:num>
  <w:num w:numId="25" w16cid:durableId="615404758">
    <w:abstractNumId w:val="4"/>
  </w:num>
  <w:num w:numId="26" w16cid:durableId="1677540636">
    <w:abstractNumId w:val="22"/>
  </w:num>
  <w:num w:numId="27" w16cid:durableId="1009523401">
    <w:abstractNumId w:val="31"/>
  </w:num>
  <w:num w:numId="28" w16cid:durableId="2012482352">
    <w:abstractNumId w:val="39"/>
  </w:num>
  <w:num w:numId="29" w16cid:durableId="1643148696">
    <w:abstractNumId w:val="13"/>
  </w:num>
  <w:num w:numId="30" w16cid:durableId="1570268089">
    <w:abstractNumId w:val="20"/>
  </w:num>
  <w:num w:numId="31" w16cid:durableId="561064295">
    <w:abstractNumId w:val="40"/>
  </w:num>
  <w:num w:numId="32" w16cid:durableId="1131172004">
    <w:abstractNumId w:val="3"/>
  </w:num>
  <w:num w:numId="33" w16cid:durableId="1583292493">
    <w:abstractNumId w:val="38"/>
  </w:num>
  <w:num w:numId="34" w16cid:durableId="1996882819">
    <w:abstractNumId w:val="36"/>
  </w:num>
  <w:num w:numId="35" w16cid:durableId="133523241">
    <w:abstractNumId w:val="29"/>
  </w:num>
  <w:num w:numId="36" w16cid:durableId="1619338342">
    <w:abstractNumId w:val="17"/>
  </w:num>
  <w:num w:numId="37" w16cid:durableId="196624420">
    <w:abstractNumId w:val="19"/>
  </w:num>
  <w:num w:numId="38" w16cid:durableId="1631863403">
    <w:abstractNumId w:val="10"/>
  </w:num>
  <w:num w:numId="39" w16cid:durableId="2011057650">
    <w:abstractNumId w:val="5"/>
  </w:num>
  <w:num w:numId="40" w16cid:durableId="1767723270">
    <w:abstractNumId w:val="8"/>
  </w:num>
  <w:num w:numId="41" w16cid:durableId="1986201447">
    <w:abstractNumId w:val="11"/>
  </w:num>
  <w:num w:numId="42" w16cid:durableId="372659859">
    <w:abstractNumId w:val="33"/>
  </w:num>
  <w:num w:numId="43" w16cid:durableId="801004407">
    <w:abstractNumId w:val="18"/>
  </w:num>
  <w:num w:numId="44" w16cid:durableId="1547137667">
    <w:abstractNumId w:val="24"/>
  </w:num>
  <w:num w:numId="45" w16cid:durableId="1924146307">
    <w:abstractNumId w:val="15"/>
  </w:num>
  <w:num w:numId="46" w16cid:durableId="2062710781">
    <w:abstractNumId w:val="14"/>
  </w:num>
  <w:num w:numId="47" w16cid:durableId="174152095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32935609">
    <w:abstractNumId w:val="9"/>
  </w:num>
  <w:num w:numId="49" w16cid:durableId="339622487">
    <w:abstractNumId w:val="6"/>
  </w:num>
  <w:num w:numId="50" w16cid:durableId="966735757">
    <w:abstractNumId w:val="6"/>
    <w:lvlOverride w:ilvl="0">
      <w:lvl w:ilvl="0">
        <w:start w:val="1"/>
        <w:numFmt w:val="decimal"/>
        <w:lvlText w:val="%1."/>
        <w:lvlJc w:val="left"/>
        <w:pPr>
          <w:ind w:left="652" w:hanging="432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221" w:hanging="569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660" w:hanging="576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3">
      <w:lvl w:ilvl="3">
        <w:numFmt w:val="bullet"/>
        <w:lvlText w:val="•"/>
        <w:lvlJc w:val="left"/>
        <w:pPr>
          <w:ind w:left="2755" w:hanging="576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3850" w:hanging="576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4945" w:hanging="576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040" w:hanging="576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135" w:hanging="576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230" w:hanging="576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AB"/>
    <w:rsid w:val="00016104"/>
    <w:rsid w:val="00045987"/>
    <w:rsid w:val="0005273D"/>
    <w:rsid w:val="0008653A"/>
    <w:rsid w:val="00093176"/>
    <w:rsid w:val="000F110C"/>
    <w:rsid w:val="00106FCB"/>
    <w:rsid w:val="00140CA2"/>
    <w:rsid w:val="0018723D"/>
    <w:rsid w:val="001B71D4"/>
    <w:rsid w:val="001E352F"/>
    <w:rsid w:val="001F3957"/>
    <w:rsid w:val="002050FC"/>
    <w:rsid w:val="0023305E"/>
    <w:rsid w:val="00285BD8"/>
    <w:rsid w:val="00291C79"/>
    <w:rsid w:val="002A118F"/>
    <w:rsid w:val="0037587C"/>
    <w:rsid w:val="00383445"/>
    <w:rsid w:val="003E1475"/>
    <w:rsid w:val="003F7D01"/>
    <w:rsid w:val="004135C6"/>
    <w:rsid w:val="00441108"/>
    <w:rsid w:val="00444C66"/>
    <w:rsid w:val="00454D2B"/>
    <w:rsid w:val="004911AB"/>
    <w:rsid w:val="00496C45"/>
    <w:rsid w:val="004A4B46"/>
    <w:rsid w:val="004B4F31"/>
    <w:rsid w:val="004B64F9"/>
    <w:rsid w:val="004C13BF"/>
    <w:rsid w:val="004E1BF8"/>
    <w:rsid w:val="0051490F"/>
    <w:rsid w:val="00532195"/>
    <w:rsid w:val="0053553F"/>
    <w:rsid w:val="005C6FFF"/>
    <w:rsid w:val="006043B9"/>
    <w:rsid w:val="00616381"/>
    <w:rsid w:val="00620676"/>
    <w:rsid w:val="00681E77"/>
    <w:rsid w:val="006B16AE"/>
    <w:rsid w:val="006E2CAE"/>
    <w:rsid w:val="006E7F84"/>
    <w:rsid w:val="007A3C47"/>
    <w:rsid w:val="007C26B0"/>
    <w:rsid w:val="007E6BAB"/>
    <w:rsid w:val="007E7105"/>
    <w:rsid w:val="007F6BC8"/>
    <w:rsid w:val="00834B6B"/>
    <w:rsid w:val="00886995"/>
    <w:rsid w:val="00886E1D"/>
    <w:rsid w:val="008F4E38"/>
    <w:rsid w:val="0091546F"/>
    <w:rsid w:val="00951B14"/>
    <w:rsid w:val="009A0F32"/>
    <w:rsid w:val="009D4049"/>
    <w:rsid w:val="009D5604"/>
    <w:rsid w:val="00A110A0"/>
    <w:rsid w:val="00A33A2D"/>
    <w:rsid w:val="00A86B96"/>
    <w:rsid w:val="00A90A78"/>
    <w:rsid w:val="00A940F9"/>
    <w:rsid w:val="00A96FDE"/>
    <w:rsid w:val="00B42742"/>
    <w:rsid w:val="00B62A33"/>
    <w:rsid w:val="00B84757"/>
    <w:rsid w:val="00BA301B"/>
    <w:rsid w:val="00BA3403"/>
    <w:rsid w:val="00BC5E06"/>
    <w:rsid w:val="00C32C65"/>
    <w:rsid w:val="00C41ECC"/>
    <w:rsid w:val="00C60D72"/>
    <w:rsid w:val="00C82E6D"/>
    <w:rsid w:val="00CC65FC"/>
    <w:rsid w:val="00CD29A9"/>
    <w:rsid w:val="00D52E59"/>
    <w:rsid w:val="00D633A3"/>
    <w:rsid w:val="00D9443A"/>
    <w:rsid w:val="00D9656A"/>
    <w:rsid w:val="00DB5D26"/>
    <w:rsid w:val="00DE48BB"/>
    <w:rsid w:val="00E35D43"/>
    <w:rsid w:val="00E45B36"/>
    <w:rsid w:val="00E901AF"/>
    <w:rsid w:val="00EA12DC"/>
    <w:rsid w:val="00EE0A2B"/>
    <w:rsid w:val="00EF0BFD"/>
    <w:rsid w:val="00F41EFB"/>
    <w:rsid w:val="00F67C99"/>
    <w:rsid w:val="00FD396A"/>
    <w:rsid w:val="00FE66C5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D85C62"/>
  <w15:docId w15:val="{F15DE075-3E21-46C1-9F76-9082D1ED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Cs w:val="20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InfoBlue">
    <w:name w:val="InfoBlue"/>
    <w:basedOn w:val="Normal"/>
    <w:next w:val="Corpodetexto"/>
    <w:autoRedefine/>
    <w:pPr>
      <w:widowControl w:val="0"/>
      <w:spacing w:after="120" w:line="240" w:lineRule="atLeast"/>
      <w:ind w:left="708"/>
    </w:pPr>
    <w:rPr>
      <w:i/>
      <w:color w:val="0000FF"/>
      <w:szCs w:val="20"/>
    </w:rPr>
  </w:style>
  <w:style w:type="paragraph" w:styleId="Corpodetexto">
    <w:name w:val="Body Text"/>
    <w:basedOn w:val="Normal"/>
    <w:semiHidden/>
    <w:pPr>
      <w:keepLines/>
      <w:widowControl w:val="0"/>
      <w:spacing w:line="240" w:lineRule="atLeast"/>
    </w:pPr>
    <w:rPr>
      <w:rFonts w:ascii="Arial" w:hAnsi="Arial"/>
      <w:color w:val="339966"/>
      <w:szCs w:val="18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Cs w:val="20"/>
    </w:rPr>
  </w:style>
  <w:style w:type="paragraph" w:styleId="Sumrio3">
    <w:name w:val="toc 3"/>
    <w:basedOn w:val="Normal"/>
    <w:next w:val="Normal"/>
    <w:uiPriority w:val="39"/>
    <w:pPr>
      <w:widowControl w:val="0"/>
      <w:tabs>
        <w:tab w:val="left" w:pos="1710"/>
        <w:tab w:val="right" w:pos="9360"/>
      </w:tabs>
      <w:spacing w:line="240" w:lineRule="atLeast"/>
      <w:ind w:left="990"/>
    </w:pPr>
    <w:rPr>
      <w:noProof/>
      <w:szCs w:val="20"/>
    </w:rPr>
  </w:style>
  <w:style w:type="paragraph" w:customStyle="1" w:styleId="Subheading">
    <w:name w:val="Subheading"/>
    <w:basedOn w:val="Corpodetexto"/>
    <w:pPr>
      <w:spacing w:before="240"/>
    </w:pPr>
    <w:rPr>
      <w:b/>
      <w:bCs/>
    </w:rPr>
  </w:style>
  <w:style w:type="paragraph" w:styleId="Cabealho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Rodap">
    <w:name w:val="foot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Recuodecorpodetexto">
    <w:name w:val="Body Text Indent"/>
    <w:basedOn w:val="Normal"/>
    <w:semiHidden/>
    <w:pPr>
      <w:ind w:left="708"/>
    </w:pPr>
    <w:rPr>
      <w:i/>
      <w:iCs/>
    </w:rPr>
  </w:style>
  <w:style w:type="character" w:styleId="Nmerodepgina">
    <w:name w:val="page number"/>
    <w:basedOn w:val="Fontepargpadro"/>
    <w:semiHidden/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suppressAutoHyphens/>
    </w:pPr>
    <w:rPr>
      <w:rFonts w:ascii="Arial" w:hAnsi="Arial"/>
      <w:noProof/>
      <w:color w:val="000000"/>
      <w:kern w:val="22"/>
      <w:szCs w:val="20"/>
      <w:lang w:val="en-US" w:eastAsia="en-US"/>
    </w:rPr>
  </w:style>
  <w:style w:type="paragraph" w:customStyle="1" w:styleId="TextodoFormulrio">
    <w:name w:val="Texto do Formulário"/>
    <w:basedOn w:val="Normal"/>
    <w:pPr>
      <w:keepNext/>
      <w:outlineLvl w:val="0"/>
    </w:pPr>
    <w:rPr>
      <w:rFonts w:ascii="Arial" w:hAnsi="Arial" w:cs="Arial"/>
      <w:bCs/>
      <w:kern w:val="32"/>
      <w:sz w:val="16"/>
      <w:szCs w:val="20"/>
    </w:rPr>
  </w:style>
  <w:style w:type="paragraph" w:customStyle="1" w:styleId="Blankspacers">
    <w:name w:val="Blank spacers"/>
    <w:next w:val="Normal"/>
    <w:rPr>
      <w:kern w:val="20"/>
      <w:lang w:val="en-US" w:eastAsia="en-US"/>
    </w:rPr>
  </w:style>
  <w:style w:type="paragraph" w:customStyle="1" w:styleId="obrigatoriedade">
    <w:name w:val="obrigatoriedade"/>
    <w:basedOn w:val="Cabealho"/>
    <w:pPr>
      <w:widowControl/>
      <w:tabs>
        <w:tab w:val="clear" w:pos="4320"/>
        <w:tab w:val="clear" w:pos="8640"/>
      </w:tabs>
      <w:suppressAutoHyphens/>
      <w:spacing w:line="240" w:lineRule="auto"/>
    </w:pPr>
    <w:rPr>
      <w:rFonts w:ascii="Arial" w:hAnsi="Arial"/>
      <w:bCs/>
      <w:i/>
      <w:noProof/>
      <w:color w:val="000000"/>
      <w:kern w:val="22"/>
      <w:sz w:val="16"/>
      <w:szCs w:val="22"/>
      <w:lang w:eastAsia="en-US"/>
    </w:rPr>
  </w:style>
  <w:style w:type="paragraph" w:customStyle="1" w:styleId="rgospessoasautorizadas">
    <w:name w:val="órgãos/pessoas autorizadas"/>
    <w:basedOn w:val="Normal"/>
    <w:pPr>
      <w:spacing w:before="120"/>
    </w:pPr>
    <w:rPr>
      <w:rFonts w:ascii="Arial" w:hAnsi="Arial"/>
      <w:sz w:val="18"/>
      <w:szCs w:val="20"/>
    </w:rPr>
  </w:style>
  <w:style w:type="paragraph" w:styleId="Corpodetexto2">
    <w:name w:val="Body Text 2"/>
    <w:basedOn w:val="Normal"/>
    <w:semiHidden/>
    <w:rPr>
      <w:i/>
      <w:color w:val="0000FF"/>
      <w:sz w:val="24"/>
      <w:szCs w:val="20"/>
      <w:lang w:eastAsia="en-US"/>
    </w:rPr>
  </w:style>
  <w:style w:type="paragraph" w:customStyle="1" w:styleId="tpico">
    <w:name w:val="tópico"/>
    <w:basedOn w:val="Ttulo2"/>
    <w:next w:val="Normal"/>
    <w:pPr>
      <w:widowControl/>
      <w:numPr>
        <w:ilvl w:val="0"/>
        <w:numId w:val="0"/>
      </w:numPr>
      <w:pBdr>
        <w:bottom w:val="single" w:sz="4" w:space="1" w:color="auto"/>
      </w:pBdr>
      <w:spacing w:before="0" w:after="120" w:line="240" w:lineRule="auto"/>
    </w:pPr>
    <w:rPr>
      <w:rFonts w:cs="Arial"/>
      <w:bCs/>
      <w:smallCaps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24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24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24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24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24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24"/>
    </w:rPr>
  </w:style>
  <w:style w:type="paragraph" w:styleId="Recuodecorpodetexto2">
    <w:name w:val="Body Text Indent 2"/>
    <w:basedOn w:val="Normal"/>
    <w:semiHidden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5F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C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\Desktop\Especifica&#231;&#227;o_interface_visu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Especificação_interface_visual.dotx</Template>
  <TotalTime>40</TotalTime>
  <Pages>1</Pages>
  <Words>877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BANCO ITAÚ S/A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Matheus Gonçalves</dc:creator>
  <cp:lastModifiedBy>Vyctor Santos Bezerra</cp:lastModifiedBy>
  <cp:revision>6</cp:revision>
  <cp:lastPrinted>2024-05-03T21:39:00Z</cp:lastPrinted>
  <dcterms:created xsi:type="dcterms:W3CDTF">2024-05-03T00:33:00Z</dcterms:created>
  <dcterms:modified xsi:type="dcterms:W3CDTF">2024-05-03T21:39:00Z</dcterms:modified>
</cp:coreProperties>
</file>