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97A7F" w14:textId="77777777" w:rsidR="002A2DD1" w:rsidRDefault="002A2DD1">
      <w:pPr>
        <w:pStyle w:val="Ttulo"/>
        <w:jc w:val="right"/>
      </w:pPr>
    </w:p>
    <w:p w14:paraId="5BBD2C2F" w14:textId="77777777" w:rsidR="002A2DD1" w:rsidRDefault="002A2DD1">
      <w:pPr>
        <w:pStyle w:val="Ttulo"/>
        <w:jc w:val="right"/>
      </w:pPr>
      <w:r>
        <w:t xml:space="preserve">Especificação de </w:t>
      </w:r>
      <w:r w:rsidR="00380468">
        <w:t>caso de uso</w:t>
      </w:r>
    </w:p>
    <w:p w14:paraId="69ACE988" w14:textId="77777777" w:rsidR="002A2DD1" w:rsidRDefault="002A2DD1">
      <w:pPr>
        <w:pStyle w:val="InfoBlue"/>
      </w:pPr>
    </w:p>
    <w:p w14:paraId="2987FA66" w14:textId="77777777" w:rsidR="002A2DD1" w:rsidRDefault="002A2DD1">
      <w:pPr>
        <w:pStyle w:val="Corpodetexto"/>
      </w:pPr>
    </w:p>
    <w:p w14:paraId="609DEC6D" w14:textId="77777777" w:rsidR="002A2DD1" w:rsidRDefault="002A2DD1">
      <w:pPr>
        <w:pStyle w:val="Corpodetexto"/>
      </w:pPr>
    </w:p>
    <w:p w14:paraId="2583F57B" w14:textId="77777777" w:rsidR="002A2DD1" w:rsidRDefault="002A2DD1">
      <w:pPr>
        <w:sectPr w:rsidR="002A2DD1" w:rsidSect="00984AC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E4C102C" w14:textId="77777777" w:rsidR="00DA4A0B" w:rsidRDefault="00DA4A0B" w:rsidP="00DA4A0B">
      <w:pPr>
        <w:pStyle w:val="Ttulo"/>
      </w:pPr>
      <w: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A4A0B" w14:paraId="330B30C9" w14:textId="77777777" w:rsidTr="00D005F0">
        <w:tc>
          <w:tcPr>
            <w:tcW w:w="2304" w:type="dxa"/>
          </w:tcPr>
          <w:p w14:paraId="37152B0C" w14:textId="77777777" w:rsidR="00DA4A0B" w:rsidRDefault="00DA4A0B" w:rsidP="00D005F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14:paraId="422134A4" w14:textId="77777777" w:rsidR="00DA4A0B" w:rsidRDefault="00DA4A0B" w:rsidP="00D005F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14:paraId="0EED43C9" w14:textId="77777777" w:rsidR="00DA4A0B" w:rsidRDefault="00DA4A0B" w:rsidP="00D005F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14:paraId="3F4E1F15" w14:textId="77777777" w:rsidR="00DA4A0B" w:rsidRDefault="00DA4A0B" w:rsidP="00D005F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A4A0B" w14:paraId="4AE2FEA4" w14:textId="77777777" w:rsidTr="00D005F0">
        <w:tc>
          <w:tcPr>
            <w:tcW w:w="2304" w:type="dxa"/>
          </w:tcPr>
          <w:p w14:paraId="4F5B65C9" w14:textId="6A903B0D" w:rsidR="00DA4A0B" w:rsidRPr="00C721C2" w:rsidRDefault="00DA4A0B" w:rsidP="00C721C2">
            <w:pPr>
              <w:pStyle w:val="Tabletext"/>
              <w:jc w:val="center"/>
              <w:rPr>
                <w:rFonts w:ascii="Arial" w:hAnsi="Arial" w:cs="Arial"/>
                <w:lang w:val="es-ES_tradnl"/>
              </w:rPr>
            </w:pPr>
            <w:r w:rsidRPr="00C721C2">
              <w:rPr>
                <w:rFonts w:ascii="Arial" w:hAnsi="Arial" w:cs="Arial"/>
                <w:lang w:val="es-ES_tradnl"/>
              </w:rPr>
              <w:t>02/05/2024</w:t>
            </w:r>
          </w:p>
        </w:tc>
        <w:tc>
          <w:tcPr>
            <w:tcW w:w="1152" w:type="dxa"/>
          </w:tcPr>
          <w:p w14:paraId="005CB6E6" w14:textId="4E278E84" w:rsidR="00DA4A0B" w:rsidRPr="00C721C2" w:rsidRDefault="00DA4A0B" w:rsidP="00C721C2">
            <w:pPr>
              <w:pStyle w:val="Tabletext"/>
              <w:jc w:val="center"/>
              <w:rPr>
                <w:rFonts w:ascii="Arial" w:hAnsi="Arial" w:cs="Arial"/>
              </w:rPr>
            </w:pPr>
            <w:r w:rsidRPr="00C721C2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7FE15816" w14:textId="6B975003" w:rsidR="00DA4A0B" w:rsidRPr="00C721C2" w:rsidRDefault="00DA4A0B" w:rsidP="00C721C2">
            <w:pPr>
              <w:pStyle w:val="Tabletext"/>
              <w:jc w:val="center"/>
              <w:rPr>
                <w:rFonts w:ascii="Arial" w:hAnsi="Arial" w:cs="Arial"/>
              </w:rPr>
            </w:pPr>
            <w:r w:rsidRPr="00C721C2">
              <w:rPr>
                <w:rFonts w:ascii="Arial" w:hAnsi="Arial" w:cs="Arial"/>
              </w:rPr>
              <w:t>Criação</w:t>
            </w:r>
          </w:p>
        </w:tc>
        <w:tc>
          <w:tcPr>
            <w:tcW w:w="2304" w:type="dxa"/>
          </w:tcPr>
          <w:p w14:paraId="02FD4F97" w14:textId="5E702947" w:rsidR="00DA4A0B" w:rsidRPr="00C721C2" w:rsidRDefault="00DA4A0B" w:rsidP="00C721C2">
            <w:pPr>
              <w:pStyle w:val="Tabletext"/>
              <w:jc w:val="center"/>
              <w:rPr>
                <w:rFonts w:ascii="Arial" w:hAnsi="Arial" w:cs="Arial"/>
              </w:rPr>
            </w:pPr>
            <w:r w:rsidRPr="00C721C2">
              <w:rPr>
                <w:rFonts w:ascii="Arial" w:hAnsi="Arial" w:cs="Arial"/>
              </w:rPr>
              <w:t>Matheus</w:t>
            </w:r>
          </w:p>
        </w:tc>
      </w:tr>
      <w:tr w:rsidR="00DA4A0B" w:rsidRPr="00C721C2" w14:paraId="2397D403" w14:textId="77777777" w:rsidTr="00D005F0">
        <w:tc>
          <w:tcPr>
            <w:tcW w:w="2304" w:type="dxa"/>
          </w:tcPr>
          <w:p w14:paraId="014FA88F" w14:textId="5F1C9B71" w:rsidR="00DA4A0B" w:rsidRPr="00C721C2" w:rsidRDefault="00C721C2" w:rsidP="00C721C2">
            <w:pPr>
              <w:pStyle w:val="Tabletext"/>
              <w:jc w:val="center"/>
              <w:rPr>
                <w:rFonts w:ascii="Arial" w:hAnsi="Arial" w:cs="Arial"/>
              </w:rPr>
            </w:pPr>
            <w:r w:rsidRPr="00C721C2">
              <w:rPr>
                <w:rFonts w:ascii="Arial" w:hAnsi="Arial" w:cs="Arial"/>
              </w:rPr>
              <w:t>09/05/2024</w:t>
            </w:r>
          </w:p>
        </w:tc>
        <w:tc>
          <w:tcPr>
            <w:tcW w:w="1152" w:type="dxa"/>
          </w:tcPr>
          <w:p w14:paraId="68022B4C" w14:textId="588E2A5A" w:rsidR="00DA4A0B" w:rsidRPr="00C721C2" w:rsidRDefault="00C721C2" w:rsidP="00C721C2">
            <w:pPr>
              <w:pStyle w:val="Tabletext"/>
              <w:jc w:val="center"/>
              <w:rPr>
                <w:rFonts w:ascii="Arial" w:hAnsi="Arial" w:cs="Arial"/>
              </w:rPr>
            </w:pPr>
            <w:r w:rsidRPr="00C721C2">
              <w:rPr>
                <w:rFonts w:ascii="Arial" w:hAnsi="Arial" w:cs="Arial"/>
              </w:rPr>
              <w:t>1.5</w:t>
            </w:r>
          </w:p>
        </w:tc>
        <w:tc>
          <w:tcPr>
            <w:tcW w:w="3744" w:type="dxa"/>
          </w:tcPr>
          <w:p w14:paraId="3643E90A" w14:textId="7B567112" w:rsidR="00DA4A0B" w:rsidRPr="00C721C2" w:rsidRDefault="00C721C2" w:rsidP="00C721C2">
            <w:pPr>
              <w:pStyle w:val="Tabletext"/>
              <w:jc w:val="center"/>
              <w:rPr>
                <w:rFonts w:ascii="Arial" w:hAnsi="Arial" w:cs="Arial"/>
              </w:rPr>
            </w:pPr>
            <w:r w:rsidRPr="00C721C2">
              <w:rPr>
                <w:rFonts w:ascii="Arial" w:hAnsi="Arial" w:cs="Arial"/>
              </w:rPr>
              <w:t>Adição de fluxos alternativos</w:t>
            </w:r>
          </w:p>
        </w:tc>
        <w:tc>
          <w:tcPr>
            <w:tcW w:w="2304" w:type="dxa"/>
          </w:tcPr>
          <w:p w14:paraId="664FEF2F" w14:textId="2B6DCBE2" w:rsidR="00DA4A0B" w:rsidRPr="00C721C2" w:rsidRDefault="00C721C2" w:rsidP="00C721C2">
            <w:pPr>
              <w:pStyle w:val="Tabletext"/>
              <w:jc w:val="center"/>
              <w:rPr>
                <w:rFonts w:ascii="Arial" w:hAnsi="Arial" w:cs="Arial"/>
              </w:rPr>
            </w:pPr>
            <w:r w:rsidRPr="00C721C2">
              <w:rPr>
                <w:rFonts w:ascii="Arial" w:hAnsi="Arial" w:cs="Arial"/>
              </w:rPr>
              <w:t>Vyctor</w:t>
            </w:r>
          </w:p>
        </w:tc>
      </w:tr>
      <w:tr w:rsidR="00DA4A0B" w14:paraId="34B912B4" w14:textId="77777777" w:rsidTr="00D005F0">
        <w:tc>
          <w:tcPr>
            <w:tcW w:w="2304" w:type="dxa"/>
          </w:tcPr>
          <w:p w14:paraId="12AD4D2F" w14:textId="77777777" w:rsidR="00DA4A0B" w:rsidRDefault="00DA4A0B" w:rsidP="00D005F0">
            <w:pPr>
              <w:pStyle w:val="Tabletext"/>
            </w:pPr>
          </w:p>
        </w:tc>
        <w:tc>
          <w:tcPr>
            <w:tcW w:w="1152" w:type="dxa"/>
          </w:tcPr>
          <w:p w14:paraId="1D76D29A" w14:textId="77777777" w:rsidR="00DA4A0B" w:rsidRDefault="00DA4A0B" w:rsidP="00D005F0">
            <w:pPr>
              <w:pStyle w:val="Tabletext"/>
            </w:pPr>
          </w:p>
        </w:tc>
        <w:tc>
          <w:tcPr>
            <w:tcW w:w="3744" w:type="dxa"/>
          </w:tcPr>
          <w:p w14:paraId="727A1F35" w14:textId="77777777" w:rsidR="00DA4A0B" w:rsidRDefault="00DA4A0B" w:rsidP="00D005F0">
            <w:pPr>
              <w:pStyle w:val="Tabletext"/>
            </w:pPr>
          </w:p>
        </w:tc>
        <w:tc>
          <w:tcPr>
            <w:tcW w:w="2304" w:type="dxa"/>
          </w:tcPr>
          <w:p w14:paraId="520C161C" w14:textId="77777777" w:rsidR="00DA4A0B" w:rsidRDefault="00DA4A0B" w:rsidP="00D005F0">
            <w:pPr>
              <w:pStyle w:val="Tabletext"/>
            </w:pPr>
          </w:p>
        </w:tc>
      </w:tr>
      <w:tr w:rsidR="00DA4A0B" w14:paraId="6F64BEED" w14:textId="77777777" w:rsidTr="00D005F0">
        <w:tc>
          <w:tcPr>
            <w:tcW w:w="2304" w:type="dxa"/>
          </w:tcPr>
          <w:p w14:paraId="3B0F57C3" w14:textId="77777777" w:rsidR="00DA4A0B" w:rsidRDefault="00DA4A0B" w:rsidP="00D005F0">
            <w:pPr>
              <w:pStyle w:val="Tabletext"/>
            </w:pPr>
          </w:p>
        </w:tc>
        <w:tc>
          <w:tcPr>
            <w:tcW w:w="1152" w:type="dxa"/>
          </w:tcPr>
          <w:p w14:paraId="56A69B8C" w14:textId="77777777" w:rsidR="00DA4A0B" w:rsidRDefault="00DA4A0B" w:rsidP="00D005F0">
            <w:pPr>
              <w:pStyle w:val="Tabletext"/>
            </w:pPr>
          </w:p>
        </w:tc>
        <w:tc>
          <w:tcPr>
            <w:tcW w:w="3744" w:type="dxa"/>
          </w:tcPr>
          <w:p w14:paraId="50AA1D2E" w14:textId="77777777" w:rsidR="00DA4A0B" w:rsidRDefault="00DA4A0B" w:rsidP="00D005F0">
            <w:pPr>
              <w:pStyle w:val="Tabletext"/>
            </w:pPr>
          </w:p>
        </w:tc>
        <w:tc>
          <w:tcPr>
            <w:tcW w:w="2304" w:type="dxa"/>
          </w:tcPr>
          <w:p w14:paraId="292E46F4" w14:textId="77777777" w:rsidR="00DA4A0B" w:rsidRDefault="00DA4A0B" w:rsidP="00D005F0">
            <w:pPr>
              <w:pStyle w:val="Tabletext"/>
            </w:pPr>
          </w:p>
        </w:tc>
      </w:tr>
    </w:tbl>
    <w:p w14:paraId="06FD8476" w14:textId="77777777" w:rsidR="00DA4A0B" w:rsidRDefault="00DA4A0B" w:rsidP="00DA4A0B"/>
    <w:p w14:paraId="3EDFB33E" w14:textId="46CF47CF" w:rsidR="00DA4A0B" w:rsidRDefault="00DA4A0B" w:rsidP="00DA4A0B">
      <w:pPr>
        <w:pStyle w:val="Ttulo"/>
      </w:pPr>
      <w:r>
        <w:br w:type="page"/>
      </w:r>
    </w:p>
    <w:p w14:paraId="22385C26" w14:textId="354DC91B" w:rsidR="009E5B97" w:rsidRPr="00DA4A0B" w:rsidRDefault="009E5B97" w:rsidP="009E5B97">
      <w:pPr>
        <w:pStyle w:val="Ttulo"/>
        <w:rPr>
          <w:rFonts w:cs="Arial"/>
        </w:rPr>
      </w:pPr>
      <w:r w:rsidRPr="00DA4A0B">
        <w:rPr>
          <w:rFonts w:cs="Arial"/>
        </w:rPr>
        <w:lastRenderedPageBreak/>
        <w:t>Sumário</w:t>
      </w:r>
    </w:p>
    <w:p w14:paraId="6733EA4E" w14:textId="257DD3E6" w:rsidR="009E5B97" w:rsidRPr="00D91CD1" w:rsidRDefault="009E5B97" w:rsidP="009E5B97">
      <w:pPr>
        <w:pStyle w:val="Sumrio1"/>
        <w:tabs>
          <w:tab w:val="left" w:pos="432"/>
        </w:tabs>
        <w:rPr>
          <w:rFonts w:ascii="Arial" w:hAnsi="Arial" w:cs="Arial"/>
          <w:b/>
          <w:bCs/>
          <w:noProof/>
        </w:rPr>
      </w:pPr>
      <w:r w:rsidRPr="00227500">
        <w:rPr>
          <w:rFonts w:ascii="Arial" w:hAnsi="Arial" w:cs="Arial"/>
        </w:rPr>
        <w:fldChar w:fldCharType="begin"/>
      </w:r>
      <w:r w:rsidRPr="00227500">
        <w:rPr>
          <w:rFonts w:ascii="Arial" w:hAnsi="Arial" w:cs="Arial"/>
        </w:rPr>
        <w:instrText xml:space="preserve"> TOC \o "1-3" \h \z \u </w:instrText>
      </w:r>
      <w:r w:rsidRPr="00227500">
        <w:rPr>
          <w:rFonts w:ascii="Arial" w:hAnsi="Arial" w:cs="Arial"/>
        </w:rPr>
        <w:fldChar w:fldCharType="separate"/>
      </w:r>
      <w:hyperlink w:anchor="_Toc227487999" w:history="1">
        <w:r w:rsidR="00F67206" w:rsidRPr="00D91CD1">
          <w:rPr>
            <w:rFonts w:ascii="Arial" w:hAnsi="Arial" w:cs="Arial"/>
            <w:b/>
            <w:bCs/>
            <w:noProof/>
          </w:rPr>
          <w:t xml:space="preserve">Especificação de caso de uso </w:t>
        </w:r>
        <w:r w:rsidR="00EC1035" w:rsidRPr="00D91CD1">
          <w:rPr>
            <w:rFonts w:ascii="Arial" w:hAnsi="Arial" w:cs="Arial"/>
            <w:b/>
            <w:bCs/>
            <w:noProof/>
          </w:rPr>
          <w:t>–</w:t>
        </w:r>
        <w:r w:rsidR="00F67206" w:rsidRPr="00D91CD1">
          <w:rPr>
            <w:rFonts w:ascii="Arial" w:hAnsi="Arial" w:cs="Arial"/>
            <w:b/>
            <w:bCs/>
            <w:noProof/>
          </w:rPr>
          <w:t xml:space="preserve"> Cadastrar</w:t>
        </w:r>
        <w:r w:rsidR="00EC1035" w:rsidRPr="00D91CD1">
          <w:rPr>
            <w:rFonts w:ascii="Arial" w:hAnsi="Arial" w:cs="Arial"/>
            <w:b/>
            <w:bCs/>
            <w:noProof/>
          </w:rPr>
          <w:t xml:space="preserve"> </w:t>
        </w:r>
        <w:r w:rsidR="00F67206" w:rsidRPr="00D91CD1">
          <w:rPr>
            <w:rFonts w:ascii="Arial" w:hAnsi="Arial" w:cs="Arial"/>
            <w:b/>
            <w:bCs/>
            <w:noProof/>
          </w:rPr>
          <w:t>Aluno</w:t>
        </w:r>
        <w:r w:rsidRPr="00D91CD1">
          <w:rPr>
            <w:rFonts w:ascii="Arial" w:hAnsi="Arial" w:cs="Arial"/>
            <w:b/>
            <w:bCs/>
            <w:noProof/>
            <w:webHidden/>
          </w:rPr>
          <w:tab/>
        </w:r>
        <w:r w:rsidR="00745E6C">
          <w:rPr>
            <w:rFonts w:ascii="Arial" w:hAnsi="Arial" w:cs="Arial"/>
            <w:b/>
            <w:bCs/>
            <w:noProof/>
            <w:webHidden/>
          </w:rPr>
          <w:t>5</w:t>
        </w:r>
      </w:hyperlink>
    </w:p>
    <w:p w14:paraId="06365127" w14:textId="416B7D4E" w:rsidR="00DA4A0B" w:rsidRPr="00227500" w:rsidRDefault="00DA4A0B" w:rsidP="00DA4A0B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r w:rsidRPr="00227500">
        <w:rPr>
          <w:rFonts w:ascii="Arial" w:hAnsi="Arial" w:cs="Arial"/>
        </w:rPr>
        <w:fldChar w:fldCharType="begin"/>
      </w:r>
      <w:r w:rsidRPr="00227500">
        <w:rPr>
          <w:rFonts w:ascii="Arial" w:hAnsi="Arial" w:cs="Arial"/>
        </w:rPr>
        <w:instrText xml:space="preserve"> TOC \o "1-3" \h \z \u </w:instrText>
      </w:r>
      <w:r w:rsidRPr="00227500">
        <w:rPr>
          <w:rFonts w:ascii="Arial" w:hAnsi="Arial" w:cs="Arial"/>
        </w:rPr>
        <w:fldChar w:fldCharType="separate"/>
      </w:r>
      <w:hyperlink w:anchor="_Toc227487999" w:history="1">
        <w:r w:rsidRPr="00227500">
          <w:rPr>
            <w:rStyle w:val="Hyperlink"/>
            <w:rFonts w:ascii="Arial" w:hAnsi="Arial" w:cs="Arial"/>
            <w:noProof/>
          </w:rPr>
          <w:t>1. Descrição Sucinta</w:t>
        </w:r>
        <w:r w:rsidRPr="00227500">
          <w:rPr>
            <w:rFonts w:ascii="Arial" w:hAnsi="Arial" w:cs="Arial"/>
            <w:noProof/>
            <w:webHidden/>
          </w:rPr>
          <w:tab/>
        </w:r>
        <w:r w:rsidR="00745E6C">
          <w:rPr>
            <w:rFonts w:ascii="Arial" w:hAnsi="Arial" w:cs="Arial"/>
            <w:noProof/>
            <w:webHidden/>
          </w:rPr>
          <w:t>5</w:t>
        </w:r>
      </w:hyperlink>
    </w:p>
    <w:p w14:paraId="6CD3FAAB" w14:textId="1380F303" w:rsidR="00DA4A0B" w:rsidRPr="00227500" w:rsidRDefault="00DA4A0B" w:rsidP="00DA4A0B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hyperlink w:anchor="_Toc227488000" w:history="1">
        <w:r w:rsidRPr="00227500">
          <w:rPr>
            <w:rStyle w:val="Hyperlink"/>
            <w:rFonts w:ascii="Arial" w:hAnsi="Arial" w:cs="Arial"/>
            <w:noProof/>
          </w:rPr>
          <w:t>2.</w:t>
        </w:r>
        <w:r w:rsidRPr="00227500"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Style w:val="Hyperlink"/>
            <w:rFonts w:ascii="Arial" w:hAnsi="Arial" w:cs="Arial"/>
            <w:noProof/>
          </w:rPr>
          <w:t>Fluxo de Eventos</w:t>
        </w:r>
        <w:r w:rsidRPr="00227500">
          <w:rPr>
            <w:rFonts w:ascii="Arial" w:hAnsi="Arial" w:cs="Arial"/>
            <w:noProof/>
            <w:webHidden/>
          </w:rPr>
          <w:tab/>
        </w:r>
        <w:r w:rsidR="00745E6C">
          <w:rPr>
            <w:rFonts w:ascii="Arial" w:hAnsi="Arial" w:cs="Arial"/>
            <w:noProof/>
            <w:webHidden/>
          </w:rPr>
          <w:t>5</w:t>
        </w:r>
      </w:hyperlink>
    </w:p>
    <w:p w14:paraId="1B44571E" w14:textId="36FBD9C4" w:rsidR="00DA4A0B" w:rsidRPr="00227500" w:rsidRDefault="00DA4A0B" w:rsidP="00DA4A0B">
      <w:pPr>
        <w:pStyle w:val="Sumrio2"/>
        <w:tabs>
          <w:tab w:val="left" w:pos="1000"/>
        </w:tabs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hyperlink w:anchor="_Toc227488001" w:history="1">
        <w:r w:rsidRPr="00227500">
          <w:rPr>
            <w:rStyle w:val="Hyperlink"/>
            <w:rFonts w:ascii="Arial" w:hAnsi="Arial" w:cs="Arial"/>
            <w:noProof/>
          </w:rPr>
          <w:t>2.1</w:t>
        </w:r>
        <w:r w:rsidRPr="00227500"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Style w:val="Hyperlink"/>
            <w:rFonts w:ascii="Arial" w:hAnsi="Arial" w:cs="Arial"/>
            <w:noProof/>
          </w:rPr>
          <w:t>Fluxo Básico</w:t>
        </w:r>
        <w:r w:rsidRPr="00227500">
          <w:rPr>
            <w:rFonts w:ascii="Arial" w:hAnsi="Arial" w:cs="Arial"/>
            <w:noProof/>
            <w:webHidden/>
          </w:rPr>
          <w:tab/>
        </w:r>
        <w:r w:rsidR="00745E6C">
          <w:rPr>
            <w:rFonts w:ascii="Arial" w:hAnsi="Arial" w:cs="Arial"/>
            <w:noProof/>
            <w:webHidden/>
          </w:rPr>
          <w:t>5</w:t>
        </w:r>
      </w:hyperlink>
    </w:p>
    <w:p w14:paraId="27CEDEE9" w14:textId="3E943BC4" w:rsidR="00DA4A0B" w:rsidRPr="00227500" w:rsidRDefault="00DA4A0B" w:rsidP="00DA4A0B">
      <w:pPr>
        <w:pStyle w:val="Sumrio2"/>
        <w:tabs>
          <w:tab w:val="left" w:pos="1000"/>
        </w:tabs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hyperlink w:anchor="_Toc227488002" w:history="1">
        <w:r w:rsidRPr="00227500">
          <w:rPr>
            <w:rStyle w:val="Hyperlink"/>
            <w:rFonts w:ascii="Arial" w:hAnsi="Arial" w:cs="Arial"/>
            <w:noProof/>
          </w:rPr>
          <w:t>2.2</w:t>
        </w:r>
        <w:r w:rsidRPr="00227500"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Style w:val="Hyperlink"/>
            <w:rFonts w:ascii="Arial" w:hAnsi="Arial" w:cs="Arial"/>
            <w:noProof/>
          </w:rPr>
          <w:t>Fluxos Alternativos</w:t>
        </w:r>
        <w:r w:rsidRPr="00227500">
          <w:rPr>
            <w:rFonts w:ascii="Arial" w:hAnsi="Arial" w:cs="Arial"/>
            <w:noProof/>
            <w:webHidden/>
          </w:rPr>
          <w:tab/>
        </w:r>
        <w:r w:rsidR="00745E6C">
          <w:rPr>
            <w:rFonts w:ascii="Arial" w:hAnsi="Arial" w:cs="Arial"/>
            <w:noProof/>
            <w:webHidden/>
          </w:rPr>
          <w:t>5</w:t>
        </w:r>
      </w:hyperlink>
    </w:p>
    <w:p w14:paraId="51330706" w14:textId="74C6B50F" w:rsidR="008215F2" w:rsidRPr="00227500" w:rsidRDefault="00DA4A0B" w:rsidP="008215F2">
      <w:pPr>
        <w:pStyle w:val="Sumrio3"/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hyperlink w:anchor="_Toc227488003" w:history="1">
        <w:r w:rsidRPr="00227500">
          <w:rPr>
            <w:rStyle w:val="Hyperlink"/>
            <w:rFonts w:ascii="Arial" w:hAnsi="Arial" w:cs="Arial"/>
            <w:noProof/>
          </w:rPr>
          <w:t>2.2.1</w:t>
        </w:r>
        <w:r w:rsidRPr="00227500">
          <w:rPr>
            <w:rFonts w:ascii="Arial" w:hAnsi="Arial" w:cs="Arial"/>
            <w:noProof/>
            <w:sz w:val="22"/>
            <w:szCs w:val="22"/>
          </w:rPr>
          <w:t xml:space="preserve"> </w:t>
        </w:r>
        <w:r w:rsidR="00227500" w:rsidRPr="00227500">
          <w:rPr>
            <w:rFonts w:ascii="Arial" w:hAnsi="Arial" w:cs="Arial"/>
            <w:noProof/>
          </w:rPr>
          <w:t>Aluno já cadastrado no sistema</w:t>
        </w:r>
        <w:r w:rsidRPr="00227500">
          <w:rPr>
            <w:rFonts w:ascii="Arial" w:hAnsi="Arial" w:cs="Arial"/>
            <w:noProof/>
            <w:webHidden/>
          </w:rPr>
          <w:tab/>
        </w:r>
        <w:r w:rsidR="00745E6C">
          <w:rPr>
            <w:rFonts w:ascii="Arial" w:hAnsi="Arial" w:cs="Arial"/>
            <w:noProof/>
            <w:webHidden/>
          </w:rPr>
          <w:t>5</w:t>
        </w:r>
      </w:hyperlink>
    </w:p>
    <w:p w14:paraId="2DA145DA" w14:textId="6F668B51" w:rsidR="008215F2" w:rsidRPr="00227500" w:rsidRDefault="008215F2" w:rsidP="008215F2">
      <w:pPr>
        <w:pStyle w:val="Sumrio3"/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hyperlink w:anchor="_Toc227488003" w:history="1">
        <w:r w:rsidRPr="00227500">
          <w:rPr>
            <w:rStyle w:val="Hyperlink"/>
            <w:rFonts w:ascii="Arial" w:hAnsi="Arial" w:cs="Arial"/>
            <w:noProof/>
          </w:rPr>
          <w:t>2.2.</w:t>
        </w:r>
        <w:r>
          <w:rPr>
            <w:rStyle w:val="Hyperlink"/>
            <w:rFonts w:ascii="Arial" w:hAnsi="Arial" w:cs="Arial"/>
            <w:noProof/>
          </w:rPr>
          <w:t>2</w:t>
        </w:r>
        <w:r w:rsidRPr="00227500">
          <w:rPr>
            <w:rFonts w:ascii="Arial" w:hAnsi="Arial" w:cs="Arial"/>
            <w:noProof/>
            <w:sz w:val="22"/>
            <w:szCs w:val="22"/>
          </w:rPr>
          <w:t xml:space="preserve"> </w:t>
        </w:r>
        <w:r>
          <w:rPr>
            <w:rFonts w:ascii="Arial" w:hAnsi="Arial" w:cs="Arial"/>
            <w:noProof/>
          </w:rPr>
          <w:t>Dados Inválidos</w:t>
        </w:r>
        <w:r w:rsidRPr="00227500">
          <w:rPr>
            <w:rFonts w:ascii="Arial" w:hAnsi="Arial" w:cs="Arial"/>
            <w:noProof/>
            <w:webHidden/>
          </w:rPr>
          <w:tab/>
        </w:r>
        <w:r>
          <w:rPr>
            <w:rFonts w:ascii="Arial" w:hAnsi="Arial" w:cs="Arial"/>
            <w:noProof/>
            <w:webHidden/>
          </w:rPr>
          <w:t>5</w:t>
        </w:r>
      </w:hyperlink>
    </w:p>
    <w:p w14:paraId="1F01796A" w14:textId="4C9AEDE4" w:rsidR="008215F2" w:rsidRPr="008215F2" w:rsidRDefault="008215F2" w:rsidP="008215F2">
      <w:pPr>
        <w:pStyle w:val="Sumrio3"/>
        <w:rPr>
          <w:rFonts w:ascii="Arial" w:hAnsi="Arial" w:cs="Arial"/>
          <w:noProof/>
        </w:rPr>
      </w:pPr>
      <w:r w:rsidRPr="00227500">
        <w:rPr>
          <w:rFonts w:ascii="Arial" w:hAnsi="Arial" w:cs="Arial"/>
        </w:rPr>
        <w:tab/>
      </w:r>
      <w:bookmarkStart w:id="0" w:name="_Hlk166148693"/>
      <w:r>
        <w:fldChar w:fldCharType="begin"/>
      </w:r>
      <w:r>
        <w:instrText>HYPERLINK \l "_Toc227488004"</w:instrText>
      </w:r>
      <w:r>
        <w:fldChar w:fldCharType="separate"/>
      </w:r>
      <w:r w:rsidRPr="00227500">
        <w:rPr>
          <w:rStyle w:val="Hyperlink"/>
          <w:rFonts w:ascii="Arial" w:hAnsi="Arial" w:cs="Arial"/>
          <w:noProof/>
        </w:rPr>
        <w:t>2.2.</w:t>
      </w:r>
      <w:r>
        <w:rPr>
          <w:rStyle w:val="Hyperlink"/>
          <w:rFonts w:ascii="Arial" w:hAnsi="Arial" w:cs="Arial"/>
          <w:noProof/>
        </w:rPr>
        <w:t>3</w:t>
      </w:r>
      <w:r>
        <w:rPr>
          <w:rStyle w:val="Hyperlink"/>
          <w:rFonts w:ascii="Arial" w:hAnsi="Arial" w:cs="Arial"/>
          <w:noProof/>
        </w:rPr>
        <w:t xml:space="preserve"> </w:t>
      </w:r>
      <w:r>
        <w:rPr>
          <w:rStyle w:val="Hyperlink"/>
          <w:rFonts w:ascii="Arial" w:hAnsi="Arial" w:cs="Arial"/>
          <w:noProof/>
        </w:rPr>
        <w:t>Cancelar Cadastro</w:t>
      </w:r>
      <w:r w:rsidRPr="00227500">
        <w:rPr>
          <w:rFonts w:ascii="Arial" w:hAnsi="Arial" w:cs="Arial"/>
          <w:noProof/>
          <w:webHidden/>
        </w:rPr>
        <w:tab/>
      </w:r>
      <w:r w:rsidR="00C721C2">
        <w:rPr>
          <w:rFonts w:ascii="Arial" w:hAnsi="Arial" w:cs="Arial"/>
          <w:noProof/>
          <w:webHidden/>
        </w:rPr>
        <w:t>6</w:t>
      </w:r>
      <w:r>
        <w:rPr>
          <w:rFonts w:ascii="Arial" w:hAnsi="Arial" w:cs="Arial"/>
          <w:noProof/>
        </w:rPr>
        <w:fldChar w:fldCharType="end"/>
      </w:r>
    </w:p>
    <w:bookmarkEnd w:id="0"/>
    <w:p w14:paraId="74B84F80" w14:textId="169B9A59" w:rsidR="008215F2" w:rsidRPr="008215F2" w:rsidRDefault="008215F2" w:rsidP="008215F2">
      <w:pPr>
        <w:pStyle w:val="Sumrio3"/>
        <w:rPr>
          <w:rFonts w:ascii="Arial" w:hAnsi="Arial" w:cs="Arial"/>
          <w:noProof/>
        </w:rPr>
      </w:pPr>
    </w:p>
    <w:p w14:paraId="778B8DEB" w14:textId="4E3F4880" w:rsidR="00DA4A0B" w:rsidRPr="00227500" w:rsidRDefault="00227500" w:rsidP="00DA4A0B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</w:rPr>
        <w:tab/>
      </w:r>
      <w:hyperlink w:anchor="_Toc227488005" w:history="1">
        <w:r w:rsidR="00DA4A0B" w:rsidRPr="00227500">
          <w:rPr>
            <w:rStyle w:val="Hyperlink"/>
            <w:rFonts w:ascii="Arial" w:hAnsi="Arial" w:cs="Arial"/>
            <w:noProof/>
          </w:rPr>
          <w:t>3.</w:t>
        </w:r>
        <w:r>
          <w:rPr>
            <w:rFonts w:ascii="Arial" w:hAnsi="Arial" w:cs="Arial"/>
            <w:noProof/>
            <w:sz w:val="22"/>
            <w:szCs w:val="22"/>
          </w:rPr>
          <w:t xml:space="preserve"> </w:t>
        </w:r>
        <w:r w:rsidR="00DA4A0B" w:rsidRPr="00227500">
          <w:rPr>
            <w:rStyle w:val="Hyperlink"/>
            <w:rFonts w:ascii="Arial" w:hAnsi="Arial" w:cs="Arial"/>
            <w:noProof/>
          </w:rPr>
          <w:t>Requisitos Especiais</w:t>
        </w:r>
        <w:r w:rsidR="00DA4A0B" w:rsidRPr="00227500">
          <w:rPr>
            <w:rFonts w:ascii="Arial" w:hAnsi="Arial" w:cs="Arial"/>
            <w:noProof/>
            <w:webHidden/>
          </w:rPr>
          <w:tab/>
        </w:r>
        <w:r w:rsidR="00C721C2">
          <w:rPr>
            <w:rFonts w:ascii="Arial" w:hAnsi="Arial" w:cs="Arial"/>
            <w:noProof/>
            <w:webHidden/>
          </w:rPr>
          <w:t>6</w:t>
        </w:r>
      </w:hyperlink>
    </w:p>
    <w:p w14:paraId="3FD0766B" w14:textId="18EC3273" w:rsidR="00DA4A0B" w:rsidRPr="00227500" w:rsidRDefault="00227500" w:rsidP="00DA4A0B">
      <w:pPr>
        <w:pStyle w:val="Sumrio2"/>
        <w:tabs>
          <w:tab w:val="left" w:pos="1000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</w:rPr>
        <w:tab/>
      </w:r>
      <w:hyperlink w:anchor="_Toc227488006" w:history="1">
        <w:r w:rsidR="00DA4A0B" w:rsidRPr="00227500">
          <w:rPr>
            <w:rStyle w:val="Hyperlink"/>
            <w:rFonts w:ascii="Arial" w:hAnsi="Arial" w:cs="Arial"/>
            <w:noProof/>
          </w:rPr>
          <w:t>3.1</w:t>
        </w:r>
        <w:r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Fonts w:ascii="Arial" w:hAnsi="Arial" w:cs="Arial"/>
            <w:noProof/>
          </w:rPr>
          <w:t>Requisito de Desempenho – Performance</w:t>
        </w:r>
        <w:r w:rsidR="00DA4A0B" w:rsidRPr="00227500">
          <w:rPr>
            <w:rFonts w:ascii="Arial" w:hAnsi="Arial" w:cs="Arial"/>
            <w:noProof/>
            <w:webHidden/>
          </w:rPr>
          <w:tab/>
        </w:r>
        <w:r w:rsidR="00C721C2">
          <w:rPr>
            <w:rFonts w:ascii="Arial" w:hAnsi="Arial" w:cs="Arial"/>
            <w:noProof/>
            <w:webHidden/>
          </w:rPr>
          <w:t>6</w:t>
        </w:r>
      </w:hyperlink>
    </w:p>
    <w:p w14:paraId="3B5BBF10" w14:textId="10505DAC" w:rsidR="00DA4A0B" w:rsidRPr="00227500" w:rsidRDefault="00D91CD1" w:rsidP="00DA4A0B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</w:rPr>
        <w:tab/>
      </w:r>
      <w:hyperlink w:anchor="_Toc227488007" w:history="1">
        <w:r w:rsidR="00DA4A0B" w:rsidRPr="00227500">
          <w:rPr>
            <w:rStyle w:val="Hyperlink"/>
            <w:rFonts w:ascii="Arial" w:hAnsi="Arial" w:cs="Arial"/>
            <w:noProof/>
          </w:rPr>
          <w:t>4.</w:t>
        </w:r>
        <w:r>
          <w:rPr>
            <w:rFonts w:ascii="Arial" w:hAnsi="Arial" w:cs="Arial"/>
            <w:noProof/>
            <w:sz w:val="22"/>
            <w:szCs w:val="22"/>
          </w:rPr>
          <w:t xml:space="preserve"> </w:t>
        </w:r>
        <w:r w:rsidR="00DA4A0B" w:rsidRPr="00227500">
          <w:rPr>
            <w:rStyle w:val="Hyperlink"/>
            <w:rFonts w:ascii="Arial" w:hAnsi="Arial" w:cs="Arial"/>
            <w:noProof/>
          </w:rPr>
          <w:t>Pré Condiçõe</w:t>
        </w:r>
        <w:r w:rsidR="00DA4A0B" w:rsidRPr="00227500">
          <w:rPr>
            <w:rStyle w:val="Hyperlink"/>
            <w:rFonts w:ascii="Arial" w:hAnsi="Arial" w:cs="Arial"/>
            <w:noProof/>
          </w:rPr>
          <w:t>s</w:t>
        </w:r>
        <w:r w:rsidR="00DA4A0B" w:rsidRPr="00227500">
          <w:rPr>
            <w:rFonts w:ascii="Arial" w:hAnsi="Arial" w:cs="Arial"/>
            <w:noProof/>
            <w:webHidden/>
          </w:rPr>
          <w:tab/>
        </w:r>
        <w:r w:rsidR="00745E6C">
          <w:rPr>
            <w:rFonts w:ascii="Arial" w:hAnsi="Arial" w:cs="Arial"/>
            <w:noProof/>
            <w:webHidden/>
          </w:rPr>
          <w:t>6</w:t>
        </w:r>
      </w:hyperlink>
    </w:p>
    <w:p w14:paraId="49BD9AA2" w14:textId="37A1097C" w:rsidR="00DA4A0B" w:rsidRDefault="00D91CD1" w:rsidP="00DA4A0B">
      <w:pPr>
        <w:pStyle w:val="Sumrio2"/>
        <w:tabs>
          <w:tab w:val="left" w:pos="1000"/>
        </w:tabs>
        <w:rPr>
          <w:rFonts w:ascii="Arial" w:hAnsi="Arial" w:cs="Arial"/>
          <w:noProof/>
        </w:rPr>
      </w:pPr>
      <w:r w:rsidRPr="00D91CD1">
        <w:rPr>
          <w:rFonts w:ascii="Arial" w:hAnsi="Arial" w:cs="Arial"/>
        </w:rPr>
        <w:tab/>
      </w:r>
      <w:hyperlink w:anchor="_Toc227488008" w:history="1">
        <w:r w:rsidR="00DA4A0B" w:rsidRPr="00D91CD1">
          <w:rPr>
            <w:rStyle w:val="Hyperlink"/>
            <w:rFonts w:ascii="Arial" w:hAnsi="Arial" w:cs="Arial"/>
            <w:noProof/>
          </w:rPr>
          <w:t>4.1</w:t>
        </w:r>
        <w:r w:rsidRPr="00D91CD1">
          <w:rPr>
            <w:rFonts w:ascii="Arial" w:hAnsi="Arial" w:cs="Arial"/>
            <w:noProof/>
          </w:rPr>
          <w:t xml:space="preserve"> Autenticação do usuário</w:t>
        </w:r>
        <w:r w:rsidR="00DA4A0B" w:rsidRPr="00D91CD1">
          <w:rPr>
            <w:rFonts w:ascii="Arial" w:hAnsi="Arial" w:cs="Arial"/>
            <w:noProof/>
            <w:webHidden/>
          </w:rPr>
          <w:tab/>
        </w:r>
        <w:r w:rsidR="00745E6C">
          <w:rPr>
            <w:rFonts w:ascii="Arial" w:hAnsi="Arial" w:cs="Arial"/>
            <w:noProof/>
            <w:webHidden/>
          </w:rPr>
          <w:t>6</w:t>
        </w:r>
      </w:hyperlink>
    </w:p>
    <w:p w14:paraId="45EA2144" w14:textId="50AEE092" w:rsidR="00D91CD1" w:rsidRPr="00D91CD1" w:rsidRDefault="00D91CD1" w:rsidP="00D91CD1">
      <w:pPr>
        <w:pStyle w:val="Sumrio2"/>
        <w:tabs>
          <w:tab w:val="left" w:pos="1000"/>
        </w:tabs>
        <w:rPr>
          <w:rFonts w:ascii="Arial" w:hAnsi="Arial" w:cs="Arial"/>
          <w:noProof/>
        </w:rPr>
      </w:pPr>
      <w:r w:rsidRPr="00D91CD1">
        <w:rPr>
          <w:rFonts w:ascii="Arial" w:hAnsi="Arial" w:cs="Arial"/>
        </w:rPr>
        <w:tab/>
      </w:r>
      <w:hyperlink w:anchor="_Toc227488008" w:history="1">
        <w:r w:rsidRPr="00D91CD1">
          <w:rPr>
            <w:rStyle w:val="Hyperlink"/>
            <w:rFonts w:ascii="Arial" w:hAnsi="Arial" w:cs="Arial"/>
            <w:noProof/>
          </w:rPr>
          <w:t>4.</w:t>
        </w:r>
        <w:r w:rsidR="004A3ACC">
          <w:rPr>
            <w:rStyle w:val="Hyperlink"/>
            <w:rFonts w:ascii="Arial" w:hAnsi="Arial" w:cs="Arial"/>
            <w:noProof/>
          </w:rPr>
          <w:t>2</w:t>
        </w:r>
        <w:r w:rsidRPr="00D91CD1">
          <w:rPr>
            <w:rFonts w:ascii="Arial" w:hAnsi="Arial" w:cs="Arial"/>
            <w:noProof/>
          </w:rPr>
          <w:t xml:space="preserve"> </w:t>
        </w:r>
        <w:r>
          <w:rPr>
            <w:rFonts w:ascii="Arial" w:hAnsi="Arial" w:cs="Arial"/>
            <w:noProof/>
          </w:rPr>
          <w:t>Conectividade com o Banco de Dados</w:t>
        </w:r>
        <w:r w:rsidRPr="00D91CD1">
          <w:rPr>
            <w:rFonts w:ascii="Arial" w:hAnsi="Arial" w:cs="Arial"/>
            <w:noProof/>
            <w:webHidden/>
          </w:rPr>
          <w:tab/>
        </w:r>
        <w:r w:rsidR="00745E6C">
          <w:rPr>
            <w:rFonts w:ascii="Arial" w:hAnsi="Arial" w:cs="Arial"/>
            <w:noProof/>
            <w:webHidden/>
          </w:rPr>
          <w:t>6</w:t>
        </w:r>
      </w:hyperlink>
    </w:p>
    <w:p w14:paraId="2BBD458F" w14:textId="59390053" w:rsidR="00DA4A0B" w:rsidRPr="00227500" w:rsidRDefault="00D91CD1" w:rsidP="00D91CD1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</w:rPr>
        <w:tab/>
      </w:r>
      <w:hyperlink w:anchor="_Toc227488009" w:history="1">
        <w:r w:rsidR="00DA4A0B" w:rsidRPr="00227500">
          <w:rPr>
            <w:rStyle w:val="Hyperlink"/>
            <w:rFonts w:ascii="Arial" w:hAnsi="Arial" w:cs="Arial"/>
            <w:noProof/>
          </w:rPr>
          <w:t>5.Pós Condições</w:t>
        </w:r>
        <w:r w:rsidR="00DA4A0B" w:rsidRPr="00227500">
          <w:rPr>
            <w:rFonts w:ascii="Arial" w:hAnsi="Arial" w:cs="Arial"/>
            <w:noProof/>
            <w:webHidden/>
          </w:rPr>
          <w:tab/>
        </w:r>
        <w:r w:rsidR="00745E6C">
          <w:rPr>
            <w:rFonts w:ascii="Arial" w:hAnsi="Arial" w:cs="Arial"/>
            <w:noProof/>
            <w:webHidden/>
          </w:rPr>
          <w:t>6</w:t>
        </w:r>
      </w:hyperlink>
    </w:p>
    <w:p w14:paraId="172236A0" w14:textId="77777777" w:rsidR="00DA4A0B" w:rsidRPr="00227500" w:rsidRDefault="00DA4A0B" w:rsidP="00DA4A0B">
      <w:pPr>
        <w:rPr>
          <w:rFonts w:ascii="Arial" w:hAnsi="Arial" w:cs="Arial"/>
        </w:rPr>
      </w:pPr>
      <w:r w:rsidRPr="00227500">
        <w:rPr>
          <w:rFonts w:ascii="Arial" w:hAnsi="Arial" w:cs="Arial"/>
        </w:rPr>
        <w:fldChar w:fldCharType="end"/>
      </w:r>
    </w:p>
    <w:p w14:paraId="4DB09DA2" w14:textId="567AECA2" w:rsidR="009E5B97" w:rsidRPr="00D91CD1" w:rsidRDefault="00000000" w:rsidP="009E5B97">
      <w:pPr>
        <w:pStyle w:val="Sumrio1"/>
        <w:tabs>
          <w:tab w:val="left" w:pos="432"/>
        </w:tabs>
        <w:rPr>
          <w:rFonts w:ascii="Arial" w:hAnsi="Arial" w:cs="Arial"/>
          <w:b/>
          <w:bCs/>
          <w:noProof/>
        </w:rPr>
      </w:pPr>
      <w:hyperlink w:anchor="_Toc227488000" w:history="1">
        <w:r w:rsidR="00F67206" w:rsidRPr="00D91CD1">
          <w:rPr>
            <w:rStyle w:val="Hyperlink"/>
            <w:rFonts w:ascii="Arial" w:hAnsi="Arial" w:cs="Arial"/>
            <w:b/>
            <w:bCs/>
            <w:noProof/>
          </w:rPr>
          <w:t xml:space="preserve">Especificação de caso de uso </w:t>
        </w:r>
        <w:r w:rsidR="00EC1035" w:rsidRPr="00D91CD1">
          <w:rPr>
            <w:rStyle w:val="Hyperlink"/>
            <w:rFonts w:ascii="Arial" w:hAnsi="Arial" w:cs="Arial"/>
            <w:b/>
            <w:bCs/>
            <w:noProof/>
          </w:rPr>
          <w:t>–</w:t>
        </w:r>
        <w:r w:rsidR="00F67206" w:rsidRPr="00D91CD1">
          <w:rPr>
            <w:rStyle w:val="Hyperlink"/>
            <w:rFonts w:ascii="Arial" w:hAnsi="Arial" w:cs="Arial"/>
            <w:b/>
            <w:bCs/>
            <w:noProof/>
          </w:rPr>
          <w:t xml:space="preserve"> </w:t>
        </w:r>
        <w:r w:rsidR="00EC1035" w:rsidRPr="00D91CD1">
          <w:rPr>
            <w:rStyle w:val="Hyperlink"/>
            <w:rFonts w:ascii="Arial" w:hAnsi="Arial" w:cs="Arial"/>
            <w:b/>
            <w:bCs/>
            <w:noProof/>
          </w:rPr>
          <w:t>Cadastrar Treino</w:t>
        </w:r>
        <w:r w:rsidR="009E5B97" w:rsidRPr="00D91CD1">
          <w:rPr>
            <w:rFonts w:ascii="Arial" w:hAnsi="Arial" w:cs="Arial"/>
            <w:b/>
            <w:bCs/>
            <w:noProof/>
            <w:webHidden/>
          </w:rPr>
          <w:tab/>
        </w:r>
        <w:r w:rsidR="00745E6C">
          <w:rPr>
            <w:rFonts w:ascii="Arial" w:hAnsi="Arial" w:cs="Arial"/>
            <w:b/>
            <w:bCs/>
            <w:noProof/>
            <w:webHidden/>
          </w:rPr>
          <w:t>7</w:t>
        </w:r>
      </w:hyperlink>
    </w:p>
    <w:p w14:paraId="04846A34" w14:textId="6A0710D0" w:rsidR="00D91CD1" w:rsidRPr="00227500" w:rsidRDefault="00D91CD1" w:rsidP="00D91CD1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r w:rsidRPr="00227500">
        <w:rPr>
          <w:rFonts w:ascii="Arial" w:hAnsi="Arial" w:cs="Arial"/>
        </w:rPr>
        <w:fldChar w:fldCharType="begin"/>
      </w:r>
      <w:r w:rsidRPr="00227500">
        <w:rPr>
          <w:rFonts w:ascii="Arial" w:hAnsi="Arial" w:cs="Arial"/>
        </w:rPr>
        <w:instrText xml:space="preserve"> TOC \o "1-3" \h \z \u </w:instrText>
      </w:r>
      <w:r w:rsidRPr="00227500">
        <w:rPr>
          <w:rFonts w:ascii="Arial" w:hAnsi="Arial" w:cs="Arial"/>
        </w:rPr>
        <w:fldChar w:fldCharType="separate"/>
      </w:r>
      <w:hyperlink w:anchor="_Toc227487999" w:history="1">
        <w:r w:rsidRPr="00227500">
          <w:rPr>
            <w:rStyle w:val="Hyperlink"/>
            <w:rFonts w:ascii="Arial" w:hAnsi="Arial" w:cs="Arial"/>
            <w:noProof/>
          </w:rPr>
          <w:t>1. Descrição Sucinta</w:t>
        </w:r>
        <w:r w:rsidRPr="00227500">
          <w:rPr>
            <w:rFonts w:ascii="Arial" w:hAnsi="Arial" w:cs="Arial"/>
            <w:noProof/>
            <w:webHidden/>
          </w:rPr>
          <w:tab/>
        </w:r>
        <w:r w:rsidR="004A3ACC">
          <w:rPr>
            <w:rFonts w:ascii="Arial" w:hAnsi="Arial" w:cs="Arial"/>
            <w:noProof/>
            <w:webHidden/>
          </w:rPr>
          <w:t>7</w:t>
        </w:r>
      </w:hyperlink>
    </w:p>
    <w:p w14:paraId="66EB0310" w14:textId="6AA67168" w:rsidR="00D91CD1" w:rsidRPr="00227500" w:rsidRDefault="00D91CD1" w:rsidP="00D91CD1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hyperlink w:anchor="_Toc227488000" w:history="1">
        <w:r w:rsidRPr="00227500">
          <w:rPr>
            <w:rStyle w:val="Hyperlink"/>
            <w:rFonts w:ascii="Arial" w:hAnsi="Arial" w:cs="Arial"/>
            <w:noProof/>
          </w:rPr>
          <w:t>2.</w:t>
        </w:r>
        <w:r w:rsidRPr="00227500"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Style w:val="Hyperlink"/>
            <w:rFonts w:ascii="Arial" w:hAnsi="Arial" w:cs="Arial"/>
            <w:noProof/>
          </w:rPr>
          <w:t>Fluxo de Eventos</w:t>
        </w:r>
        <w:r w:rsidRPr="00227500">
          <w:rPr>
            <w:rFonts w:ascii="Arial" w:hAnsi="Arial" w:cs="Arial"/>
            <w:noProof/>
            <w:webHidden/>
          </w:rPr>
          <w:tab/>
        </w:r>
        <w:r w:rsidR="004A3ACC">
          <w:rPr>
            <w:rFonts w:ascii="Arial" w:hAnsi="Arial" w:cs="Arial"/>
            <w:noProof/>
            <w:webHidden/>
          </w:rPr>
          <w:t>7</w:t>
        </w:r>
      </w:hyperlink>
    </w:p>
    <w:p w14:paraId="60E1632A" w14:textId="1ACF48C5" w:rsidR="00D91CD1" w:rsidRPr="00227500" w:rsidRDefault="00D91CD1" w:rsidP="00D91CD1">
      <w:pPr>
        <w:pStyle w:val="Sumrio2"/>
        <w:tabs>
          <w:tab w:val="left" w:pos="1000"/>
        </w:tabs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hyperlink w:anchor="_Toc227488001" w:history="1">
        <w:r w:rsidRPr="00227500">
          <w:rPr>
            <w:rStyle w:val="Hyperlink"/>
            <w:rFonts w:ascii="Arial" w:hAnsi="Arial" w:cs="Arial"/>
            <w:noProof/>
          </w:rPr>
          <w:t>2.1</w:t>
        </w:r>
        <w:r w:rsidRPr="00227500"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Style w:val="Hyperlink"/>
            <w:rFonts w:ascii="Arial" w:hAnsi="Arial" w:cs="Arial"/>
            <w:noProof/>
          </w:rPr>
          <w:t>Fluxo Básico</w:t>
        </w:r>
        <w:r w:rsidRPr="00227500">
          <w:rPr>
            <w:rFonts w:ascii="Arial" w:hAnsi="Arial" w:cs="Arial"/>
            <w:noProof/>
            <w:webHidden/>
          </w:rPr>
          <w:tab/>
        </w:r>
        <w:r w:rsidR="004A3ACC">
          <w:rPr>
            <w:rFonts w:ascii="Arial" w:hAnsi="Arial" w:cs="Arial"/>
            <w:noProof/>
            <w:webHidden/>
          </w:rPr>
          <w:t>7</w:t>
        </w:r>
      </w:hyperlink>
    </w:p>
    <w:p w14:paraId="41A620BE" w14:textId="0F4EE04B" w:rsidR="00D91CD1" w:rsidRPr="00227500" w:rsidRDefault="00D91CD1" w:rsidP="00D91CD1">
      <w:pPr>
        <w:pStyle w:val="Sumrio2"/>
        <w:tabs>
          <w:tab w:val="left" w:pos="1000"/>
        </w:tabs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hyperlink w:anchor="_Toc227488002" w:history="1">
        <w:r w:rsidRPr="00227500">
          <w:rPr>
            <w:rStyle w:val="Hyperlink"/>
            <w:rFonts w:ascii="Arial" w:hAnsi="Arial" w:cs="Arial"/>
            <w:noProof/>
          </w:rPr>
          <w:t>2.2</w:t>
        </w:r>
        <w:r w:rsidRPr="00227500"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Style w:val="Hyperlink"/>
            <w:rFonts w:ascii="Arial" w:hAnsi="Arial" w:cs="Arial"/>
            <w:noProof/>
          </w:rPr>
          <w:t>Fluxos Alternativos</w:t>
        </w:r>
        <w:r w:rsidRPr="00227500">
          <w:rPr>
            <w:rFonts w:ascii="Arial" w:hAnsi="Arial" w:cs="Arial"/>
            <w:noProof/>
            <w:webHidden/>
          </w:rPr>
          <w:tab/>
        </w:r>
        <w:r w:rsidR="004A3ACC">
          <w:rPr>
            <w:rFonts w:ascii="Arial" w:hAnsi="Arial" w:cs="Arial"/>
            <w:noProof/>
            <w:webHidden/>
          </w:rPr>
          <w:t>7</w:t>
        </w:r>
      </w:hyperlink>
    </w:p>
    <w:p w14:paraId="2CB3B6BA" w14:textId="427215B3" w:rsidR="00D91CD1" w:rsidRDefault="00D91CD1" w:rsidP="00D91CD1">
      <w:pPr>
        <w:pStyle w:val="Sumrio3"/>
        <w:rPr>
          <w:rFonts w:ascii="Arial" w:hAnsi="Arial" w:cs="Arial"/>
          <w:noProof/>
        </w:rPr>
      </w:pPr>
      <w:r w:rsidRPr="00227500">
        <w:rPr>
          <w:rFonts w:ascii="Arial" w:hAnsi="Arial" w:cs="Arial"/>
        </w:rPr>
        <w:tab/>
      </w:r>
      <w:hyperlink w:anchor="_Toc227488004" w:history="1">
        <w:r w:rsidRPr="00227500">
          <w:rPr>
            <w:rStyle w:val="Hyperlink"/>
            <w:rFonts w:ascii="Arial" w:hAnsi="Arial" w:cs="Arial"/>
            <w:noProof/>
          </w:rPr>
          <w:t>2.2.</w:t>
        </w:r>
        <w:r w:rsidR="00C92A16">
          <w:rPr>
            <w:rStyle w:val="Hyperlink"/>
            <w:rFonts w:ascii="Arial" w:hAnsi="Arial" w:cs="Arial"/>
            <w:noProof/>
          </w:rPr>
          <w:t>1</w:t>
        </w:r>
        <w:r>
          <w:rPr>
            <w:rStyle w:val="Hyperlink"/>
            <w:rFonts w:ascii="Arial" w:hAnsi="Arial" w:cs="Arial"/>
            <w:noProof/>
          </w:rPr>
          <w:t xml:space="preserve"> Dados Inválidos</w:t>
        </w:r>
        <w:r w:rsidRPr="00227500">
          <w:rPr>
            <w:rFonts w:ascii="Arial" w:hAnsi="Arial" w:cs="Arial"/>
            <w:noProof/>
            <w:webHidden/>
          </w:rPr>
          <w:tab/>
        </w:r>
        <w:r w:rsidR="004A3ACC">
          <w:rPr>
            <w:rFonts w:ascii="Arial" w:hAnsi="Arial" w:cs="Arial"/>
            <w:noProof/>
            <w:webHidden/>
          </w:rPr>
          <w:t>7</w:t>
        </w:r>
      </w:hyperlink>
    </w:p>
    <w:p w14:paraId="2B0931F9" w14:textId="55F22493" w:rsidR="008215F2" w:rsidRPr="008215F2" w:rsidRDefault="008215F2" w:rsidP="008215F2">
      <w:pPr>
        <w:pStyle w:val="Sumrio3"/>
        <w:rPr>
          <w:rFonts w:ascii="Arial" w:hAnsi="Arial" w:cs="Arial"/>
          <w:noProof/>
        </w:rPr>
      </w:pPr>
      <w:r>
        <w:tab/>
      </w:r>
      <w:hyperlink w:anchor="_Toc227488004" w:history="1">
        <w:r w:rsidRPr="00227500">
          <w:rPr>
            <w:rStyle w:val="Hyperlink"/>
            <w:rFonts w:ascii="Arial" w:hAnsi="Arial" w:cs="Arial"/>
            <w:noProof/>
          </w:rPr>
          <w:t>2.2.</w:t>
        </w:r>
        <w:r>
          <w:rPr>
            <w:rStyle w:val="Hyperlink"/>
            <w:rFonts w:ascii="Arial" w:hAnsi="Arial" w:cs="Arial"/>
            <w:noProof/>
          </w:rPr>
          <w:t>2</w:t>
        </w:r>
        <w:r>
          <w:rPr>
            <w:rStyle w:val="Hyperlink"/>
            <w:rFonts w:ascii="Arial" w:hAnsi="Arial" w:cs="Arial"/>
            <w:noProof/>
          </w:rPr>
          <w:t xml:space="preserve"> </w:t>
        </w:r>
        <w:r>
          <w:rPr>
            <w:rStyle w:val="Hyperlink"/>
            <w:rFonts w:ascii="Arial" w:hAnsi="Arial" w:cs="Arial"/>
            <w:noProof/>
          </w:rPr>
          <w:t>Aluno Não Localizado</w:t>
        </w:r>
        <w:r w:rsidRPr="00227500">
          <w:rPr>
            <w:rFonts w:ascii="Arial" w:hAnsi="Arial" w:cs="Arial"/>
            <w:noProof/>
            <w:webHidden/>
          </w:rPr>
          <w:tab/>
        </w:r>
        <w:r>
          <w:rPr>
            <w:rFonts w:ascii="Arial" w:hAnsi="Arial" w:cs="Arial"/>
            <w:noProof/>
            <w:webHidden/>
          </w:rPr>
          <w:t>7</w:t>
        </w:r>
      </w:hyperlink>
    </w:p>
    <w:p w14:paraId="14611597" w14:textId="47C75833" w:rsidR="008215F2" w:rsidRPr="008215F2" w:rsidRDefault="008215F2" w:rsidP="008215F2">
      <w:pPr>
        <w:pStyle w:val="Sumrio3"/>
        <w:rPr>
          <w:rFonts w:ascii="Arial" w:hAnsi="Arial" w:cs="Arial"/>
          <w:noProof/>
        </w:rPr>
      </w:pPr>
      <w:r>
        <w:tab/>
      </w:r>
      <w:hyperlink w:anchor="_Toc227488004" w:history="1">
        <w:r w:rsidRPr="00227500">
          <w:rPr>
            <w:rStyle w:val="Hyperlink"/>
            <w:rFonts w:ascii="Arial" w:hAnsi="Arial" w:cs="Arial"/>
            <w:noProof/>
          </w:rPr>
          <w:t>2.2.</w:t>
        </w:r>
        <w:r>
          <w:rPr>
            <w:rStyle w:val="Hyperlink"/>
            <w:rFonts w:ascii="Arial" w:hAnsi="Arial" w:cs="Arial"/>
            <w:noProof/>
          </w:rPr>
          <w:t>3 Cancelar Cad</w:t>
        </w:r>
        <w:r>
          <w:rPr>
            <w:rStyle w:val="Hyperlink"/>
            <w:rFonts w:ascii="Arial" w:hAnsi="Arial" w:cs="Arial"/>
            <w:noProof/>
          </w:rPr>
          <w:t>a</w:t>
        </w:r>
        <w:r>
          <w:rPr>
            <w:rStyle w:val="Hyperlink"/>
            <w:rFonts w:ascii="Arial" w:hAnsi="Arial" w:cs="Arial"/>
            <w:noProof/>
          </w:rPr>
          <w:t>stro</w:t>
        </w:r>
        <w:r w:rsidRPr="00227500">
          <w:rPr>
            <w:rFonts w:ascii="Arial" w:hAnsi="Arial" w:cs="Arial"/>
            <w:noProof/>
            <w:webHidden/>
          </w:rPr>
          <w:tab/>
        </w:r>
        <w:r>
          <w:rPr>
            <w:rFonts w:ascii="Arial" w:hAnsi="Arial" w:cs="Arial"/>
            <w:noProof/>
            <w:webHidden/>
          </w:rPr>
          <w:t>7</w:t>
        </w:r>
      </w:hyperlink>
    </w:p>
    <w:p w14:paraId="13B893C2" w14:textId="77777777" w:rsidR="008215F2" w:rsidRPr="008215F2" w:rsidRDefault="008215F2" w:rsidP="008215F2"/>
    <w:p w14:paraId="0575BCAA" w14:textId="6AF11DCD" w:rsidR="00D91CD1" w:rsidRPr="00227500" w:rsidRDefault="00D91CD1" w:rsidP="00D91CD1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</w:rPr>
        <w:tab/>
      </w:r>
      <w:hyperlink w:anchor="_Toc227488005" w:history="1">
        <w:r w:rsidRPr="00227500">
          <w:rPr>
            <w:rStyle w:val="Hyperlink"/>
            <w:rFonts w:ascii="Arial" w:hAnsi="Arial" w:cs="Arial"/>
            <w:noProof/>
          </w:rPr>
          <w:t>3.</w:t>
        </w:r>
        <w:r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Style w:val="Hyperlink"/>
            <w:rFonts w:ascii="Arial" w:hAnsi="Arial" w:cs="Arial"/>
            <w:noProof/>
          </w:rPr>
          <w:t>Requisitos Especiais</w:t>
        </w:r>
        <w:r w:rsidRPr="00227500">
          <w:rPr>
            <w:rFonts w:ascii="Arial" w:hAnsi="Arial" w:cs="Arial"/>
            <w:noProof/>
            <w:webHidden/>
          </w:rPr>
          <w:tab/>
        </w:r>
        <w:r w:rsidR="004A3ACC">
          <w:rPr>
            <w:rFonts w:ascii="Arial" w:hAnsi="Arial" w:cs="Arial"/>
            <w:noProof/>
            <w:webHidden/>
          </w:rPr>
          <w:t>7</w:t>
        </w:r>
      </w:hyperlink>
    </w:p>
    <w:p w14:paraId="10D376FD" w14:textId="142E1A4E" w:rsidR="00D91CD1" w:rsidRPr="00227500" w:rsidRDefault="00D91CD1" w:rsidP="00D91CD1">
      <w:pPr>
        <w:pStyle w:val="Sumrio2"/>
        <w:tabs>
          <w:tab w:val="left" w:pos="1000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</w:rPr>
        <w:tab/>
      </w:r>
      <w:hyperlink w:anchor="_Toc227488006" w:history="1">
        <w:r w:rsidRPr="00227500">
          <w:rPr>
            <w:rStyle w:val="Hyperlink"/>
            <w:rFonts w:ascii="Arial" w:hAnsi="Arial" w:cs="Arial"/>
            <w:noProof/>
          </w:rPr>
          <w:t>3.1</w:t>
        </w:r>
        <w:r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Fonts w:ascii="Arial" w:hAnsi="Arial" w:cs="Arial"/>
            <w:noProof/>
          </w:rPr>
          <w:t>Requisito de Desempenho – Performance</w:t>
        </w:r>
        <w:r w:rsidRPr="00227500">
          <w:rPr>
            <w:rFonts w:ascii="Arial" w:hAnsi="Arial" w:cs="Arial"/>
            <w:noProof/>
            <w:webHidden/>
          </w:rPr>
          <w:tab/>
        </w:r>
        <w:r w:rsidR="004A3ACC">
          <w:rPr>
            <w:rFonts w:ascii="Arial" w:hAnsi="Arial" w:cs="Arial"/>
            <w:noProof/>
            <w:webHidden/>
          </w:rPr>
          <w:t>7</w:t>
        </w:r>
      </w:hyperlink>
    </w:p>
    <w:p w14:paraId="1B88885A" w14:textId="3A6630B0" w:rsidR="00D91CD1" w:rsidRPr="00227500" w:rsidRDefault="00D91CD1" w:rsidP="00D91CD1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</w:rPr>
        <w:tab/>
      </w:r>
      <w:hyperlink w:anchor="_Toc227488007" w:history="1">
        <w:r w:rsidRPr="00227500">
          <w:rPr>
            <w:rStyle w:val="Hyperlink"/>
            <w:rFonts w:ascii="Arial" w:hAnsi="Arial" w:cs="Arial"/>
            <w:noProof/>
          </w:rPr>
          <w:t>4.</w:t>
        </w:r>
        <w:r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Style w:val="Hyperlink"/>
            <w:rFonts w:ascii="Arial" w:hAnsi="Arial" w:cs="Arial"/>
            <w:noProof/>
          </w:rPr>
          <w:t>Pré Condições</w:t>
        </w:r>
        <w:r w:rsidRPr="00227500">
          <w:rPr>
            <w:rFonts w:ascii="Arial" w:hAnsi="Arial" w:cs="Arial"/>
            <w:noProof/>
            <w:webHidden/>
          </w:rPr>
          <w:tab/>
        </w:r>
        <w:r w:rsidR="00C721C2">
          <w:rPr>
            <w:rFonts w:ascii="Arial" w:hAnsi="Arial" w:cs="Arial"/>
            <w:noProof/>
            <w:webHidden/>
          </w:rPr>
          <w:t>8</w:t>
        </w:r>
      </w:hyperlink>
    </w:p>
    <w:p w14:paraId="5FE3A043" w14:textId="6372ACA8" w:rsidR="00D91CD1" w:rsidRDefault="00D91CD1" w:rsidP="00D91CD1">
      <w:pPr>
        <w:pStyle w:val="Sumrio2"/>
        <w:tabs>
          <w:tab w:val="left" w:pos="1000"/>
        </w:tabs>
        <w:rPr>
          <w:rFonts w:ascii="Arial" w:hAnsi="Arial" w:cs="Arial"/>
          <w:noProof/>
        </w:rPr>
      </w:pPr>
      <w:r w:rsidRPr="00D91CD1">
        <w:rPr>
          <w:rFonts w:ascii="Arial" w:hAnsi="Arial" w:cs="Arial"/>
        </w:rPr>
        <w:tab/>
      </w:r>
      <w:hyperlink w:anchor="_Toc227488008" w:history="1">
        <w:r w:rsidRPr="00D91CD1">
          <w:rPr>
            <w:rStyle w:val="Hyperlink"/>
            <w:rFonts w:ascii="Arial" w:hAnsi="Arial" w:cs="Arial"/>
            <w:noProof/>
          </w:rPr>
          <w:t>4.1</w:t>
        </w:r>
        <w:r w:rsidRPr="00D91CD1">
          <w:rPr>
            <w:rFonts w:ascii="Arial" w:hAnsi="Arial" w:cs="Arial"/>
            <w:noProof/>
          </w:rPr>
          <w:t xml:space="preserve"> Autenticação do usuário</w:t>
        </w:r>
        <w:r w:rsidRPr="00D91CD1">
          <w:rPr>
            <w:rFonts w:ascii="Arial" w:hAnsi="Arial" w:cs="Arial"/>
            <w:noProof/>
            <w:webHidden/>
          </w:rPr>
          <w:tab/>
        </w:r>
        <w:r w:rsidR="00C721C2">
          <w:rPr>
            <w:rFonts w:ascii="Arial" w:hAnsi="Arial" w:cs="Arial"/>
            <w:noProof/>
            <w:webHidden/>
          </w:rPr>
          <w:t>8</w:t>
        </w:r>
      </w:hyperlink>
    </w:p>
    <w:p w14:paraId="3A8813B1" w14:textId="32964C44" w:rsidR="00D91CD1" w:rsidRPr="00D91CD1" w:rsidRDefault="00D91CD1" w:rsidP="00D91CD1">
      <w:pPr>
        <w:pStyle w:val="Sumrio2"/>
        <w:tabs>
          <w:tab w:val="left" w:pos="1000"/>
        </w:tabs>
        <w:rPr>
          <w:rFonts w:ascii="Arial" w:hAnsi="Arial" w:cs="Arial"/>
          <w:noProof/>
        </w:rPr>
      </w:pPr>
      <w:r w:rsidRPr="00D91CD1">
        <w:rPr>
          <w:rFonts w:ascii="Arial" w:hAnsi="Arial" w:cs="Arial"/>
        </w:rPr>
        <w:tab/>
      </w:r>
      <w:hyperlink w:anchor="_Toc227488008" w:history="1">
        <w:r w:rsidRPr="00D91CD1">
          <w:rPr>
            <w:rStyle w:val="Hyperlink"/>
            <w:rFonts w:ascii="Arial" w:hAnsi="Arial" w:cs="Arial"/>
            <w:noProof/>
          </w:rPr>
          <w:t>4.</w:t>
        </w:r>
        <w:r w:rsidR="004A3ACC">
          <w:rPr>
            <w:rStyle w:val="Hyperlink"/>
            <w:rFonts w:ascii="Arial" w:hAnsi="Arial" w:cs="Arial"/>
            <w:noProof/>
          </w:rPr>
          <w:t>2</w:t>
        </w:r>
        <w:r w:rsidRPr="00D91CD1">
          <w:rPr>
            <w:rFonts w:ascii="Arial" w:hAnsi="Arial" w:cs="Arial"/>
            <w:noProof/>
          </w:rPr>
          <w:t xml:space="preserve"> </w:t>
        </w:r>
        <w:r>
          <w:rPr>
            <w:rFonts w:ascii="Arial" w:hAnsi="Arial" w:cs="Arial"/>
            <w:noProof/>
          </w:rPr>
          <w:t>Conectividade com o Banco de Dados</w:t>
        </w:r>
        <w:r w:rsidRPr="00D91CD1">
          <w:rPr>
            <w:rFonts w:ascii="Arial" w:hAnsi="Arial" w:cs="Arial"/>
            <w:noProof/>
            <w:webHidden/>
          </w:rPr>
          <w:tab/>
        </w:r>
        <w:r w:rsidR="00C721C2">
          <w:rPr>
            <w:rFonts w:ascii="Arial" w:hAnsi="Arial" w:cs="Arial"/>
            <w:noProof/>
            <w:webHidden/>
          </w:rPr>
          <w:t>8</w:t>
        </w:r>
      </w:hyperlink>
    </w:p>
    <w:p w14:paraId="11682F9E" w14:textId="31E7B023" w:rsidR="00D91CD1" w:rsidRPr="00227500" w:rsidRDefault="00D91CD1" w:rsidP="00D91CD1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</w:rPr>
        <w:tab/>
      </w:r>
      <w:hyperlink w:anchor="_Toc227488009" w:history="1">
        <w:r w:rsidRPr="00227500">
          <w:rPr>
            <w:rStyle w:val="Hyperlink"/>
            <w:rFonts w:ascii="Arial" w:hAnsi="Arial" w:cs="Arial"/>
            <w:noProof/>
          </w:rPr>
          <w:t>5.Pós Condições</w:t>
        </w:r>
        <w:r w:rsidRPr="00227500">
          <w:rPr>
            <w:rFonts w:ascii="Arial" w:hAnsi="Arial" w:cs="Arial"/>
            <w:noProof/>
            <w:webHidden/>
          </w:rPr>
          <w:tab/>
        </w:r>
        <w:r w:rsidR="004A3ACC">
          <w:rPr>
            <w:rFonts w:ascii="Arial" w:hAnsi="Arial" w:cs="Arial"/>
            <w:noProof/>
            <w:webHidden/>
          </w:rPr>
          <w:t>8</w:t>
        </w:r>
      </w:hyperlink>
    </w:p>
    <w:p w14:paraId="46AA0B68" w14:textId="64F76A5B" w:rsidR="00D91CD1" w:rsidRDefault="00D91CD1" w:rsidP="00D91CD1">
      <w:pPr>
        <w:rPr>
          <w:rFonts w:ascii="Arial" w:hAnsi="Arial" w:cs="Arial"/>
        </w:rPr>
      </w:pPr>
      <w:r w:rsidRPr="00227500">
        <w:rPr>
          <w:rFonts w:ascii="Arial" w:hAnsi="Arial" w:cs="Arial"/>
        </w:rPr>
        <w:fldChar w:fldCharType="end"/>
      </w:r>
    </w:p>
    <w:p w14:paraId="5677344D" w14:textId="77777777" w:rsidR="007D414E" w:rsidRDefault="007D414E" w:rsidP="00D91CD1">
      <w:pPr>
        <w:rPr>
          <w:rFonts w:ascii="Arial" w:hAnsi="Arial" w:cs="Arial"/>
        </w:rPr>
      </w:pPr>
    </w:p>
    <w:p w14:paraId="46677DB0" w14:textId="77777777" w:rsidR="007D414E" w:rsidRDefault="007D414E" w:rsidP="00D91CD1">
      <w:pPr>
        <w:rPr>
          <w:rFonts w:ascii="Arial" w:hAnsi="Arial" w:cs="Arial"/>
        </w:rPr>
      </w:pPr>
    </w:p>
    <w:p w14:paraId="3A623560" w14:textId="77777777" w:rsidR="007D414E" w:rsidRDefault="007D414E" w:rsidP="00D91CD1">
      <w:pPr>
        <w:rPr>
          <w:rFonts w:ascii="Arial" w:hAnsi="Arial" w:cs="Arial"/>
        </w:rPr>
      </w:pPr>
    </w:p>
    <w:p w14:paraId="5EED2CC9" w14:textId="77777777" w:rsidR="007D414E" w:rsidRDefault="007D414E" w:rsidP="00D91CD1">
      <w:pPr>
        <w:rPr>
          <w:rFonts w:ascii="Arial" w:hAnsi="Arial" w:cs="Arial"/>
        </w:rPr>
      </w:pPr>
    </w:p>
    <w:p w14:paraId="51BA7D2B" w14:textId="77777777" w:rsidR="007D414E" w:rsidRDefault="007D414E" w:rsidP="00D91CD1">
      <w:pPr>
        <w:rPr>
          <w:rFonts w:ascii="Arial" w:hAnsi="Arial" w:cs="Arial"/>
        </w:rPr>
      </w:pPr>
    </w:p>
    <w:p w14:paraId="6CF4ADA5" w14:textId="77777777" w:rsidR="007D414E" w:rsidRDefault="007D414E" w:rsidP="00D91CD1">
      <w:pPr>
        <w:rPr>
          <w:rFonts w:ascii="Arial" w:hAnsi="Arial" w:cs="Arial"/>
        </w:rPr>
      </w:pPr>
    </w:p>
    <w:p w14:paraId="541545BD" w14:textId="77777777" w:rsidR="007D414E" w:rsidRDefault="007D414E" w:rsidP="00D91CD1">
      <w:pPr>
        <w:rPr>
          <w:rFonts w:ascii="Arial" w:hAnsi="Arial" w:cs="Arial"/>
        </w:rPr>
      </w:pPr>
    </w:p>
    <w:p w14:paraId="4BE4C1C8" w14:textId="77777777" w:rsidR="007D414E" w:rsidRDefault="007D414E" w:rsidP="00D91CD1">
      <w:pPr>
        <w:rPr>
          <w:rFonts w:ascii="Arial" w:hAnsi="Arial" w:cs="Arial"/>
        </w:rPr>
      </w:pPr>
    </w:p>
    <w:p w14:paraId="4FDE0B2F" w14:textId="77777777" w:rsidR="007D414E" w:rsidRDefault="007D414E" w:rsidP="00D91CD1">
      <w:pPr>
        <w:rPr>
          <w:rFonts w:ascii="Arial" w:hAnsi="Arial" w:cs="Arial"/>
        </w:rPr>
      </w:pPr>
    </w:p>
    <w:p w14:paraId="3E0D95CD" w14:textId="77777777" w:rsidR="007D414E" w:rsidRPr="00D91CD1" w:rsidRDefault="007D414E" w:rsidP="00D91CD1"/>
    <w:p w14:paraId="3B9848B2" w14:textId="1FA73212" w:rsidR="00F67206" w:rsidRDefault="00000000" w:rsidP="00F67206">
      <w:pPr>
        <w:pStyle w:val="Sumrio1"/>
        <w:tabs>
          <w:tab w:val="left" w:pos="432"/>
        </w:tabs>
        <w:rPr>
          <w:rFonts w:ascii="Arial" w:hAnsi="Arial" w:cs="Arial"/>
          <w:b/>
          <w:bCs/>
          <w:noProof/>
        </w:rPr>
      </w:pPr>
      <w:hyperlink w:anchor="_Toc227488000" w:history="1">
        <w:r w:rsidR="00F67206" w:rsidRPr="00D91CD1">
          <w:rPr>
            <w:rStyle w:val="Hyperlink"/>
            <w:rFonts w:ascii="Arial" w:hAnsi="Arial" w:cs="Arial"/>
            <w:b/>
            <w:bCs/>
            <w:noProof/>
          </w:rPr>
          <w:t xml:space="preserve">Especificação de caso de uso </w:t>
        </w:r>
        <w:r w:rsidR="00EC1035" w:rsidRPr="00D91CD1">
          <w:rPr>
            <w:rStyle w:val="Hyperlink"/>
            <w:rFonts w:ascii="Arial" w:hAnsi="Arial" w:cs="Arial"/>
            <w:b/>
            <w:bCs/>
            <w:noProof/>
          </w:rPr>
          <w:t>–</w:t>
        </w:r>
        <w:r w:rsidR="00F67206" w:rsidRPr="00D91CD1">
          <w:rPr>
            <w:rStyle w:val="Hyperlink"/>
            <w:rFonts w:ascii="Arial" w:hAnsi="Arial" w:cs="Arial"/>
            <w:b/>
            <w:bCs/>
            <w:noProof/>
          </w:rPr>
          <w:t xml:space="preserve"> </w:t>
        </w:r>
        <w:r w:rsidR="00EC1035" w:rsidRPr="00D91CD1">
          <w:rPr>
            <w:rStyle w:val="Hyperlink"/>
            <w:rFonts w:ascii="Arial" w:hAnsi="Arial" w:cs="Arial"/>
            <w:b/>
            <w:bCs/>
            <w:noProof/>
          </w:rPr>
          <w:t>Cadastrar Funcionário</w:t>
        </w:r>
        <w:r w:rsidR="00F67206" w:rsidRPr="00D91CD1">
          <w:rPr>
            <w:rFonts w:ascii="Arial" w:hAnsi="Arial" w:cs="Arial"/>
            <w:b/>
            <w:bCs/>
            <w:noProof/>
            <w:webHidden/>
          </w:rPr>
          <w:tab/>
        </w:r>
        <w:r w:rsidR="00B76F17">
          <w:rPr>
            <w:rFonts w:ascii="Arial" w:hAnsi="Arial" w:cs="Arial"/>
            <w:b/>
            <w:bCs/>
            <w:noProof/>
            <w:webHidden/>
          </w:rPr>
          <w:t>9</w:t>
        </w:r>
      </w:hyperlink>
    </w:p>
    <w:p w14:paraId="6BFE3D77" w14:textId="50E5A788" w:rsidR="00B95C77" w:rsidRPr="00227500" w:rsidRDefault="00B95C77" w:rsidP="00B95C77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r w:rsidRPr="00227500">
        <w:rPr>
          <w:rFonts w:ascii="Arial" w:hAnsi="Arial" w:cs="Arial"/>
        </w:rPr>
        <w:fldChar w:fldCharType="begin"/>
      </w:r>
      <w:r w:rsidRPr="00227500">
        <w:rPr>
          <w:rFonts w:ascii="Arial" w:hAnsi="Arial" w:cs="Arial"/>
        </w:rPr>
        <w:instrText xml:space="preserve"> TOC \o "1-3" \h \z \u </w:instrText>
      </w:r>
      <w:r w:rsidRPr="00227500">
        <w:rPr>
          <w:rFonts w:ascii="Arial" w:hAnsi="Arial" w:cs="Arial"/>
        </w:rPr>
        <w:fldChar w:fldCharType="separate"/>
      </w:r>
      <w:hyperlink w:anchor="_Toc227487999" w:history="1">
        <w:r w:rsidRPr="00227500">
          <w:rPr>
            <w:rStyle w:val="Hyperlink"/>
            <w:rFonts w:ascii="Arial" w:hAnsi="Arial" w:cs="Arial"/>
            <w:noProof/>
          </w:rPr>
          <w:t>1. Descrição Sucinta</w:t>
        </w:r>
        <w:r w:rsidRPr="00227500">
          <w:rPr>
            <w:rFonts w:ascii="Arial" w:hAnsi="Arial" w:cs="Arial"/>
            <w:noProof/>
            <w:webHidden/>
          </w:rPr>
          <w:tab/>
        </w:r>
        <w:r w:rsidR="00B76F17">
          <w:rPr>
            <w:rFonts w:ascii="Arial" w:hAnsi="Arial" w:cs="Arial"/>
            <w:noProof/>
            <w:webHidden/>
          </w:rPr>
          <w:t>9</w:t>
        </w:r>
      </w:hyperlink>
    </w:p>
    <w:p w14:paraId="1388EAA8" w14:textId="0F3DC849" w:rsidR="00B95C77" w:rsidRPr="00227500" w:rsidRDefault="00B95C77" w:rsidP="00B95C77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hyperlink w:anchor="_Toc227488000" w:history="1">
        <w:r w:rsidRPr="00227500">
          <w:rPr>
            <w:rStyle w:val="Hyperlink"/>
            <w:rFonts w:ascii="Arial" w:hAnsi="Arial" w:cs="Arial"/>
            <w:noProof/>
          </w:rPr>
          <w:t>2.</w:t>
        </w:r>
        <w:r w:rsidRPr="00227500"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Style w:val="Hyperlink"/>
            <w:rFonts w:ascii="Arial" w:hAnsi="Arial" w:cs="Arial"/>
            <w:noProof/>
          </w:rPr>
          <w:t>Fluxo de Eventos</w:t>
        </w:r>
        <w:r w:rsidRPr="00227500">
          <w:rPr>
            <w:rFonts w:ascii="Arial" w:hAnsi="Arial" w:cs="Arial"/>
            <w:noProof/>
            <w:webHidden/>
          </w:rPr>
          <w:tab/>
        </w:r>
        <w:r w:rsidR="00B76F17">
          <w:rPr>
            <w:rFonts w:ascii="Arial" w:hAnsi="Arial" w:cs="Arial"/>
            <w:noProof/>
            <w:webHidden/>
          </w:rPr>
          <w:t>9</w:t>
        </w:r>
      </w:hyperlink>
    </w:p>
    <w:p w14:paraId="069EDC38" w14:textId="41CBFFCF" w:rsidR="00B95C77" w:rsidRPr="00227500" w:rsidRDefault="00B95C77" w:rsidP="00B95C77">
      <w:pPr>
        <w:pStyle w:val="Sumrio2"/>
        <w:tabs>
          <w:tab w:val="left" w:pos="1000"/>
        </w:tabs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hyperlink w:anchor="_Toc227488001" w:history="1">
        <w:r w:rsidRPr="00227500">
          <w:rPr>
            <w:rStyle w:val="Hyperlink"/>
            <w:rFonts w:ascii="Arial" w:hAnsi="Arial" w:cs="Arial"/>
            <w:noProof/>
          </w:rPr>
          <w:t>2.1</w:t>
        </w:r>
        <w:r w:rsidRPr="00227500"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Style w:val="Hyperlink"/>
            <w:rFonts w:ascii="Arial" w:hAnsi="Arial" w:cs="Arial"/>
            <w:noProof/>
          </w:rPr>
          <w:t>Fluxo Básico</w:t>
        </w:r>
        <w:r w:rsidRPr="00227500">
          <w:rPr>
            <w:rFonts w:ascii="Arial" w:hAnsi="Arial" w:cs="Arial"/>
            <w:noProof/>
            <w:webHidden/>
          </w:rPr>
          <w:tab/>
        </w:r>
        <w:r w:rsidR="00B76F17">
          <w:rPr>
            <w:rFonts w:ascii="Arial" w:hAnsi="Arial" w:cs="Arial"/>
            <w:noProof/>
            <w:webHidden/>
          </w:rPr>
          <w:t>9</w:t>
        </w:r>
      </w:hyperlink>
    </w:p>
    <w:p w14:paraId="1772F1C4" w14:textId="01221B58" w:rsidR="00B95C77" w:rsidRPr="00227500" w:rsidRDefault="00B95C77" w:rsidP="00B95C77">
      <w:pPr>
        <w:pStyle w:val="Sumrio2"/>
        <w:tabs>
          <w:tab w:val="left" w:pos="1000"/>
        </w:tabs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hyperlink w:anchor="_Toc227488002" w:history="1">
        <w:r w:rsidRPr="00227500">
          <w:rPr>
            <w:rStyle w:val="Hyperlink"/>
            <w:rFonts w:ascii="Arial" w:hAnsi="Arial" w:cs="Arial"/>
            <w:noProof/>
          </w:rPr>
          <w:t>2.2</w:t>
        </w:r>
        <w:r w:rsidRPr="00227500"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Style w:val="Hyperlink"/>
            <w:rFonts w:ascii="Arial" w:hAnsi="Arial" w:cs="Arial"/>
            <w:noProof/>
          </w:rPr>
          <w:t>Fluxos Alternativos</w:t>
        </w:r>
        <w:r w:rsidRPr="00227500">
          <w:rPr>
            <w:rFonts w:ascii="Arial" w:hAnsi="Arial" w:cs="Arial"/>
            <w:noProof/>
            <w:webHidden/>
          </w:rPr>
          <w:tab/>
        </w:r>
        <w:r w:rsidR="00B76F17">
          <w:rPr>
            <w:rFonts w:ascii="Arial" w:hAnsi="Arial" w:cs="Arial"/>
            <w:noProof/>
            <w:webHidden/>
          </w:rPr>
          <w:t>9</w:t>
        </w:r>
      </w:hyperlink>
    </w:p>
    <w:p w14:paraId="2FB1A021" w14:textId="03B3BCA8" w:rsidR="00B95C77" w:rsidRPr="00227500" w:rsidRDefault="00B95C77" w:rsidP="00B95C77">
      <w:pPr>
        <w:pStyle w:val="Sumrio3"/>
        <w:rPr>
          <w:rFonts w:ascii="Arial" w:hAnsi="Arial" w:cs="Arial"/>
          <w:noProof/>
          <w:sz w:val="22"/>
          <w:szCs w:val="22"/>
        </w:rPr>
      </w:pPr>
      <w:r w:rsidRPr="00227500">
        <w:rPr>
          <w:rFonts w:ascii="Arial" w:hAnsi="Arial" w:cs="Arial"/>
        </w:rPr>
        <w:tab/>
      </w:r>
      <w:hyperlink w:anchor="_Toc227488003" w:history="1">
        <w:r w:rsidRPr="00227500">
          <w:rPr>
            <w:rStyle w:val="Hyperlink"/>
            <w:rFonts w:ascii="Arial" w:hAnsi="Arial" w:cs="Arial"/>
            <w:noProof/>
          </w:rPr>
          <w:t>2.2.1</w:t>
        </w:r>
        <w:r w:rsidRPr="00227500">
          <w:rPr>
            <w:rFonts w:ascii="Arial" w:hAnsi="Arial" w:cs="Arial"/>
            <w:noProof/>
            <w:sz w:val="22"/>
            <w:szCs w:val="22"/>
          </w:rPr>
          <w:t xml:space="preserve"> </w:t>
        </w:r>
        <w:r w:rsidR="00993BC1">
          <w:rPr>
            <w:rFonts w:ascii="Arial" w:hAnsi="Arial" w:cs="Arial"/>
            <w:noProof/>
          </w:rPr>
          <w:t>Funcionário</w:t>
        </w:r>
        <w:r w:rsidRPr="00227500">
          <w:rPr>
            <w:rFonts w:ascii="Arial" w:hAnsi="Arial" w:cs="Arial"/>
            <w:noProof/>
          </w:rPr>
          <w:t xml:space="preserve"> já cadastrado no sistema</w:t>
        </w:r>
        <w:r w:rsidRPr="00227500">
          <w:rPr>
            <w:rFonts w:ascii="Arial" w:hAnsi="Arial" w:cs="Arial"/>
            <w:noProof/>
            <w:webHidden/>
          </w:rPr>
          <w:tab/>
        </w:r>
        <w:r w:rsidR="00B76F17">
          <w:rPr>
            <w:rFonts w:ascii="Arial" w:hAnsi="Arial" w:cs="Arial"/>
            <w:noProof/>
            <w:webHidden/>
          </w:rPr>
          <w:t>9</w:t>
        </w:r>
      </w:hyperlink>
    </w:p>
    <w:p w14:paraId="4C58E71B" w14:textId="5E00907B" w:rsidR="00B95C77" w:rsidRDefault="00B95C77" w:rsidP="00B95C77">
      <w:pPr>
        <w:pStyle w:val="Sumrio3"/>
        <w:rPr>
          <w:rFonts w:ascii="Arial" w:hAnsi="Arial" w:cs="Arial"/>
          <w:noProof/>
        </w:rPr>
      </w:pPr>
      <w:r w:rsidRPr="00227500">
        <w:rPr>
          <w:rFonts w:ascii="Arial" w:hAnsi="Arial" w:cs="Arial"/>
        </w:rPr>
        <w:tab/>
      </w:r>
      <w:hyperlink w:anchor="_Toc227488004" w:history="1">
        <w:r w:rsidRPr="00227500">
          <w:rPr>
            <w:rStyle w:val="Hyperlink"/>
            <w:rFonts w:ascii="Arial" w:hAnsi="Arial" w:cs="Arial"/>
            <w:noProof/>
          </w:rPr>
          <w:t>2.2.2</w:t>
        </w:r>
        <w:r>
          <w:rPr>
            <w:rStyle w:val="Hyperlink"/>
            <w:rFonts w:ascii="Arial" w:hAnsi="Arial" w:cs="Arial"/>
            <w:noProof/>
          </w:rPr>
          <w:t xml:space="preserve"> Dados Inválidos</w:t>
        </w:r>
        <w:r w:rsidRPr="00227500">
          <w:rPr>
            <w:rFonts w:ascii="Arial" w:hAnsi="Arial" w:cs="Arial"/>
            <w:noProof/>
            <w:webHidden/>
          </w:rPr>
          <w:tab/>
        </w:r>
        <w:r w:rsidR="00B76F17">
          <w:rPr>
            <w:rFonts w:ascii="Arial" w:hAnsi="Arial" w:cs="Arial"/>
            <w:noProof/>
            <w:webHidden/>
          </w:rPr>
          <w:t>9</w:t>
        </w:r>
      </w:hyperlink>
    </w:p>
    <w:p w14:paraId="5A2072A8" w14:textId="70F97703" w:rsidR="008215F2" w:rsidRPr="008215F2" w:rsidRDefault="008215F2" w:rsidP="008215F2">
      <w:pPr>
        <w:pStyle w:val="Sumrio3"/>
        <w:rPr>
          <w:rFonts w:ascii="Arial" w:hAnsi="Arial" w:cs="Arial"/>
          <w:noProof/>
        </w:rPr>
      </w:pPr>
      <w:r>
        <w:tab/>
      </w:r>
      <w:hyperlink w:anchor="_Toc227488004" w:history="1">
        <w:r w:rsidRPr="00227500">
          <w:rPr>
            <w:rStyle w:val="Hyperlink"/>
            <w:rFonts w:ascii="Arial" w:hAnsi="Arial" w:cs="Arial"/>
            <w:noProof/>
          </w:rPr>
          <w:t>2.2.</w:t>
        </w:r>
        <w:r>
          <w:rPr>
            <w:rStyle w:val="Hyperlink"/>
            <w:rFonts w:ascii="Arial" w:hAnsi="Arial" w:cs="Arial"/>
            <w:noProof/>
          </w:rPr>
          <w:t>3 Cancelar Cadastro</w:t>
        </w:r>
        <w:r w:rsidRPr="00227500">
          <w:rPr>
            <w:rFonts w:ascii="Arial" w:hAnsi="Arial" w:cs="Arial"/>
            <w:noProof/>
            <w:webHidden/>
          </w:rPr>
          <w:tab/>
        </w:r>
        <w:r>
          <w:rPr>
            <w:rFonts w:ascii="Arial" w:hAnsi="Arial" w:cs="Arial"/>
            <w:noProof/>
            <w:webHidden/>
          </w:rPr>
          <w:t>9</w:t>
        </w:r>
      </w:hyperlink>
    </w:p>
    <w:p w14:paraId="11C8A9A2" w14:textId="77777777" w:rsidR="008215F2" w:rsidRPr="008215F2" w:rsidRDefault="008215F2" w:rsidP="008215F2"/>
    <w:p w14:paraId="09A6DDD7" w14:textId="44DD881C" w:rsidR="00B95C77" w:rsidRPr="00227500" w:rsidRDefault="00B95C77" w:rsidP="00B95C77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</w:rPr>
        <w:tab/>
      </w:r>
      <w:hyperlink w:anchor="_Toc227488005" w:history="1">
        <w:r w:rsidRPr="00227500">
          <w:rPr>
            <w:rStyle w:val="Hyperlink"/>
            <w:rFonts w:ascii="Arial" w:hAnsi="Arial" w:cs="Arial"/>
            <w:noProof/>
          </w:rPr>
          <w:t>3.</w:t>
        </w:r>
        <w:r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Style w:val="Hyperlink"/>
            <w:rFonts w:ascii="Arial" w:hAnsi="Arial" w:cs="Arial"/>
            <w:noProof/>
          </w:rPr>
          <w:t>Requisitos Especiais</w:t>
        </w:r>
        <w:r w:rsidRPr="00227500">
          <w:rPr>
            <w:rFonts w:ascii="Arial" w:hAnsi="Arial" w:cs="Arial"/>
            <w:noProof/>
            <w:webHidden/>
          </w:rPr>
          <w:tab/>
        </w:r>
        <w:r w:rsidR="00B76F17">
          <w:rPr>
            <w:rFonts w:ascii="Arial" w:hAnsi="Arial" w:cs="Arial"/>
            <w:noProof/>
            <w:webHidden/>
          </w:rPr>
          <w:t>9</w:t>
        </w:r>
      </w:hyperlink>
    </w:p>
    <w:p w14:paraId="61992B37" w14:textId="0C8FC919" w:rsidR="00B95C77" w:rsidRPr="00227500" w:rsidRDefault="00B95C77" w:rsidP="00B95C77">
      <w:pPr>
        <w:pStyle w:val="Sumrio2"/>
        <w:tabs>
          <w:tab w:val="left" w:pos="1000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</w:rPr>
        <w:tab/>
      </w:r>
      <w:hyperlink w:anchor="_Toc227488006" w:history="1">
        <w:r w:rsidRPr="00227500">
          <w:rPr>
            <w:rStyle w:val="Hyperlink"/>
            <w:rFonts w:ascii="Arial" w:hAnsi="Arial" w:cs="Arial"/>
            <w:noProof/>
          </w:rPr>
          <w:t>3.1</w:t>
        </w:r>
        <w:r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Fonts w:ascii="Arial" w:hAnsi="Arial" w:cs="Arial"/>
            <w:noProof/>
          </w:rPr>
          <w:t>Requisito de Desempenho – Performance</w:t>
        </w:r>
        <w:r w:rsidRPr="00227500">
          <w:rPr>
            <w:rFonts w:ascii="Arial" w:hAnsi="Arial" w:cs="Arial"/>
            <w:noProof/>
            <w:webHidden/>
          </w:rPr>
          <w:tab/>
        </w:r>
        <w:r w:rsidR="00B76F17">
          <w:rPr>
            <w:rFonts w:ascii="Arial" w:hAnsi="Arial" w:cs="Arial"/>
            <w:noProof/>
            <w:webHidden/>
          </w:rPr>
          <w:t>9</w:t>
        </w:r>
      </w:hyperlink>
    </w:p>
    <w:p w14:paraId="4C1BB9F7" w14:textId="7810D0C9" w:rsidR="00B95C77" w:rsidRPr="00227500" w:rsidRDefault="00B95C77" w:rsidP="00B95C77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</w:rPr>
        <w:tab/>
      </w:r>
      <w:hyperlink w:anchor="_Toc227488007" w:history="1">
        <w:r w:rsidRPr="00227500">
          <w:rPr>
            <w:rStyle w:val="Hyperlink"/>
            <w:rFonts w:ascii="Arial" w:hAnsi="Arial" w:cs="Arial"/>
            <w:noProof/>
          </w:rPr>
          <w:t>4.</w:t>
        </w:r>
        <w:r>
          <w:rPr>
            <w:rFonts w:ascii="Arial" w:hAnsi="Arial" w:cs="Arial"/>
            <w:noProof/>
            <w:sz w:val="22"/>
            <w:szCs w:val="22"/>
          </w:rPr>
          <w:t xml:space="preserve"> </w:t>
        </w:r>
        <w:r w:rsidRPr="00227500">
          <w:rPr>
            <w:rStyle w:val="Hyperlink"/>
            <w:rFonts w:ascii="Arial" w:hAnsi="Arial" w:cs="Arial"/>
            <w:noProof/>
          </w:rPr>
          <w:t>Pré Condições</w:t>
        </w:r>
        <w:r w:rsidRPr="00227500">
          <w:rPr>
            <w:rFonts w:ascii="Arial" w:hAnsi="Arial" w:cs="Arial"/>
            <w:noProof/>
            <w:webHidden/>
          </w:rPr>
          <w:tab/>
        </w:r>
        <w:r w:rsidR="00C721C2">
          <w:rPr>
            <w:rFonts w:ascii="Arial" w:hAnsi="Arial" w:cs="Arial"/>
            <w:noProof/>
            <w:webHidden/>
          </w:rPr>
          <w:t>10</w:t>
        </w:r>
      </w:hyperlink>
    </w:p>
    <w:p w14:paraId="5EBA2287" w14:textId="3B070938" w:rsidR="00B95C77" w:rsidRDefault="00B95C77" w:rsidP="00B95C77">
      <w:pPr>
        <w:pStyle w:val="Sumrio2"/>
        <w:tabs>
          <w:tab w:val="left" w:pos="1000"/>
        </w:tabs>
        <w:rPr>
          <w:rFonts w:ascii="Arial" w:hAnsi="Arial" w:cs="Arial"/>
          <w:noProof/>
        </w:rPr>
      </w:pPr>
      <w:r w:rsidRPr="00D91CD1">
        <w:rPr>
          <w:rFonts w:ascii="Arial" w:hAnsi="Arial" w:cs="Arial"/>
        </w:rPr>
        <w:tab/>
      </w:r>
      <w:hyperlink w:anchor="_Toc227488008" w:history="1">
        <w:r w:rsidRPr="00D91CD1">
          <w:rPr>
            <w:rStyle w:val="Hyperlink"/>
            <w:rFonts w:ascii="Arial" w:hAnsi="Arial" w:cs="Arial"/>
            <w:noProof/>
          </w:rPr>
          <w:t>4.1</w:t>
        </w:r>
        <w:r w:rsidRPr="00D91CD1">
          <w:rPr>
            <w:rFonts w:ascii="Arial" w:hAnsi="Arial" w:cs="Arial"/>
            <w:noProof/>
          </w:rPr>
          <w:t xml:space="preserve"> Autenticação do usuário</w:t>
        </w:r>
        <w:r w:rsidRPr="00D91CD1">
          <w:rPr>
            <w:rFonts w:ascii="Arial" w:hAnsi="Arial" w:cs="Arial"/>
            <w:noProof/>
            <w:webHidden/>
          </w:rPr>
          <w:tab/>
        </w:r>
        <w:r w:rsidR="00C721C2">
          <w:rPr>
            <w:rFonts w:ascii="Arial" w:hAnsi="Arial" w:cs="Arial"/>
            <w:noProof/>
            <w:webHidden/>
          </w:rPr>
          <w:t>10</w:t>
        </w:r>
      </w:hyperlink>
    </w:p>
    <w:p w14:paraId="25CB812B" w14:textId="4A4B0437" w:rsidR="00B95C77" w:rsidRPr="00D91CD1" w:rsidRDefault="00B95C77" w:rsidP="00B95C77">
      <w:pPr>
        <w:pStyle w:val="Sumrio2"/>
        <w:tabs>
          <w:tab w:val="left" w:pos="1000"/>
        </w:tabs>
        <w:rPr>
          <w:rFonts w:ascii="Arial" w:hAnsi="Arial" w:cs="Arial"/>
          <w:noProof/>
        </w:rPr>
      </w:pPr>
      <w:r w:rsidRPr="00D91CD1">
        <w:rPr>
          <w:rFonts w:ascii="Arial" w:hAnsi="Arial" w:cs="Arial"/>
        </w:rPr>
        <w:tab/>
      </w:r>
      <w:hyperlink w:anchor="_Toc227488008" w:history="1">
        <w:r w:rsidRPr="00D91CD1">
          <w:rPr>
            <w:rStyle w:val="Hyperlink"/>
            <w:rFonts w:ascii="Arial" w:hAnsi="Arial" w:cs="Arial"/>
            <w:noProof/>
          </w:rPr>
          <w:t>4.</w:t>
        </w:r>
        <w:r w:rsidR="004A3ACC">
          <w:rPr>
            <w:rStyle w:val="Hyperlink"/>
            <w:rFonts w:ascii="Arial" w:hAnsi="Arial" w:cs="Arial"/>
            <w:noProof/>
          </w:rPr>
          <w:t>2</w:t>
        </w:r>
        <w:r w:rsidRPr="00D91CD1">
          <w:rPr>
            <w:rFonts w:ascii="Arial" w:hAnsi="Arial" w:cs="Arial"/>
            <w:noProof/>
          </w:rPr>
          <w:t xml:space="preserve"> </w:t>
        </w:r>
        <w:r>
          <w:rPr>
            <w:rFonts w:ascii="Arial" w:hAnsi="Arial" w:cs="Arial"/>
            <w:noProof/>
          </w:rPr>
          <w:t>Conectividade com o Banco de Dados</w:t>
        </w:r>
        <w:r w:rsidRPr="00D91CD1">
          <w:rPr>
            <w:rFonts w:ascii="Arial" w:hAnsi="Arial" w:cs="Arial"/>
            <w:noProof/>
            <w:webHidden/>
          </w:rPr>
          <w:tab/>
        </w:r>
        <w:r w:rsidR="00B76F17">
          <w:rPr>
            <w:rFonts w:ascii="Arial" w:hAnsi="Arial" w:cs="Arial"/>
            <w:noProof/>
            <w:webHidden/>
          </w:rPr>
          <w:t>10</w:t>
        </w:r>
      </w:hyperlink>
    </w:p>
    <w:p w14:paraId="0B270639" w14:textId="1B45B61E" w:rsidR="00B95C77" w:rsidRPr="00227500" w:rsidRDefault="00B95C77" w:rsidP="00B95C77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</w:rPr>
        <w:tab/>
      </w:r>
      <w:hyperlink w:anchor="_Toc227488009" w:history="1">
        <w:r w:rsidRPr="00227500">
          <w:rPr>
            <w:rStyle w:val="Hyperlink"/>
            <w:rFonts w:ascii="Arial" w:hAnsi="Arial" w:cs="Arial"/>
            <w:noProof/>
          </w:rPr>
          <w:t>5.Pós Condições</w:t>
        </w:r>
        <w:r w:rsidRPr="00227500">
          <w:rPr>
            <w:rFonts w:ascii="Arial" w:hAnsi="Arial" w:cs="Arial"/>
            <w:noProof/>
            <w:webHidden/>
          </w:rPr>
          <w:tab/>
        </w:r>
        <w:r w:rsidR="00B76F17">
          <w:rPr>
            <w:rFonts w:ascii="Arial" w:hAnsi="Arial" w:cs="Arial"/>
            <w:noProof/>
            <w:webHidden/>
          </w:rPr>
          <w:t>10</w:t>
        </w:r>
      </w:hyperlink>
    </w:p>
    <w:p w14:paraId="53227563" w14:textId="732663A3" w:rsidR="00B95C77" w:rsidRPr="00B95C77" w:rsidRDefault="00B95C77" w:rsidP="00B95C77">
      <w:r w:rsidRPr="00227500">
        <w:rPr>
          <w:rFonts w:ascii="Arial" w:hAnsi="Arial" w:cs="Arial"/>
        </w:rPr>
        <w:fldChar w:fldCharType="end"/>
      </w:r>
    </w:p>
    <w:p w14:paraId="7CFBA98E" w14:textId="6346B9C0" w:rsidR="009E5B97" w:rsidRPr="00DA4A0B" w:rsidRDefault="009E5B97" w:rsidP="009E5B97">
      <w:pPr>
        <w:pStyle w:val="Ttulo"/>
        <w:rPr>
          <w:rFonts w:cs="Arial"/>
        </w:rPr>
      </w:pPr>
      <w:r w:rsidRPr="00227500">
        <w:rPr>
          <w:rFonts w:cs="Arial"/>
        </w:rPr>
        <w:fldChar w:fldCharType="end"/>
      </w:r>
    </w:p>
    <w:p w14:paraId="1223AC18" w14:textId="77777777" w:rsidR="009E5B97" w:rsidRDefault="009E5B97">
      <w:pPr>
        <w:pStyle w:val="Ttulo"/>
      </w:pPr>
    </w:p>
    <w:p w14:paraId="45D27A7B" w14:textId="77777777" w:rsidR="009E5B97" w:rsidRDefault="009E5B97">
      <w:pPr>
        <w:pStyle w:val="Ttulo"/>
      </w:pPr>
    </w:p>
    <w:p w14:paraId="543D3279" w14:textId="77777777" w:rsidR="009E5B97" w:rsidRDefault="009E5B97">
      <w:pPr>
        <w:pStyle w:val="Ttulo"/>
      </w:pPr>
    </w:p>
    <w:p w14:paraId="3298A742" w14:textId="77777777" w:rsidR="009E5B97" w:rsidRDefault="009E5B97">
      <w:pPr>
        <w:pStyle w:val="Ttulo"/>
      </w:pPr>
    </w:p>
    <w:p w14:paraId="59A59FF5" w14:textId="77777777" w:rsidR="009E5B97" w:rsidRDefault="009E5B97">
      <w:pPr>
        <w:pStyle w:val="Ttulo"/>
      </w:pPr>
    </w:p>
    <w:p w14:paraId="23D2C1EF" w14:textId="77777777" w:rsidR="009E5B97" w:rsidRDefault="009E5B97">
      <w:pPr>
        <w:pStyle w:val="Ttulo"/>
      </w:pPr>
    </w:p>
    <w:p w14:paraId="69690012" w14:textId="77777777" w:rsidR="009E5B97" w:rsidRDefault="009E5B97">
      <w:pPr>
        <w:pStyle w:val="Ttulo"/>
      </w:pPr>
    </w:p>
    <w:p w14:paraId="0A4D10A2" w14:textId="77777777" w:rsidR="009E5B97" w:rsidRDefault="009E5B97">
      <w:pPr>
        <w:pStyle w:val="Ttulo"/>
      </w:pPr>
    </w:p>
    <w:p w14:paraId="61153D41" w14:textId="77777777" w:rsidR="009E5B97" w:rsidRDefault="009E5B97">
      <w:pPr>
        <w:pStyle w:val="Ttulo"/>
      </w:pPr>
    </w:p>
    <w:p w14:paraId="38DD2385" w14:textId="77777777" w:rsidR="009E5B97" w:rsidRDefault="009E5B97">
      <w:pPr>
        <w:pStyle w:val="Ttulo"/>
      </w:pPr>
    </w:p>
    <w:p w14:paraId="55FE176A" w14:textId="77777777" w:rsidR="009E5B97" w:rsidRDefault="009E5B97">
      <w:pPr>
        <w:pStyle w:val="Ttulo"/>
      </w:pPr>
    </w:p>
    <w:p w14:paraId="7D4F3E9A" w14:textId="77777777" w:rsidR="009E5B97" w:rsidRDefault="009E5B97">
      <w:pPr>
        <w:pStyle w:val="Ttulo"/>
      </w:pPr>
    </w:p>
    <w:p w14:paraId="0FE22AA1" w14:textId="77777777" w:rsidR="00F67206" w:rsidRDefault="00F67206" w:rsidP="00F67206"/>
    <w:p w14:paraId="591C3FE7" w14:textId="77777777" w:rsidR="00C721C2" w:rsidRDefault="00C721C2" w:rsidP="00F67206"/>
    <w:p w14:paraId="7489A3D4" w14:textId="77777777" w:rsidR="007D414E" w:rsidRDefault="007D414E" w:rsidP="00DA4236">
      <w:pPr>
        <w:pStyle w:val="Ttulo"/>
      </w:pPr>
    </w:p>
    <w:p w14:paraId="0D68AF89" w14:textId="0069C3D0" w:rsidR="00DA4236" w:rsidRDefault="00DA4236" w:rsidP="00DA4236">
      <w:pPr>
        <w:pStyle w:val="Ttulo"/>
      </w:pPr>
      <w:r>
        <w:lastRenderedPageBreak/>
        <w:t>Especificação de caso de uso - Cadastrar Aluno</w:t>
      </w:r>
    </w:p>
    <w:p w14:paraId="0422CC9A" w14:textId="77777777" w:rsidR="00DA4236" w:rsidRPr="00F67206" w:rsidRDefault="00DA4236" w:rsidP="00DA4236"/>
    <w:p w14:paraId="460FDB67" w14:textId="77777777" w:rsidR="00DA4236" w:rsidRDefault="00DA4236" w:rsidP="00DA4236">
      <w:pPr>
        <w:pStyle w:val="Ttulo1"/>
        <w:widowControl/>
        <w:jc w:val="both"/>
      </w:pPr>
      <w:bookmarkStart w:id="1" w:name="_Toc23742005"/>
      <w:bookmarkStart w:id="2" w:name="_Toc227487235"/>
      <w:bookmarkStart w:id="3" w:name="_Toc227487913"/>
      <w:bookmarkStart w:id="4" w:name="_Toc227487999"/>
      <w:r>
        <w:t>Descrição Sucinta</w:t>
      </w:r>
      <w:bookmarkEnd w:id="1"/>
      <w:bookmarkEnd w:id="2"/>
      <w:bookmarkEnd w:id="3"/>
      <w:bookmarkEnd w:id="4"/>
    </w:p>
    <w:p w14:paraId="6960E5BE" w14:textId="77777777" w:rsidR="00DA4236" w:rsidRDefault="00DA4236" w:rsidP="007D32FA">
      <w:pPr>
        <w:pStyle w:val="Corpodetexto"/>
        <w:ind w:left="851"/>
        <w:rPr>
          <w:rFonts w:ascii="Arial" w:hAnsi="Arial" w:cs="Arial"/>
        </w:rPr>
      </w:pPr>
      <w:r w:rsidRPr="00C414E9">
        <w:rPr>
          <w:rFonts w:ascii="Arial" w:hAnsi="Arial" w:cs="Arial"/>
        </w:rPr>
        <w:t>Este caso de uso descreve os procedimentos para cadastrar novos alunos no sistema Ctrl Fit.</w:t>
      </w:r>
    </w:p>
    <w:p w14:paraId="455A965F" w14:textId="77777777" w:rsidR="00DA4236" w:rsidRPr="00C414E9" w:rsidRDefault="00DA4236" w:rsidP="00DA4236">
      <w:pPr>
        <w:pStyle w:val="Corpodetexto"/>
        <w:ind w:left="0"/>
        <w:rPr>
          <w:rFonts w:ascii="Arial" w:hAnsi="Arial" w:cs="Arial"/>
        </w:rPr>
      </w:pPr>
    </w:p>
    <w:p w14:paraId="3F478704" w14:textId="77777777" w:rsidR="00DA4236" w:rsidRDefault="00DA4236" w:rsidP="00DA4236">
      <w:pPr>
        <w:pStyle w:val="Ttulo1"/>
        <w:widowControl/>
        <w:jc w:val="both"/>
      </w:pPr>
      <w:bookmarkStart w:id="5" w:name="_Toc23742006"/>
      <w:bookmarkStart w:id="6" w:name="_Toc227487236"/>
      <w:bookmarkStart w:id="7" w:name="_Toc227487914"/>
      <w:bookmarkStart w:id="8" w:name="_Toc227488000"/>
      <w:r>
        <w:t>Fluxo de Eventos</w:t>
      </w:r>
      <w:bookmarkEnd w:id="5"/>
      <w:bookmarkEnd w:id="6"/>
      <w:bookmarkEnd w:id="7"/>
      <w:bookmarkEnd w:id="8"/>
    </w:p>
    <w:p w14:paraId="36136963" w14:textId="77777777" w:rsidR="00DA4236" w:rsidRPr="005E1136" w:rsidRDefault="00DA4236" w:rsidP="00DA4236"/>
    <w:p w14:paraId="21BED901" w14:textId="77777777" w:rsidR="00DA4236" w:rsidRPr="00636B80" w:rsidRDefault="00DA4236" w:rsidP="00DA4236">
      <w:pPr>
        <w:pStyle w:val="Ttulo2"/>
        <w:widowControl/>
        <w:jc w:val="both"/>
      </w:pPr>
      <w:bookmarkStart w:id="9" w:name="_Toc23742007"/>
      <w:bookmarkStart w:id="10" w:name="_Toc227487237"/>
      <w:bookmarkStart w:id="11" w:name="_Toc227487915"/>
      <w:bookmarkStart w:id="12" w:name="_Toc227488001"/>
      <w:r>
        <w:t>Fluxo Básico</w:t>
      </w:r>
      <w:bookmarkEnd w:id="9"/>
      <w:bookmarkEnd w:id="10"/>
      <w:bookmarkEnd w:id="11"/>
      <w:bookmarkEnd w:id="12"/>
    </w:p>
    <w:p w14:paraId="3197AD44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 xml:space="preserve">O caso de uso começa quando o </w:t>
      </w:r>
      <w:r>
        <w:rPr>
          <w:i w:val="0"/>
          <w:iCs/>
        </w:rPr>
        <w:t xml:space="preserve">recepcionista </w:t>
      </w:r>
      <w:r w:rsidRPr="00C414E9">
        <w:rPr>
          <w:i w:val="0"/>
          <w:iCs/>
        </w:rPr>
        <w:t>seleciona a tela de gerenciamento de alunos e clica na opção “Cadastrar”.</w:t>
      </w:r>
    </w:p>
    <w:p w14:paraId="22DEE27F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 xml:space="preserve">O sistema exibe a tela de cadastro de aluno com os </w:t>
      </w:r>
      <w:r>
        <w:rPr>
          <w:i w:val="0"/>
          <w:iCs/>
        </w:rPr>
        <w:t xml:space="preserve">seguintes </w:t>
      </w:r>
      <w:r w:rsidRPr="00C414E9">
        <w:rPr>
          <w:i w:val="0"/>
          <w:iCs/>
        </w:rPr>
        <w:t>campos para preenchimento</w:t>
      </w:r>
      <w:r>
        <w:rPr>
          <w:i w:val="0"/>
          <w:iCs/>
        </w:rPr>
        <w:t>: CPF, Nome, Data de Nascimento, Sexo, Endereço, CEP, Bairro, Telefone, Celular, Email, Plano, Foto.</w:t>
      </w:r>
    </w:p>
    <w:p w14:paraId="5BA3DEFA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 xml:space="preserve">O </w:t>
      </w:r>
      <w:r>
        <w:rPr>
          <w:i w:val="0"/>
          <w:iCs/>
        </w:rPr>
        <w:t>recepcionista</w:t>
      </w:r>
      <w:r w:rsidRPr="00C414E9">
        <w:rPr>
          <w:i w:val="0"/>
          <w:iCs/>
        </w:rPr>
        <w:t xml:space="preserve"> digita as informações do aluno e clica na opção </w:t>
      </w:r>
      <w:r>
        <w:rPr>
          <w:i w:val="0"/>
          <w:iCs/>
        </w:rPr>
        <w:t>“Confirmar”.</w:t>
      </w:r>
    </w:p>
    <w:p w14:paraId="38AE098B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>O sistema gera um número de matrícula para o aluno e apresenta a mensagem “</w:t>
      </w:r>
      <w:r>
        <w:rPr>
          <w:i w:val="0"/>
          <w:iCs/>
        </w:rPr>
        <w:t xml:space="preserve">Aluno </w:t>
      </w:r>
      <w:r w:rsidRPr="00C414E9">
        <w:rPr>
          <w:i w:val="0"/>
          <w:iCs/>
        </w:rPr>
        <w:t>cadastrado com sucesso”</w:t>
      </w:r>
      <w:r>
        <w:rPr>
          <w:i w:val="0"/>
          <w:iCs/>
        </w:rPr>
        <w:t>.</w:t>
      </w:r>
    </w:p>
    <w:p w14:paraId="07B0E27B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>O sistema retorna para a tela de gerenciamento de aluno</w:t>
      </w:r>
    </w:p>
    <w:p w14:paraId="27ED3904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>O caso de uso é encerrado.</w:t>
      </w:r>
    </w:p>
    <w:p w14:paraId="52B107FF" w14:textId="77777777" w:rsidR="00DA4236" w:rsidRPr="00636B80" w:rsidRDefault="00DA4236" w:rsidP="00DA4236"/>
    <w:p w14:paraId="6C8CAEA8" w14:textId="77777777" w:rsidR="00DA4236" w:rsidRDefault="00DA4236" w:rsidP="00DA4236">
      <w:pPr>
        <w:pStyle w:val="Ttulo2"/>
        <w:widowControl/>
        <w:jc w:val="both"/>
      </w:pPr>
      <w:bookmarkStart w:id="13" w:name="_Toc3275673"/>
      <w:bookmarkStart w:id="14" w:name="_Toc23742008"/>
      <w:bookmarkStart w:id="15" w:name="_Toc227487238"/>
      <w:bookmarkStart w:id="16" w:name="_Toc227487916"/>
      <w:bookmarkStart w:id="17" w:name="_Toc227488002"/>
      <w:r>
        <w:t>Fluxos Alternativos</w:t>
      </w:r>
      <w:bookmarkEnd w:id="13"/>
      <w:bookmarkEnd w:id="14"/>
      <w:bookmarkEnd w:id="15"/>
      <w:bookmarkEnd w:id="16"/>
      <w:bookmarkEnd w:id="17"/>
    </w:p>
    <w:p w14:paraId="6C1547E2" w14:textId="77777777" w:rsidR="00DA4236" w:rsidRPr="00806792" w:rsidRDefault="00DA4236" w:rsidP="00DA4236">
      <w:pPr>
        <w:pStyle w:val="Ttulo3"/>
        <w:widowControl/>
        <w:jc w:val="both"/>
        <w:rPr>
          <w:b/>
          <w:bCs/>
        </w:rPr>
      </w:pPr>
      <w:r w:rsidRPr="00806792">
        <w:rPr>
          <w:b/>
          <w:bCs/>
        </w:rPr>
        <w:t>Aluno já cadastrado no sistema</w:t>
      </w:r>
    </w:p>
    <w:p w14:paraId="077395D4" w14:textId="77777777" w:rsidR="00DA4236" w:rsidRDefault="00DA4236" w:rsidP="00DA4236">
      <w:pPr>
        <w:pStyle w:val="Ttulo3"/>
        <w:widowControl/>
        <w:numPr>
          <w:ilvl w:val="0"/>
          <w:numId w:val="0"/>
        </w:numPr>
        <w:jc w:val="both"/>
        <w:rPr>
          <w:i w:val="0"/>
          <w:iCs/>
        </w:rPr>
      </w:pPr>
      <w:r>
        <w:rPr>
          <w:i w:val="0"/>
          <w:iCs/>
        </w:rPr>
        <w:t>No passo 2.1.3 do fluxo básico, o recepcionista digita as informações de um aluno já cadastrado no sistema e clica na opção “Confirmar”.</w:t>
      </w:r>
    </w:p>
    <w:p w14:paraId="784788B4" w14:textId="6404E0C7" w:rsidR="00DA4236" w:rsidRDefault="00DA4236" w:rsidP="007D32FA">
      <w:pPr>
        <w:pStyle w:val="Ttulo4"/>
        <w:ind w:left="851"/>
      </w:pPr>
      <w:r>
        <w:t>O sistema apresenta uma mensagem de erro “Aluno já cadastrado no sistema”.</w:t>
      </w:r>
    </w:p>
    <w:p w14:paraId="6B546569" w14:textId="77777777" w:rsidR="00DA4236" w:rsidRDefault="00DA4236" w:rsidP="007D32FA">
      <w:pPr>
        <w:pStyle w:val="Ttulo4"/>
        <w:ind w:left="851"/>
      </w:pPr>
      <w:r w:rsidRPr="00DC48C5">
        <w:t xml:space="preserve">O </w:t>
      </w:r>
      <w:r>
        <w:t>caso de uso continua no passo 2.1.2 do fluxo básico.</w:t>
      </w:r>
    </w:p>
    <w:p w14:paraId="1FC36F72" w14:textId="77777777" w:rsidR="00DA4236" w:rsidRPr="0004779A" w:rsidRDefault="00DA4236" w:rsidP="00DA4236">
      <w:pPr>
        <w:pStyle w:val="Ttulo3"/>
        <w:widowControl/>
        <w:numPr>
          <w:ilvl w:val="0"/>
          <w:numId w:val="0"/>
        </w:numPr>
        <w:jc w:val="both"/>
        <w:rPr>
          <w:i w:val="0"/>
          <w:iCs/>
        </w:rPr>
      </w:pPr>
    </w:p>
    <w:p w14:paraId="27973D76" w14:textId="77777777" w:rsidR="00DA4236" w:rsidRPr="00806792" w:rsidRDefault="00DA4236" w:rsidP="00DA4236">
      <w:pPr>
        <w:pStyle w:val="Ttulo3"/>
        <w:widowControl/>
        <w:jc w:val="both"/>
        <w:rPr>
          <w:b/>
          <w:bCs/>
        </w:rPr>
      </w:pPr>
      <w:bookmarkStart w:id="18" w:name="_Hlk166147023"/>
      <w:r w:rsidRPr="00806792">
        <w:rPr>
          <w:b/>
          <w:bCs/>
        </w:rPr>
        <w:t>Dados Inválidos</w:t>
      </w:r>
    </w:p>
    <w:p w14:paraId="701D918F" w14:textId="77777777" w:rsidR="00DA4236" w:rsidRDefault="00DA4236" w:rsidP="00DA4236">
      <w:pPr>
        <w:pStyle w:val="Ttulo3"/>
        <w:widowControl/>
        <w:numPr>
          <w:ilvl w:val="0"/>
          <w:numId w:val="0"/>
        </w:numPr>
        <w:jc w:val="both"/>
        <w:rPr>
          <w:i w:val="0"/>
          <w:iCs/>
        </w:rPr>
      </w:pPr>
      <w:r>
        <w:rPr>
          <w:i w:val="0"/>
          <w:iCs/>
        </w:rPr>
        <w:t>No passo 2.1.3 do fluxo básico, o recepcionista digita informações inválidas ou incompletas e clica na opção “Confirmar”.</w:t>
      </w:r>
    </w:p>
    <w:bookmarkEnd w:id="18"/>
    <w:p w14:paraId="396615E8" w14:textId="77777777" w:rsidR="00DA4236" w:rsidRDefault="00DA4236" w:rsidP="007D32FA">
      <w:pPr>
        <w:pStyle w:val="Ttulo4"/>
        <w:ind w:left="851"/>
      </w:pPr>
      <w:r>
        <w:t>O sistema apresenta uma mensagem de erro “Preencha os campos corretamente”.</w:t>
      </w:r>
    </w:p>
    <w:p w14:paraId="1C6341F8" w14:textId="77777777" w:rsidR="00DA4236" w:rsidRDefault="00DA4236" w:rsidP="007D32FA">
      <w:pPr>
        <w:pStyle w:val="Ttulo4"/>
        <w:ind w:left="851"/>
      </w:pPr>
      <w:r w:rsidRPr="00DC48C5">
        <w:t xml:space="preserve">O </w:t>
      </w:r>
      <w:r>
        <w:t>caso de uso continua no passo 2.1.2 do fluxo básico.</w:t>
      </w:r>
    </w:p>
    <w:p w14:paraId="55DECC37" w14:textId="77777777" w:rsidR="00C05518" w:rsidRDefault="00C05518" w:rsidP="00C05518"/>
    <w:p w14:paraId="39290DD7" w14:textId="6D288602" w:rsidR="00C05518" w:rsidRPr="00806792" w:rsidRDefault="00C05518" w:rsidP="00C05518">
      <w:pPr>
        <w:pStyle w:val="Ttulo3"/>
        <w:widowControl/>
        <w:jc w:val="both"/>
        <w:rPr>
          <w:b/>
          <w:bCs/>
        </w:rPr>
      </w:pPr>
      <w:bookmarkStart w:id="19" w:name="_Hlk166149285"/>
      <w:r>
        <w:rPr>
          <w:b/>
          <w:bCs/>
        </w:rPr>
        <w:t>Cancelar Cadastro</w:t>
      </w:r>
    </w:p>
    <w:p w14:paraId="7704D3A2" w14:textId="053CC808" w:rsidR="00C05518" w:rsidRDefault="00C05518" w:rsidP="00C05518">
      <w:pPr>
        <w:pStyle w:val="Ttulo3"/>
        <w:widowControl/>
        <w:numPr>
          <w:ilvl w:val="0"/>
          <w:numId w:val="0"/>
        </w:numPr>
        <w:jc w:val="both"/>
        <w:rPr>
          <w:i w:val="0"/>
          <w:iCs/>
        </w:rPr>
      </w:pPr>
      <w:r>
        <w:rPr>
          <w:i w:val="0"/>
          <w:iCs/>
        </w:rPr>
        <w:t>No passo 2.1.</w:t>
      </w:r>
      <w:r>
        <w:rPr>
          <w:i w:val="0"/>
          <w:iCs/>
        </w:rPr>
        <w:t>2</w:t>
      </w:r>
      <w:r>
        <w:rPr>
          <w:i w:val="0"/>
          <w:iCs/>
        </w:rPr>
        <w:t xml:space="preserve"> do fluxo básico, o recepcionista </w:t>
      </w:r>
      <w:r w:rsidR="00EE3AD3">
        <w:rPr>
          <w:i w:val="0"/>
          <w:iCs/>
        </w:rPr>
        <w:t>clica na opção</w:t>
      </w:r>
      <w:r>
        <w:rPr>
          <w:i w:val="0"/>
          <w:iCs/>
        </w:rPr>
        <w:t xml:space="preserve"> “</w:t>
      </w:r>
      <w:r w:rsidR="00A95C7A">
        <w:rPr>
          <w:i w:val="0"/>
          <w:iCs/>
        </w:rPr>
        <w:t>Cancelar</w:t>
      </w:r>
      <w:r>
        <w:rPr>
          <w:i w:val="0"/>
          <w:iCs/>
        </w:rPr>
        <w:t>”</w:t>
      </w:r>
      <w:r w:rsidR="00A95C7A">
        <w:rPr>
          <w:i w:val="0"/>
          <w:iCs/>
        </w:rPr>
        <w:t xml:space="preserve"> na tela de cadastro de aluno.</w:t>
      </w:r>
    </w:p>
    <w:p w14:paraId="1D0E4B48" w14:textId="17EC506E" w:rsidR="00EE3AD3" w:rsidRDefault="00A95C7A" w:rsidP="00EE3AD3">
      <w:pPr>
        <w:pStyle w:val="Ttulo4"/>
        <w:ind w:left="851"/>
      </w:pPr>
      <w:r w:rsidRPr="00DC48C5">
        <w:t xml:space="preserve">O </w:t>
      </w:r>
      <w:r>
        <w:t>caso de uso continua no passo 2.1.</w:t>
      </w:r>
      <w:r>
        <w:t>5</w:t>
      </w:r>
      <w:r>
        <w:t xml:space="preserve"> do fluxo básico.</w:t>
      </w:r>
      <w:bookmarkEnd w:id="19"/>
    </w:p>
    <w:p w14:paraId="43AACF50" w14:textId="77777777" w:rsidR="00EE3AD3" w:rsidRPr="00EE3AD3" w:rsidRDefault="00EE3AD3" w:rsidP="00C721C2">
      <w:pPr>
        <w:pStyle w:val="Ttulo1"/>
        <w:numPr>
          <w:ilvl w:val="0"/>
          <w:numId w:val="0"/>
        </w:numPr>
      </w:pPr>
    </w:p>
    <w:p w14:paraId="76EFB70E" w14:textId="77777777" w:rsidR="00DA4236" w:rsidRDefault="00DA4236" w:rsidP="00DA4236">
      <w:pPr>
        <w:pStyle w:val="Ttulo1"/>
        <w:jc w:val="both"/>
      </w:pPr>
      <w:bookmarkStart w:id="20" w:name="_Toc23742011"/>
      <w:bookmarkStart w:id="21" w:name="_Toc227487241"/>
      <w:bookmarkStart w:id="22" w:name="_Toc227487919"/>
      <w:bookmarkStart w:id="23" w:name="_Toc227488005"/>
      <w:r>
        <w:t>Requisitos Especiais</w:t>
      </w:r>
      <w:bookmarkEnd w:id="20"/>
      <w:bookmarkEnd w:id="21"/>
      <w:bookmarkEnd w:id="22"/>
      <w:bookmarkEnd w:id="23"/>
    </w:p>
    <w:p w14:paraId="654E96E9" w14:textId="77777777" w:rsidR="00DA4236" w:rsidRDefault="00DA4236" w:rsidP="00DA4236">
      <w:pPr>
        <w:pStyle w:val="Ttulo2"/>
        <w:widowControl/>
        <w:jc w:val="both"/>
      </w:pPr>
      <w:r>
        <w:t>Requisito de Desempenho – Performance</w:t>
      </w:r>
    </w:p>
    <w:p w14:paraId="0CDDD6E5" w14:textId="0348123F" w:rsidR="00DA4236" w:rsidRDefault="00DA4236" w:rsidP="00A95C7A">
      <w:pPr>
        <w:rPr>
          <w:rFonts w:ascii="Arial" w:hAnsi="Arial" w:cs="Arial"/>
        </w:rPr>
      </w:pPr>
      <w:r w:rsidRPr="00100ACA">
        <w:rPr>
          <w:rFonts w:ascii="Arial" w:hAnsi="Arial" w:cs="Arial"/>
        </w:rPr>
        <w:t xml:space="preserve">O tempo de resposta de </w:t>
      </w:r>
      <w:r>
        <w:rPr>
          <w:rFonts w:ascii="Arial" w:hAnsi="Arial" w:cs="Arial"/>
        </w:rPr>
        <w:t xml:space="preserve">um cadastro de aluno </w:t>
      </w:r>
      <w:r w:rsidRPr="00100ACA">
        <w:rPr>
          <w:rFonts w:ascii="Arial" w:hAnsi="Arial" w:cs="Arial"/>
        </w:rPr>
        <w:t xml:space="preserve">deve ser inferior a </w:t>
      </w:r>
      <w:r>
        <w:rPr>
          <w:rFonts w:ascii="Arial" w:hAnsi="Arial" w:cs="Arial"/>
        </w:rPr>
        <w:t>15</w:t>
      </w:r>
      <w:r w:rsidRPr="00100ACA">
        <w:rPr>
          <w:rFonts w:ascii="Arial" w:hAnsi="Arial" w:cs="Arial"/>
        </w:rPr>
        <w:t xml:space="preserve"> segundos</w:t>
      </w:r>
      <w:r>
        <w:rPr>
          <w:rFonts w:ascii="Arial" w:hAnsi="Arial" w:cs="Arial"/>
        </w:rPr>
        <w:t>.</w:t>
      </w:r>
    </w:p>
    <w:p w14:paraId="6033E1D3" w14:textId="77777777" w:rsidR="00A95C7A" w:rsidRPr="00A95C7A" w:rsidRDefault="00A95C7A" w:rsidP="00A95C7A">
      <w:pPr>
        <w:rPr>
          <w:rFonts w:ascii="Arial" w:hAnsi="Arial" w:cs="Arial"/>
        </w:rPr>
      </w:pPr>
    </w:p>
    <w:p w14:paraId="3589BBED" w14:textId="77777777" w:rsidR="00DA4236" w:rsidRDefault="00DA4236" w:rsidP="00DA4236">
      <w:pPr>
        <w:pStyle w:val="Ttulo1"/>
        <w:widowControl/>
        <w:jc w:val="both"/>
      </w:pPr>
      <w:bookmarkStart w:id="24" w:name="_Toc23742013"/>
      <w:bookmarkStart w:id="25" w:name="_Toc227487243"/>
      <w:bookmarkStart w:id="26" w:name="_Toc227487921"/>
      <w:bookmarkStart w:id="27" w:name="_Toc227488007"/>
      <w:proofErr w:type="spellStart"/>
      <w:r>
        <w:t>Pré</w:t>
      </w:r>
      <w:proofErr w:type="spellEnd"/>
      <w:r>
        <w:t xml:space="preserve"> Condições</w:t>
      </w:r>
      <w:bookmarkEnd w:id="24"/>
      <w:bookmarkEnd w:id="25"/>
      <w:bookmarkEnd w:id="26"/>
      <w:bookmarkEnd w:id="27"/>
    </w:p>
    <w:p w14:paraId="7FFB376E" w14:textId="77777777" w:rsidR="00DA4236" w:rsidRPr="005326DB" w:rsidRDefault="00DA4236" w:rsidP="00DA4236">
      <w:pPr>
        <w:pStyle w:val="Ttulo2"/>
        <w:widowControl/>
        <w:jc w:val="both"/>
      </w:pPr>
      <w:r w:rsidRPr="005326DB">
        <w:t>Autenticação de Usuário</w:t>
      </w:r>
    </w:p>
    <w:p w14:paraId="638A69F9" w14:textId="77777777" w:rsidR="00DA4236" w:rsidRDefault="00DA4236" w:rsidP="00DA4236">
      <w:pPr>
        <w:pStyle w:val="Ttulo2"/>
        <w:widowControl/>
        <w:numPr>
          <w:ilvl w:val="0"/>
          <w:numId w:val="0"/>
        </w:numPr>
        <w:jc w:val="both"/>
        <w:rPr>
          <w:b w:val="0"/>
          <w:bCs/>
        </w:rPr>
      </w:pPr>
      <w:r w:rsidRPr="00991F44">
        <w:rPr>
          <w:b w:val="0"/>
          <w:bCs/>
        </w:rPr>
        <w:t>O usuário deve estar</w:t>
      </w:r>
      <w:r>
        <w:rPr>
          <w:b w:val="0"/>
          <w:bCs/>
        </w:rPr>
        <w:t xml:space="preserve"> </w:t>
      </w:r>
      <w:r w:rsidRPr="00991F44">
        <w:rPr>
          <w:b w:val="0"/>
          <w:bCs/>
        </w:rPr>
        <w:t xml:space="preserve">logado no sistema Ctrl Fit com </w:t>
      </w:r>
      <w:r>
        <w:rPr>
          <w:b w:val="0"/>
          <w:bCs/>
        </w:rPr>
        <w:t xml:space="preserve">permissão </w:t>
      </w:r>
      <w:r w:rsidRPr="00991F44">
        <w:rPr>
          <w:b w:val="0"/>
          <w:bCs/>
        </w:rPr>
        <w:t>para acessar a funcionalidade de cadastro de alunos.</w:t>
      </w:r>
    </w:p>
    <w:p w14:paraId="50106EC4" w14:textId="77777777" w:rsidR="00DA4236" w:rsidRPr="00991F44" w:rsidRDefault="00DA4236" w:rsidP="00DA4236"/>
    <w:p w14:paraId="217631F7" w14:textId="77777777" w:rsidR="00DA4236" w:rsidRDefault="00DA4236" w:rsidP="00DA4236">
      <w:pPr>
        <w:pStyle w:val="Ttulo2"/>
        <w:widowControl/>
        <w:jc w:val="both"/>
      </w:pPr>
      <w:r w:rsidRPr="006979D7">
        <w:t>Conectividade com o Banco de Dados</w:t>
      </w:r>
    </w:p>
    <w:p w14:paraId="4E67A5A0" w14:textId="77777777" w:rsidR="00DA4236" w:rsidRDefault="00DA4236" w:rsidP="00DA4236">
      <w:pPr>
        <w:pStyle w:val="Ttulo2"/>
        <w:widowControl/>
        <w:numPr>
          <w:ilvl w:val="0"/>
          <w:numId w:val="0"/>
        </w:numPr>
        <w:jc w:val="both"/>
        <w:rPr>
          <w:b w:val="0"/>
          <w:bCs/>
        </w:rPr>
      </w:pPr>
      <w:r w:rsidRPr="006979D7">
        <w:rPr>
          <w:b w:val="0"/>
          <w:bCs/>
        </w:rPr>
        <w:t>O sistema deve estar conectado e ser capaz de acessar o banco de dados onde as informações dos alunos serão armazenadas.</w:t>
      </w:r>
    </w:p>
    <w:p w14:paraId="7949BD3E" w14:textId="77777777" w:rsidR="00DA4236" w:rsidRPr="00991F44" w:rsidRDefault="00DA4236" w:rsidP="00DA4236"/>
    <w:p w14:paraId="1CEDF6BA" w14:textId="77777777" w:rsidR="00DA4236" w:rsidRDefault="00DA4236" w:rsidP="00DA4236">
      <w:pPr>
        <w:pStyle w:val="Ttulo1"/>
        <w:widowControl/>
        <w:jc w:val="both"/>
      </w:pPr>
      <w:bookmarkStart w:id="28" w:name="_Toc23742015"/>
      <w:bookmarkStart w:id="29" w:name="_Toc227487245"/>
      <w:bookmarkStart w:id="30" w:name="_Toc227487923"/>
      <w:bookmarkStart w:id="31" w:name="_Toc227488009"/>
      <w:r>
        <w:t>Pós Condições</w:t>
      </w:r>
      <w:bookmarkEnd w:id="28"/>
      <w:bookmarkEnd w:id="29"/>
      <w:bookmarkEnd w:id="30"/>
      <w:bookmarkEnd w:id="31"/>
    </w:p>
    <w:p w14:paraId="701EF324" w14:textId="77777777" w:rsidR="00DA4236" w:rsidRPr="006979D7" w:rsidRDefault="00DA4236" w:rsidP="00DA4236">
      <w:pPr>
        <w:pStyle w:val="Ttulo1"/>
        <w:widowControl/>
        <w:numPr>
          <w:ilvl w:val="0"/>
          <w:numId w:val="0"/>
        </w:numPr>
        <w:jc w:val="both"/>
        <w:rPr>
          <w:b w:val="0"/>
          <w:bCs/>
          <w:sz w:val="20"/>
          <w:szCs w:val="16"/>
        </w:rPr>
      </w:pPr>
      <w:r w:rsidRPr="006979D7">
        <w:rPr>
          <w:rFonts w:cs="Arial"/>
          <w:b w:val="0"/>
          <w:bCs/>
          <w:sz w:val="20"/>
          <w:szCs w:val="16"/>
        </w:rPr>
        <w:t>Não há pós-condições.</w:t>
      </w:r>
    </w:p>
    <w:p w14:paraId="6E62A768" w14:textId="77777777" w:rsidR="00DA4236" w:rsidRDefault="00DA4236" w:rsidP="00DA4236"/>
    <w:p w14:paraId="59BD4062" w14:textId="77777777" w:rsidR="00DA4236" w:rsidRDefault="00DA4236" w:rsidP="00DA4236"/>
    <w:p w14:paraId="4C5BD654" w14:textId="77777777" w:rsidR="00DA4236" w:rsidRDefault="00DA4236" w:rsidP="00DA4236"/>
    <w:p w14:paraId="7A3A2F7A" w14:textId="77777777" w:rsidR="00DA4236" w:rsidRDefault="00DA4236" w:rsidP="00DA4236"/>
    <w:p w14:paraId="253C48CB" w14:textId="77777777" w:rsidR="00DA4236" w:rsidRDefault="00DA4236" w:rsidP="00DA4236"/>
    <w:p w14:paraId="14C155C3" w14:textId="77777777" w:rsidR="00DA4236" w:rsidRDefault="00DA4236" w:rsidP="00DA4236"/>
    <w:p w14:paraId="5803CE4A" w14:textId="77777777" w:rsidR="00DA4236" w:rsidRDefault="00DA4236" w:rsidP="00DA4236"/>
    <w:p w14:paraId="250DCC6B" w14:textId="77777777" w:rsidR="00DA4236" w:rsidRDefault="00DA4236" w:rsidP="00DA4236"/>
    <w:p w14:paraId="1D67EF0D" w14:textId="77777777" w:rsidR="00DA4236" w:rsidRDefault="00DA4236" w:rsidP="00DA4236"/>
    <w:p w14:paraId="374A98D2" w14:textId="77777777" w:rsidR="00DA4236" w:rsidRDefault="00DA4236" w:rsidP="00DA4236"/>
    <w:p w14:paraId="43D574A0" w14:textId="77777777" w:rsidR="00DA4236" w:rsidRDefault="00DA4236" w:rsidP="00DA4236"/>
    <w:p w14:paraId="6EE7EAC6" w14:textId="77777777" w:rsidR="00DA4236" w:rsidRDefault="00DA4236" w:rsidP="00DA4236"/>
    <w:p w14:paraId="5226A72A" w14:textId="77777777" w:rsidR="00DA4236" w:rsidRDefault="00DA4236" w:rsidP="00DA4236"/>
    <w:p w14:paraId="2FE7CC34" w14:textId="77777777" w:rsidR="00DA4236" w:rsidRDefault="00DA4236" w:rsidP="00DA4236"/>
    <w:p w14:paraId="6A91A77A" w14:textId="77777777" w:rsidR="00DA4236" w:rsidRDefault="00DA4236" w:rsidP="00DA4236"/>
    <w:p w14:paraId="70D2E330" w14:textId="77777777" w:rsidR="00DA4236" w:rsidRDefault="00DA4236" w:rsidP="00DA4236"/>
    <w:p w14:paraId="6562898B" w14:textId="77777777" w:rsidR="00DA4236" w:rsidRDefault="00DA4236" w:rsidP="00DA4236"/>
    <w:p w14:paraId="104382EC" w14:textId="77777777" w:rsidR="00DA4236" w:rsidRDefault="00DA4236" w:rsidP="00DA4236"/>
    <w:p w14:paraId="09026105" w14:textId="77777777" w:rsidR="00DA4236" w:rsidRDefault="00DA4236" w:rsidP="00DA4236"/>
    <w:p w14:paraId="3B50A2A8" w14:textId="77777777" w:rsidR="00DA4236" w:rsidRDefault="00DA4236" w:rsidP="00DA4236"/>
    <w:p w14:paraId="1F7CD675" w14:textId="77777777" w:rsidR="00DA4236" w:rsidRDefault="00DA4236" w:rsidP="00DA4236"/>
    <w:p w14:paraId="133C0EAA" w14:textId="77777777" w:rsidR="00DA4236" w:rsidRDefault="00DA4236" w:rsidP="00DA4236"/>
    <w:p w14:paraId="1192E54C" w14:textId="77777777" w:rsidR="00EE3AD3" w:rsidRDefault="00EE3AD3" w:rsidP="00DA4236"/>
    <w:p w14:paraId="68F82D65" w14:textId="77777777" w:rsidR="00EE3AD3" w:rsidRDefault="00EE3AD3" w:rsidP="00DA4236"/>
    <w:p w14:paraId="4F165A4F" w14:textId="77777777" w:rsidR="00C721C2" w:rsidRDefault="00C721C2" w:rsidP="00DA4236"/>
    <w:p w14:paraId="5FA1F27D" w14:textId="77777777" w:rsidR="00C721C2" w:rsidRDefault="00C721C2" w:rsidP="00DA4236"/>
    <w:p w14:paraId="5B6735EF" w14:textId="77777777" w:rsidR="00C721C2" w:rsidRDefault="00C721C2" w:rsidP="00DA4236"/>
    <w:p w14:paraId="3A66FA52" w14:textId="77777777" w:rsidR="00C721C2" w:rsidRDefault="00C721C2" w:rsidP="00DA4236"/>
    <w:p w14:paraId="160D315A" w14:textId="77777777" w:rsidR="00C721C2" w:rsidRDefault="00C721C2" w:rsidP="00DA4236"/>
    <w:p w14:paraId="76083295" w14:textId="77777777" w:rsidR="00C721C2" w:rsidRDefault="00C721C2" w:rsidP="00DA4236"/>
    <w:p w14:paraId="39003FD2" w14:textId="77777777" w:rsidR="00C721C2" w:rsidRDefault="00C721C2" w:rsidP="00DA4236"/>
    <w:p w14:paraId="7F53E16C" w14:textId="77777777" w:rsidR="00C721C2" w:rsidRDefault="00C721C2" w:rsidP="00DA4236"/>
    <w:p w14:paraId="1067E278" w14:textId="77777777" w:rsidR="00C721C2" w:rsidRDefault="00C721C2" w:rsidP="00DA4236"/>
    <w:p w14:paraId="32E1BD00" w14:textId="77777777" w:rsidR="00C721C2" w:rsidRDefault="00C721C2" w:rsidP="00DA4236"/>
    <w:p w14:paraId="728729CC" w14:textId="77777777" w:rsidR="00C721C2" w:rsidRDefault="00C721C2" w:rsidP="00DA4236"/>
    <w:p w14:paraId="2C1D7FF6" w14:textId="77777777" w:rsidR="007D32FA" w:rsidRDefault="007D32FA" w:rsidP="007D32FA">
      <w:pPr>
        <w:pStyle w:val="Ttulo"/>
        <w:jc w:val="left"/>
      </w:pPr>
    </w:p>
    <w:p w14:paraId="6824ED86" w14:textId="1B7329F6" w:rsidR="00DA4236" w:rsidRDefault="00DA4236" w:rsidP="007D32FA">
      <w:pPr>
        <w:pStyle w:val="Ttulo"/>
      </w:pPr>
      <w:r>
        <w:lastRenderedPageBreak/>
        <w:t>Especificação de caso de uso - Cadastrar Treino</w:t>
      </w:r>
    </w:p>
    <w:p w14:paraId="6BB926C3" w14:textId="77777777" w:rsidR="00DA4236" w:rsidRDefault="00DA4236" w:rsidP="00DA4236"/>
    <w:p w14:paraId="3910F50F" w14:textId="77777777" w:rsidR="00DA4236" w:rsidRDefault="00DA4236" w:rsidP="00DA4236">
      <w:pPr>
        <w:pStyle w:val="Ttulo1"/>
        <w:widowControl/>
        <w:numPr>
          <w:ilvl w:val="0"/>
          <w:numId w:val="25"/>
        </w:numPr>
        <w:jc w:val="both"/>
      </w:pPr>
      <w:r>
        <w:t>Descrição Sucinta</w:t>
      </w:r>
    </w:p>
    <w:p w14:paraId="5A9621C8" w14:textId="77777777" w:rsidR="00DA4236" w:rsidRPr="00C414E9" w:rsidRDefault="00DA4236" w:rsidP="00310293">
      <w:pPr>
        <w:pStyle w:val="Corpodetexto"/>
        <w:ind w:left="851"/>
        <w:rPr>
          <w:rFonts w:ascii="Arial" w:hAnsi="Arial" w:cs="Arial"/>
        </w:rPr>
      </w:pPr>
      <w:r w:rsidRPr="003649BA">
        <w:rPr>
          <w:rFonts w:ascii="Arial" w:hAnsi="Arial" w:cs="Arial"/>
        </w:rPr>
        <w:t>Este caso de uso descreve os procedimentos para cadastrar um treino no sistema Ctrl Fit.</w:t>
      </w:r>
      <w:r w:rsidRPr="003649BA">
        <w:rPr>
          <w:rFonts w:ascii="Arial" w:hAnsi="Arial" w:cs="Arial"/>
        </w:rPr>
        <w:cr/>
      </w:r>
    </w:p>
    <w:p w14:paraId="4C9ACD9F" w14:textId="77777777" w:rsidR="00DA4236" w:rsidRDefault="00DA4236" w:rsidP="00DA4236">
      <w:pPr>
        <w:pStyle w:val="Ttulo1"/>
        <w:widowControl/>
        <w:jc w:val="both"/>
      </w:pPr>
      <w:r>
        <w:t>Fluxo de Eventos</w:t>
      </w:r>
    </w:p>
    <w:p w14:paraId="69CF300A" w14:textId="77777777" w:rsidR="00DA4236" w:rsidRPr="005E1136" w:rsidRDefault="00DA4236" w:rsidP="00DA4236"/>
    <w:p w14:paraId="4C72E352" w14:textId="77777777" w:rsidR="00DA4236" w:rsidRPr="00636B80" w:rsidRDefault="00DA4236" w:rsidP="00DA4236">
      <w:pPr>
        <w:pStyle w:val="Ttulo2"/>
        <w:widowControl/>
        <w:jc w:val="both"/>
      </w:pPr>
      <w:r>
        <w:t xml:space="preserve">Fluxo Básico </w:t>
      </w:r>
    </w:p>
    <w:p w14:paraId="6E87AC02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 xml:space="preserve">O caso de uso começa quando o </w:t>
      </w:r>
      <w:r>
        <w:rPr>
          <w:i w:val="0"/>
          <w:iCs/>
        </w:rPr>
        <w:t xml:space="preserve">instrutor </w:t>
      </w:r>
      <w:r w:rsidRPr="00C414E9">
        <w:rPr>
          <w:i w:val="0"/>
          <w:iCs/>
        </w:rPr>
        <w:t xml:space="preserve">seleciona a tela de gerenciamento de </w:t>
      </w:r>
      <w:r>
        <w:rPr>
          <w:i w:val="0"/>
          <w:iCs/>
        </w:rPr>
        <w:t>treinos</w:t>
      </w:r>
      <w:r w:rsidRPr="00C414E9">
        <w:rPr>
          <w:i w:val="0"/>
          <w:iCs/>
        </w:rPr>
        <w:t xml:space="preserve"> e clica na opção “Cadastrar”.</w:t>
      </w:r>
    </w:p>
    <w:p w14:paraId="65DEC628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 xml:space="preserve">O sistema exibe a tela de cadastro de </w:t>
      </w:r>
      <w:r>
        <w:rPr>
          <w:i w:val="0"/>
          <w:iCs/>
        </w:rPr>
        <w:t xml:space="preserve">exercício </w:t>
      </w:r>
      <w:r w:rsidRPr="00C414E9">
        <w:rPr>
          <w:i w:val="0"/>
          <w:iCs/>
        </w:rPr>
        <w:t xml:space="preserve">com os </w:t>
      </w:r>
      <w:r>
        <w:rPr>
          <w:i w:val="0"/>
          <w:iCs/>
        </w:rPr>
        <w:t xml:space="preserve">seguintes </w:t>
      </w:r>
      <w:r w:rsidRPr="00C414E9">
        <w:rPr>
          <w:i w:val="0"/>
          <w:iCs/>
        </w:rPr>
        <w:t>campos para preenchimento</w:t>
      </w:r>
      <w:r>
        <w:rPr>
          <w:i w:val="0"/>
          <w:iCs/>
        </w:rPr>
        <w:t>: Matrícula do aluno, Nome do exercício, Número de séries, Número de repetições e observações.</w:t>
      </w:r>
    </w:p>
    <w:p w14:paraId="2E64C912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 xml:space="preserve">O </w:t>
      </w:r>
      <w:r>
        <w:rPr>
          <w:i w:val="0"/>
          <w:iCs/>
        </w:rPr>
        <w:t xml:space="preserve">instrutor </w:t>
      </w:r>
      <w:r w:rsidRPr="00C414E9">
        <w:rPr>
          <w:i w:val="0"/>
          <w:iCs/>
        </w:rPr>
        <w:t xml:space="preserve">digita as informações do </w:t>
      </w:r>
      <w:r>
        <w:rPr>
          <w:i w:val="0"/>
          <w:iCs/>
        </w:rPr>
        <w:t>treino</w:t>
      </w:r>
      <w:r w:rsidRPr="00C414E9">
        <w:rPr>
          <w:i w:val="0"/>
          <w:iCs/>
        </w:rPr>
        <w:t xml:space="preserve"> e clica na opção </w:t>
      </w:r>
      <w:r>
        <w:rPr>
          <w:i w:val="0"/>
          <w:iCs/>
        </w:rPr>
        <w:t>“Confirmar”.</w:t>
      </w:r>
    </w:p>
    <w:p w14:paraId="6B827787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>O sistema apresenta a mensagem “</w:t>
      </w:r>
      <w:r>
        <w:rPr>
          <w:i w:val="0"/>
          <w:iCs/>
        </w:rPr>
        <w:t xml:space="preserve">Treino </w:t>
      </w:r>
      <w:r w:rsidRPr="00C414E9">
        <w:rPr>
          <w:i w:val="0"/>
          <w:iCs/>
        </w:rPr>
        <w:t>cadastrado com sucesso”</w:t>
      </w:r>
      <w:r>
        <w:rPr>
          <w:i w:val="0"/>
          <w:iCs/>
        </w:rPr>
        <w:t>.</w:t>
      </w:r>
    </w:p>
    <w:p w14:paraId="07305488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 xml:space="preserve">O sistema retorna para a tela de gerenciamento de </w:t>
      </w:r>
      <w:r>
        <w:rPr>
          <w:i w:val="0"/>
          <w:iCs/>
        </w:rPr>
        <w:t>Treino.</w:t>
      </w:r>
    </w:p>
    <w:p w14:paraId="64279AD4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>O caso de uso é encerrado.</w:t>
      </w:r>
    </w:p>
    <w:p w14:paraId="5E6BA469" w14:textId="77777777" w:rsidR="00DA4236" w:rsidRPr="00636B80" w:rsidRDefault="00DA4236" w:rsidP="00DA4236"/>
    <w:p w14:paraId="628F3179" w14:textId="77777777" w:rsidR="00DA4236" w:rsidRDefault="00DA4236" w:rsidP="00DA4236">
      <w:pPr>
        <w:pStyle w:val="Ttulo2"/>
        <w:widowControl/>
        <w:jc w:val="both"/>
      </w:pPr>
      <w:r>
        <w:t>Fluxos Alternativos</w:t>
      </w:r>
    </w:p>
    <w:p w14:paraId="2A69ED4A" w14:textId="77777777" w:rsidR="00DA4236" w:rsidRPr="005326DB" w:rsidRDefault="00DA4236" w:rsidP="00DA4236">
      <w:pPr>
        <w:pStyle w:val="Ttulo3"/>
        <w:widowControl/>
        <w:jc w:val="both"/>
        <w:rPr>
          <w:b/>
          <w:bCs/>
        </w:rPr>
      </w:pPr>
      <w:r w:rsidRPr="005326DB">
        <w:rPr>
          <w:b/>
          <w:bCs/>
        </w:rPr>
        <w:t>Dados Inválidos</w:t>
      </w:r>
    </w:p>
    <w:p w14:paraId="3CC0ECCD" w14:textId="77777777" w:rsidR="00DA4236" w:rsidRDefault="00DA4236" w:rsidP="00DA4236">
      <w:pPr>
        <w:pStyle w:val="Ttulo3"/>
        <w:widowControl/>
        <w:numPr>
          <w:ilvl w:val="0"/>
          <w:numId w:val="0"/>
        </w:numPr>
        <w:jc w:val="both"/>
        <w:rPr>
          <w:i w:val="0"/>
          <w:iCs/>
        </w:rPr>
      </w:pPr>
      <w:r>
        <w:rPr>
          <w:i w:val="0"/>
          <w:iCs/>
        </w:rPr>
        <w:t>No passo 2.1.3 do fluxo básico, o instrutor digita informações inválidas ou incompletas e clica na opção “Confirmar”.</w:t>
      </w:r>
    </w:p>
    <w:p w14:paraId="504941CC" w14:textId="77777777" w:rsidR="00DA4236" w:rsidRDefault="00DA4236" w:rsidP="00310293">
      <w:pPr>
        <w:pStyle w:val="Ttulo4"/>
        <w:ind w:left="851"/>
      </w:pPr>
      <w:r>
        <w:t>O sistema apresenta uma mensagem de erro “Preencha os campos corretamente”.</w:t>
      </w:r>
    </w:p>
    <w:p w14:paraId="256E1A55" w14:textId="77777777" w:rsidR="00DA4236" w:rsidRDefault="00DA4236" w:rsidP="00310293">
      <w:pPr>
        <w:pStyle w:val="Ttulo4"/>
        <w:ind w:left="851"/>
      </w:pPr>
      <w:r w:rsidRPr="00DC48C5">
        <w:t xml:space="preserve">O </w:t>
      </w:r>
      <w:r>
        <w:t>caso de uso continua no passo 2.1.2 do fluxo básico.</w:t>
      </w:r>
    </w:p>
    <w:p w14:paraId="0BF505F3" w14:textId="77777777" w:rsidR="00DA4236" w:rsidRDefault="00DA4236" w:rsidP="00DA4236"/>
    <w:p w14:paraId="11973CF4" w14:textId="47ABAF48" w:rsidR="00EE3AD3" w:rsidRPr="00EE3AD3" w:rsidRDefault="00EE3AD3" w:rsidP="00EE3AD3">
      <w:pPr>
        <w:pStyle w:val="Ttulo3"/>
        <w:rPr>
          <w:b/>
          <w:bCs/>
        </w:rPr>
      </w:pPr>
      <w:r w:rsidRPr="00EE3AD3">
        <w:rPr>
          <w:b/>
          <w:bCs/>
        </w:rPr>
        <w:t>Aluno Não Localizado</w:t>
      </w:r>
    </w:p>
    <w:p w14:paraId="0A7C5783" w14:textId="07D7E2CD" w:rsidR="00EE3AD3" w:rsidRDefault="00EE3AD3" w:rsidP="00EE3AD3">
      <w:pPr>
        <w:rPr>
          <w:rFonts w:ascii="Arial" w:hAnsi="Arial"/>
        </w:rPr>
      </w:pPr>
      <w:r>
        <w:rPr>
          <w:rFonts w:ascii="Arial" w:hAnsi="Arial"/>
        </w:rPr>
        <w:t>No passo 2.1.3 do fluxo básico, o instrutor digita uma matrícula de um aluno não cadastrado no sistema e clica na opção “Confirmar”.</w:t>
      </w:r>
    </w:p>
    <w:p w14:paraId="120E85A7" w14:textId="215D3C1F" w:rsidR="00EE3AD3" w:rsidRDefault="00EE3AD3" w:rsidP="00EE3AD3">
      <w:pPr>
        <w:pStyle w:val="Ttulo4"/>
        <w:ind w:left="851"/>
      </w:pPr>
      <w:r>
        <w:t>O sistema apresenta uma mensagem de erro “Matrícula não encontrada”.</w:t>
      </w:r>
    </w:p>
    <w:p w14:paraId="50568933" w14:textId="6E43912B" w:rsidR="00EE3AD3" w:rsidRPr="00EE3AD3" w:rsidRDefault="00EE3AD3" w:rsidP="00EE3AD3">
      <w:pPr>
        <w:pStyle w:val="Ttulo4"/>
        <w:ind w:left="851"/>
      </w:pPr>
      <w:r>
        <w:t>O caso de uso continua no passo 2.1.2 do fluxo básico.</w:t>
      </w:r>
    </w:p>
    <w:p w14:paraId="1AC951D6" w14:textId="77777777" w:rsidR="008215F2" w:rsidRDefault="008215F2" w:rsidP="00DA4236"/>
    <w:p w14:paraId="1FADDE04" w14:textId="77777777" w:rsidR="00EE3AD3" w:rsidRPr="00806792" w:rsidRDefault="00EE3AD3" w:rsidP="00EE3AD3">
      <w:pPr>
        <w:pStyle w:val="Ttulo3"/>
        <w:widowControl/>
        <w:jc w:val="both"/>
        <w:rPr>
          <w:b/>
          <w:bCs/>
        </w:rPr>
      </w:pPr>
      <w:r>
        <w:rPr>
          <w:b/>
          <w:bCs/>
        </w:rPr>
        <w:t>Cancelar Cadastro</w:t>
      </w:r>
    </w:p>
    <w:p w14:paraId="6C2B10E6" w14:textId="317DF4BB" w:rsidR="00EE3AD3" w:rsidRDefault="00EE3AD3" w:rsidP="00EE3AD3">
      <w:pPr>
        <w:pStyle w:val="Ttulo3"/>
        <w:widowControl/>
        <w:numPr>
          <w:ilvl w:val="0"/>
          <w:numId w:val="0"/>
        </w:numPr>
        <w:jc w:val="both"/>
        <w:rPr>
          <w:i w:val="0"/>
          <w:iCs/>
        </w:rPr>
      </w:pPr>
      <w:r>
        <w:rPr>
          <w:i w:val="0"/>
          <w:iCs/>
        </w:rPr>
        <w:t xml:space="preserve">No passo 2.1.2 do fluxo básico, o </w:t>
      </w:r>
      <w:r>
        <w:rPr>
          <w:i w:val="0"/>
          <w:iCs/>
        </w:rPr>
        <w:t>instrutor</w:t>
      </w:r>
      <w:r>
        <w:rPr>
          <w:i w:val="0"/>
          <w:iCs/>
        </w:rPr>
        <w:t xml:space="preserve"> clica na opção “Cancelar” na tela de cadastro de </w:t>
      </w:r>
      <w:r>
        <w:rPr>
          <w:i w:val="0"/>
          <w:iCs/>
        </w:rPr>
        <w:t>treino</w:t>
      </w:r>
      <w:r>
        <w:rPr>
          <w:i w:val="0"/>
          <w:iCs/>
        </w:rPr>
        <w:t>.</w:t>
      </w:r>
    </w:p>
    <w:p w14:paraId="6CCD0929" w14:textId="4B343267" w:rsidR="00EE3AD3" w:rsidRDefault="00EE3AD3" w:rsidP="00EE3AD3">
      <w:pPr>
        <w:pStyle w:val="Ttulo4"/>
        <w:ind w:left="851"/>
      </w:pPr>
      <w:r w:rsidRPr="00DC48C5">
        <w:t xml:space="preserve">O </w:t>
      </w:r>
      <w:r>
        <w:t>caso de uso continua no passo 2.1.5 do fluxo básico.</w:t>
      </w:r>
    </w:p>
    <w:p w14:paraId="47C30544" w14:textId="77777777" w:rsidR="00EE3AD3" w:rsidRDefault="00EE3AD3" w:rsidP="00DA4236"/>
    <w:p w14:paraId="51F1F14D" w14:textId="77777777" w:rsidR="00DA4236" w:rsidRDefault="00DA4236" w:rsidP="00DA4236">
      <w:pPr>
        <w:pStyle w:val="Ttulo1"/>
        <w:jc w:val="both"/>
      </w:pPr>
      <w:r>
        <w:t>Requisitos Especiais</w:t>
      </w:r>
    </w:p>
    <w:p w14:paraId="49C2EF63" w14:textId="77777777" w:rsidR="00DA4236" w:rsidRDefault="00DA4236" w:rsidP="00DA4236">
      <w:pPr>
        <w:pStyle w:val="Ttulo2"/>
        <w:widowControl/>
        <w:jc w:val="both"/>
      </w:pPr>
      <w:r>
        <w:t>Requisito de Desempenho – Performance</w:t>
      </w:r>
    </w:p>
    <w:p w14:paraId="56668FB1" w14:textId="77777777" w:rsidR="00DA4236" w:rsidRPr="00100ACA" w:rsidRDefault="00DA4236" w:rsidP="00DA4236">
      <w:pPr>
        <w:rPr>
          <w:rFonts w:ascii="Arial" w:hAnsi="Arial" w:cs="Arial"/>
        </w:rPr>
      </w:pPr>
      <w:r w:rsidRPr="00100ACA">
        <w:rPr>
          <w:rFonts w:ascii="Arial" w:hAnsi="Arial" w:cs="Arial"/>
        </w:rPr>
        <w:t xml:space="preserve">O tempo de resposta de </w:t>
      </w:r>
      <w:r>
        <w:rPr>
          <w:rFonts w:ascii="Arial" w:hAnsi="Arial" w:cs="Arial"/>
        </w:rPr>
        <w:t xml:space="preserve">um cadastro de treino </w:t>
      </w:r>
      <w:r w:rsidRPr="00100ACA">
        <w:rPr>
          <w:rFonts w:ascii="Arial" w:hAnsi="Arial" w:cs="Arial"/>
        </w:rPr>
        <w:t xml:space="preserve">deve ser inferior a </w:t>
      </w:r>
      <w:r>
        <w:rPr>
          <w:rFonts w:ascii="Arial" w:hAnsi="Arial" w:cs="Arial"/>
        </w:rPr>
        <w:t>15</w:t>
      </w:r>
      <w:r w:rsidRPr="00100ACA">
        <w:rPr>
          <w:rFonts w:ascii="Arial" w:hAnsi="Arial" w:cs="Arial"/>
        </w:rPr>
        <w:t xml:space="preserve"> segundos</w:t>
      </w:r>
      <w:r>
        <w:rPr>
          <w:rFonts w:ascii="Arial" w:hAnsi="Arial" w:cs="Arial"/>
        </w:rPr>
        <w:t>.</w:t>
      </w:r>
    </w:p>
    <w:p w14:paraId="37A35444" w14:textId="77777777" w:rsidR="00DA4236" w:rsidRDefault="00DA4236" w:rsidP="00DA4236">
      <w:pPr>
        <w:jc w:val="both"/>
      </w:pPr>
    </w:p>
    <w:p w14:paraId="0FE47BD0" w14:textId="77777777" w:rsidR="00DA4236" w:rsidRDefault="00DA4236" w:rsidP="00DA4236">
      <w:pPr>
        <w:pStyle w:val="Ttulo1"/>
        <w:widowControl/>
        <w:jc w:val="both"/>
      </w:pPr>
      <w:proofErr w:type="spellStart"/>
      <w:r>
        <w:lastRenderedPageBreak/>
        <w:t>Pré</w:t>
      </w:r>
      <w:proofErr w:type="spellEnd"/>
      <w:r>
        <w:t xml:space="preserve"> Condições</w:t>
      </w:r>
    </w:p>
    <w:p w14:paraId="4B6E9C80" w14:textId="77777777" w:rsidR="00DA4236" w:rsidRDefault="00DA4236" w:rsidP="00DA4236">
      <w:pPr>
        <w:pStyle w:val="Ttulo2"/>
        <w:widowControl/>
        <w:jc w:val="both"/>
      </w:pPr>
      <w:r w:rsidRPr="00991F44">
        <w:t>Autenticação de Usuário</w:t>
      </w:r>
    </w:p>
    <w:p w14:paraId="6D76AE58" w14:textId="77777777" w:rsidR="00DA4236" w:rsidRDefault="00DA4236" w:rsidP="00DA4236">
      <w:pPr>
        <w:pStyle w:val="Ttulo2"/>
        <w:widowControl/>
        <w:numPr>
          <w:ilvl w:val="0"/>
          <w:numId w:val="0"/>
        </w:numPr>
        <w:jc w:val="both"/>
        <w:rPr>
          <w:b w:val="0"/>
          <w:bCs/>
        </w:rPr>
      </w:pPr>
      <w:r w:rsidRPr="00991F44">
        <w:rPr>
          <w:b w:val="0"/>
          <w:bCs/>
        </w:rPr>
        <w:t>O usuário deve estar</w:t>
      </w:r>
      <w:r>
        <w:rPr>
          <w:b w:val="0"/>
          <w:bCs/>
        </w:rPr>
        <w:t xml:space="preserve"> </w:t>
      </w:r>
      <w:r w:rsidRPr="00991F44">
        <w:rPr>
          <w:b w:val="0"/>
          <w:bCs/>
        </w:rPr>
        <w:t xml:space="preserve">logado no sistema Ctrl Fit com </w:t>
      </w:r>
      <w:r>
        <w:rPr>
          <w:b w:val="0"/>
          <w:bCs/>
        </w:rPr>
        <w:t xml:space="preserve">permissão </w:t>
      </w:r>
      <w:r w:rsidRPr="00991F44">
        <w:rPr>
          <w:b w:val="0"/>
          <w:bCs/>
        </w:rPr>
        <w:t xml:space="preserve">para acessar a funcionalidade de cadastro de </w:t>
      </w:r>
      <w:r>
        <w:rPr>
          <w:b w:val="0"/>
          <w:bCs/>
        </w:rPr>
        <w:t>treinos</w:t>
      </w:r>
      <w:r w:rsidRPr="00991F44">
        <w:rPr>
          <w:b w:val="0"/>
          <w:bCs/>
        </w:rPr>
        <w:t>.</w:t>
      </w:r>
    </w:p>
    <w:p w14:paraId="7D0B499F" w14:textId="77777777" w:rsidR="00DA4236" w:rsidRPr="00991F44" w:rsidRDefault="00DA4236" w:rsidP="00DA4236"/>
    <w:p w14:paraId="35144915" w14:textId="77777777" w:rsidR="00DA4236" w:rsidRDefault="00DA4236" w:rsidP="00DA4236">
      <w:pPr>
        <w:pStyle w:val="Ttulo2"/>
        <w:widowControl/>
        <w:jc w:val="both"/>
      </w:pPr>
      <w:r w:rsidRPr="006979D7">
        <w:t>Conectividade com o Banco de Dados</w:t>
      </w:r>
    </w:p>
    <w:p w14:paraId="664468E4" w14:textId="77777777" w:rsidR="00DA4236" w:rsidRDefault="00DA4236" w:rsidP="00DA4236">
      <w:pPr>
        <w:pStyle w:val="Ttulo2"/>
        <w:widowControl/>
        <w:numPr>
          <w:ilvl w:val="0"/>
          <w:numId w:val="0"/>
        </w:numPr>
        <w:jc w:val="both"/>
        <w:rPr>
          <w:b w:val="0"/>
          <w:bCs/>
        </w:rPr>
      </w:pPr>
      <w:r w:rsidRPr="006979D7">
        <w:rPr>
          <w:b w:val="0"/>
          <w:bCs/>
        </w:rPr>
        <w:t xml:space="preserve">O sistema deve estar conectado e ser capaz de acessar o banco de dados onde as informações dos </w:t>
      </w:r>
      <w:r>
        <w:rPr>
          <w:b w:val="0"/>
          <w:bCs/>
        </w:rPr>
        <w:t>treinos</w:t>
      </w:r>
      <w:r w:rsidRPr="006979D7">
        <w:rPr>
          <w:b w:val="0"/>
          <w:bCs/>
        </w:rPr>
        <w:t xml:space="preserve"> serão armazenadas.</w:t>
      </w:r>
    </w:p>
    <w:p w14:paraId="6978F0DB" w14:textId="77777777" w:rsidR="00DA4236" w:rsidRPr="00991F44" w:rsidRDefault="00DA4236" w:rsidP="00DA4236"/>
    <w:p w14:paraId="5FBCEF54" w14:textId="77777777" w:rsidR="00DA4236" w:rsidRDefault="00DA4236" w:rsidP="00DA4236">
      <w:pPr>
        <w:pStyle w:val="Ttulo1"/>
        <w:widowControl/>
        <w:jc w:val="both"/>
      </w:pPr>
      <w:r>
        <w:t>Pós Condições</w:t>
      </w:r>
    </w:p>
    <w:p w14:paraId="6E364753" w14:textId="77777777" w:rsidR="00DA4236" w:rsidRPr="006979D7" w:rsidRDefault="00DA4236" w:rsidP="00DA4236">
      <w:pPr>
        <w:pStyle w:val="Ttulo1"/>
        <w:widowControl/>
        <w:numPr>
          <w:ilvl w:val="0"/>
          <w:numId w:val="0"/>
        </w:numPr>
        <w:jc w:val="both"/>
        <w:rPr>
          <w:b w:val="0"/>
          <w:bCs/>
          <w:sz w:val="20"/>
          <w:szCs w:val="16"/>
        </w:rPr>
      </w:pPr>
      <w:r w:rsidRPr="006979D7">
        <w:rPr>
          <w:rFonts w:cs="Arial"/>
          <w:b w:val="0"/>
          <w:bCs/>
          <w:sz w:val="20"/>
          <w:szCs w:val="16"/>
        </w:rPr>
        <w:t>Não há pós-condições.</w:t>
      </w:r>
    </w:p>
    <w:p w14:paraId="335B24E1" w14:textId="77777777" w:rsidR="00DA4236" w:rsidRDefault="00DA4236" w:rsidP="00DA4236"/>
    <w:p w14:paraId="4AA28A9A" w14:textId="77777777" w:rsidR="00DA4236" w:rsidRDefault="00DA4236" w:rsidP="00DA4236"/>
    <w:p w14:paraId="58AC1EFE" w14:textId="77777777" w:rsidR="00DA4236" w:rsidRDefault="00DA4236" w:rsidP="00DA4236"/>
    <w:p w14:paraId="5E2DE970" w14:textId="77777777" w:rsidR="00DA4236" w:rsidRDefault="00DA4236" w:rsidP="00DA4236"/>
    <w:p w14:paraId="22614E7F" w14:textId="77777777" w:rsidR="00DA4236" w:rsidRDefault="00DA4236" w:rsidP="00DA4236"/>
    <w:p w14:paraId="0A0D2BB1" w14:textId="77777777" w:rsidR="00DA4236" w:rsidRDefault="00DA4236" w:rsidP="00DA4236"/>
    <w:p w14:paraId="3651D8B4" w14:textId="77777777" w:rsidR="00DA4236" w:rsidRDefault="00DA4236" w:rsidP="00DA4236"/>
    <w:p w14:paraId="7CF33C17" w14:textId="77777777" w:rsidR="00DA4236" w:rsidRDefault="00DA4236" w:rsidP="00DA4236"/>
    <w:p w14:paraId="1A55423B" w14:textId="77777777" w:rsidR="00DA4236" w:rsidRDefault="00DA4236" w:rsidP="00DA4236"/>
    <w:p w14:paraId="53DA9F49" w14:textId="77777777" w:rsidR="00DA4236" w:rsidRDefault="00DA4236" w:rsidP="00DA4236"/>
    <w:p w14:paraId="051D82CC" w14:textId="77777777" w:rsidR="00DA4236" w:rsidRDefault="00DA4236" w:rsidP="00DA4236"/>
    <w:p w14:paraId="582F8654" w14:textId="77777777" w:rsidR="00DA4236" w:rsidRDefault="00DA4236" w:rsidP="00DA4236"/>
    <w:p w14:paraId="32412387" w14:textId="77777777" w:rsidR="00DA4236" w:rsidRDefault="00DA4236" w:rsidP="00DA4236"/>
    <w:p w14:paraId="07FCB1D0" w14:textId="77777777" w:rsidR="00DA4236" w:rsidRDefault="00DA4236" w:rsidP="00DA4236"/>
    <w:p w14:paraId="043E1BC8" w14:textId="77777777" w:rsidR="00DA4236" w:rsidRDefault="00DA4236" w:rsidP="00DA4236"/>
    <w:p w14:paraId="5DBC895E" w14:textId="77777777" w:rsidR="00DA4236" w:rsidRDefault="00DA4236" w:rsidP="00DA4236"/>
    <w:p w14:paraId="24EEC074" w14:textId="77777777" w:rsidR="00DA4236" w:rsidRDefault="00DA4236" w:rsidP="00DA4236"/>
    <w:p w14:paraId="7659EBCB" w14:textId="77777777" w:rsidR="00DA4236" w:rsidRDefault="00DA4236" w:rsidP="00DA4236"/>
    <w:p w14:paraId="72B7B9C9" w14:textId="77777777" w:rsidR="00DA4236" w:rsidRDefault="00DA4236" w:rsidP="00DA4236"/>
    <w:p w14:paraId="0D5F5BB8" w14:textId="77777777" w:rsidR="00DA4236" w:rsidRDefault="00DA4236" w:rsidP="00DA4236"/>
    <w:p w14:paraId="1E4E5386" w14:textId="77777777" w:rsidR="00DA4236" w:rsidRDefault="00DA4236" w:rsidP="00DA4236"/>
    <w:p w14:paraId="3DE6FF91" w14:textId="77777777" w:rsidR="00DA4236" w:rsidRDefault="00DA4236" w:rsidP="00DA4236"/>
    <w:p w14:paraId="61E726E1" w14:textId="77777777" w:rsidR="00DA4236" w:rsidRDefault="00DA4236" w:rsidP="00DA4236"/>
    <w:p w14:paraId="7BCB7155" w14:textId="77777777" w:rsidR="00DA4236" w:rsidRDefault="00DA4236" w:rsidP="00DA4236"/>
    <w:p w14:paraId="46C7C3CA" w14:textId="77777777" w:rsidR="00DA4236" w:rsidRDefault="00DA4236" w:rsidP="00DA4236"/>
    <w:p w14:paraId="78AEE43C" w14:textId="77777777" w:rsidR="00DA4236" w:rsidRDefault="00DA4236" w:rsidP="00DA4236"/>
    <w:p w14:paraId="6876D96A" w14:textId="77777777" w:rsidR="00DA4236" w:rsidRDefault="00DA4236" w:rsidP="00DA4236"/>
    <w:p w14:paraId="327FAF05" w14:textId="77777777" w:rsidR="00DA4236" w:rsidRDefault="00DA4236" w:rsidP="00DA4236"/>
    <w:p w14:paraId="676A21CA" w14:textId="77777777" w:rsidR="00DA4236" w:rsidRDefault="00DA4236" w:rsidP="00DA4236"/>
    <w:p w14:paraId="6D9F2D74" w14:textId="77777777" w:rsidR="00DA4236" w:rsidRDefault="00DA4236" w:rsidP="00DA4236"/>
    <w:p w14:paraId="0E9FAAA3" w14:textId="77777777" w:rsidR="00DA4236" w:rsidRDefault="00DA4236" w:rsidP="00DA4236"/>
    <w:p w14:paraId="1E61ED7C" w14:textId="77777777" w:rsidR="00DA4236" w:rsidRDefault="00DA4236" w:rsidP="00DA4236"/>
    <w:p w14:paraId="2DE05F5A" w14:textId="77777777" w:rsidR="00DA4236" w:rsidRDefault="00DA4236" w:rsidP="00DA4236"/>
    <w:p w14:paraId="13B6C71B" w14:textId="77777777" w:rsidR="00DA4236" w:rsidRDefault="00DA4236" w:rsidP="00DA4236"/>
    <w:p w14:paraId="14D55D1C" w14:textId="77777777" w:rsidR="00DA4236" w:rsidRDefault="00DA4236" w:rsidP="00DA4236"/>
    <w:p w14:paraId="26A99E86" w14:textId="77777777" w:rsidR="00C721C2" w:rsidRDefault="00C721C2" w:rsidP="00DA4236"/>
    <w:p w14:paraId="598FDB7A" w14:textId="77777777" w:rsidR="00DA4236" w:rsidRDefault="00DA4236" w:rsidP="00DA4236">
      <w:pPr>
        <w:pStyle w:val="Ttulo"/>
        <w:jc w:val="left"/>
      </w:pPr>
    </w:p>
    <w:p w14:paraId="6FD9B0B3" w14:textId="4B3208FE" w:rsidR="00DA4236" w:rsidRDefault="00DA4236" w:rsidP="00DA4236">
      <w:pPr>
        <w:pStyle w:val="Ttulo"/>
      </w:pPr>
      <w:r>
        <w:lastRenderedPageBreak/>
        <w:t>Especificação de caso de uso - Cadastrar Funcionário</w:t>
      </w:r>
    </w:p>
    <w:p w14:paraId="0D5CA377" w14:textId="77777777" w:rsidR="00DA4236" w:rsidRPr="00F67206" w:rsidRDefault="00DA4236" w:rsidP="00DA4236"/>
    <w:p w14:paraId="35F7B704" w14:textId="77777777" w:rsidR="00DA4236" w:rsidRDefault="00DA4236" w:rsidP="00DA4236">
      <w:pPr>
        <w:pStyle w:val="Ttulo1"/>
        <w:widowControl/>
        <w:numPr>
          <w:ilvl w:val="0"/>
          <w:numId w:val="26"/>
        </w:numPr>
        <w:jc w:val="both"/>
      </w:pPr>
      <w:r>
        <w:t>Descrição Sucinta</w:t>
      </w:r>
    </w:p>
    <w:p w14:paraId="7B34E36D" w14:textId="77777777" w:rsidR="00DA4236" w:rsidRPr="00C414E9" w:rsidRDefault="00DA4236" w:rsidP="006F7C30">
      <w:pPr>
        <w:pStyle w:val="Corpodetexto"/>
        <w:ind w:left="851"/>
        <w:rPr>
          <w:rFonts w:ascii="Arial" w:hAnsi="Arial" w:cs="Arial"/>
        </w:rPr>
      </w:pPr>
      <w:r w:rsidRPr="0058337A">
        <w:rPr>
          <w:rFonts w:ascii="Arial" w:hAnsi="Arial" w:cs="Arial"/>
        </w:rPr>
        <w:t>Este caso de uso descreve os procedimentos para cadastrar funcionários no sistema Ctrl Fit.</w:t>
      </w:r>
      <w:r w:rsidRPr="0058337A">
        <w:rPr>
          <w:rFonts w:ascii="Arial" w:hAnsi="Arial" w:cs="Arial"/>
        </w:rPr>
        <w:cr/>
      </w:r>
    </w:p>
    <w:p w14:paraId="3705B7AC" w14:textId="77777777" w:rsidR="00DA4236" w:rsidRDefault="00DA4236" w:rsidP="00DA4236">
      <w:pPr>
        <w:pStyle w:val="Ttulo1"/>
        <w:widowControl/>
        <w:jc w:val="both"/>
      </w:pPr>
      <w:r>
        <w:t>Fluxo de Eventos</w:t>
      </w:r>
    </w:p>
    <w:p w14:paraId="71640AB0" w14:textId="77777777" w:rsidR="00DA4236" w:rsidRPr="005E1136" w:rsidRDefault="00DA4236" w:rsidP="00DA4236"/>
    <w:p w14:paraId="25FAED89" w14:textId="77777777" w:rsidR="00DA4236" w:rsidRPr="00636B80" w:rsidRDefault="00DA4236" w:rsidP="00DA4236">
      <w:pPr>
        <w:pStyle w:val="Ttulo2"/>
        <w:widowControl/>
        <w:jc w:val="both"/>
      </w:pPr>
      <w:r>
        <w:t xml:space="preserve">Fluxo Básico </w:t>
      </w:r>
    </w:p>
    <w:p w14:paraId="26777451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 xml:space="preserve">O caso de uso começa quando o </w:t>
      </w:r>
      <w:r>
        <w:rPr>
          <w:i w:val="0"/>
          <w:iCs/>
        </w:rPr>
        <w:t xml:space="preserve">Gerente </w:t>
      </w:r>
      <w:r w:rsidRPr="00C414E9">
        <w:rPr>
          <w:i w:val="0"/>
          <w:iCs/>
        </w:rPr>
        <w:t xml:space="preserve">seleciona a tela de gerenciamento de </w:t>
      </w:r>
      <w:r>
        <w:rPr>
          <w:i w:val="0"/>
          <w:iCs/>
        </w:rPr>
        <w:t>funcionários</w:t>
      </w:r>
      <w:r w:rsidRPr="00C414E9">
        <w:rPr>
          <w:i w:val="0"/>
          <w:iCs/>
        </w:rPr>
        <w:t xml:space="preserve"> e clica na opção “Cadastrar”.</w:t>
      </w:r>
    </w:p>
    <w:p w14:paraId="4FB60F35" w14:textId="22F26636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 xml:space="preserve">O sistema exibe a tela de cadastro de </w:t>
      </w:r>
      <w:r>
        <w:rPr>
          <w:i w:val="0"/>
          <w:iCs/>
        </w:rPr>
        <w:t>funcionário</w:t>
      </w:r>
      <w:r w:rsidRPr="00C414E9">
        <w:rPr>
          <w:i w:val="0"/>
          <w:iCs/>
        </w:rPr>
        <w:t xml:space="preserve"> com os </w:t>
      </w:r>
      <w:r>
        <w:rPr>
          <w:i w:val="0"/>
          <w:iCs/>
        </w:rPr>
        <w:t xml:space="preserve">seguintes </w:t>
      </w:r>
      <w:r w:rsidRPr="00C414E9">
        <w:rPr>
          <w:i w:val="0"/>
          <w:iCs/>
        </w:rPr>
        <w:t>campos para preenchimento</w:t>
      </w:r>
      <w:r>
        <w:rPr>
          <w:i w:val="0"/>
          <w:iCs/>
        </w:rPr>
        <w:t>: CPF, Nome, Data de Nascimento, Sexo, Endereço, CEP, Bairro, Telefone, Celular, Email, Cargo</w:t>
      </w:r>
      <w:r w:rsidR="003C79F2">
        <w:rPr>
          <w:i w:val="0"/>
          <w:iCs/>
        </w:rPr>
        <w:t xml:space="preserve">, </w:t>
      </w:r>
      <w:proofErr w:type="gramStart"/>
      <w:r w:rsidR="003C79F2">
        <w:rPr>
          <w:i w:val="0"/>
          <w:iCs/>
        </w:rPr>
        <w:t>salario</w:t>
      </w:r>
      <w:proofErr w:type="gramEnd"/>
      <w:r w:rsidR="003C79F2">
        <w:rPr>
          <w:i w:val="0"/>
          <w:iCs/>
        </w:rPr>
        <w:t>, data de admissão</w:t>
      </w:r>
      <w:r>
        <w:rPr>
          <w:i w:val="0"/>
          <w:iCs/>
        </w:rPr>
        <w:t>.</w:t>
      </w:r>
    </w:p>
    <w:p w14:paraId="16723E8C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 xml:space="preserve">O </w:t>
      </w:r>
      <w:r>
        <w:rPr>
          <w:i w:val="0"/>
          <w:iCs/>
        </w:rPr>
        <w:t>gerente</w:t>
      </w:r>
      <w:r w:rsidRPr="00C414E9">
        <w:rPr>
          <w:i w:val="0"/>
          <w:iCs/>
        </w:rPr>
        <w:t xml:space="preserve"> digita as informações do </w:t>
      </w:r>
      <w:r>
        <w:rPr>
          <w:i w:val="0"/>
          <w:iCs/>
        </w:rPr>
        <w:t>funcionário</w:t>
      </w:r>
      <w:r w:rsidRPr="00C414E9">
        <w:rPr>
          <w:i w:val="0"/>
          <w:iCs/>
        </w:rPr>
        <w:t xml:space="preserve"> e clica na opção </w:t>
      </w:r>
      <w:r>
        <w:rPr>
          <w:i w:val="0"/>
          <w:iCs/>
        </w:rPr>
        <w:t>“Confirmar”.</w:t>
      </w:r>
    </w:p>
    <w:p w14:paraId="37D62F9E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 xml:space="preserve">O sistema gera </w:t>
      </w:r>
      <w:r>
        <w:rPr>
          <w:i w:val="0"/>
          <w:iCs/>
        </w:rPr>
        <w:t xml:space="preserve">uma senha temporária para o funcionário </w:t>
      </w:r>
      <w:r w:rsidRPr="00C414E9">
        <w:rPr>
          <w:i w:val="0"/>
          <w:iCs/>
        </w:rPr>
        <w:t>e apresenta a mensagem “</w:t>
      </w:r>
      <w:r>
        <w:rPr>
          <w:i w:val="0"/>
          <w:iCs/>
        </w:rPr>
        <w:t xml:space="preserve">Funcionário </w:t>
      </w:r>
      <w:r w:rsidRPr="00C414E9">
        <w:rPr>
          <w:i w:val="0"/>
          <w:iCs/>
        </w:rPr>
        <w:t>cadastrado com sucesso”</w:t>
      </w:r>
      <w:r>
        <w:rPr>
          <w:i w:val="0"/>
          <w:iCs/>
        </w:rPr>
        <w:t>.</w:t>
      </w:r>
    </w:p>
    <w:p w14:paraId="2EED8110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 xml:space="preserve">O sistema retorna para a tela de gerenciamento de </w:t>
      </w:r>
      <w:r>
        <w:rPr>
          <w:i w:val="0"/>
          <w:iCs/>
        </w:rPr>
        <w:t>funcionários.</w:t>
      </w:r>
    </w:p>
    <w:p w14:paraId="687D1349" w14:textId="77777777" w:rsidR="00DA4236" w:rsidRPr="00C414E9" w:rsidRDefault="00DA4236" w:rsidP="00DA4236">
      <w:pPr>
        <w:pStyle w:val="Ttulo3"/>
        <w:rPr>
          <w:i w:val="0"/>
          <w:iCs/>
        </w:rPr>
      </w:pPr>
      <w:r w:rsidRPr="00C414E9">
        <w:rPr>
          <w:i w:val="0"/>
          <w:iCs/>
        </w:rPr>
        <w:t>O caso de uso é encerrado.</w:t>
      </w:r>
    </w:p>
    <w:p w14:paraId="2159B482" w14:textId="77777777" w:rsidR="00DA4236" w:rsidRPr="00636B80" w:rsidRDefault="00DA4236" w:rsidP="00DA4236"/>
    <w:p w14:paraId="096EA2AA" w14:textId="77777777" w:rsidR="00DA4236" w:rsidRDefault="00DA4236" w:rsidP="00DA4236">
      <w:pPr>
        <w:pStyle w:val="Ttulo2"/>
        <w:widowControl/>
        <w:jc w:val="both"/>
      </w:pPr>
      <w:r>
        <w:t>Fluxos Alternativos</w:t>
      </w:r>
    </w:p>
    <w:p w14:paraId="74631983" w14:textId="77777777" w:rsidR="00DA4236" w:rsidRPr="005326DB" w:rsidRDefault="00DA4236" w:rsidP="00DA4236">
      <w:pPr>
        <w:pStyle w:val="Ttulo3"/>
        <w:widowControl/>
        <w:jc w:val="both"/>
        <w:rPr>
          <w:b/>
          <w:bCs/>
        </w:rPr>
      </w:pPr>
      <w:r w:rsidRPr="005326DB">
        <w:rPr>
          <w:b/>
          <w:bCs/>
        </w:rPr>
        <w:t>Funcionário já cadastrado no sistema</w:t>
      </w:r>
    </w:p>
    <w:p w14:paraId="18D6BAEA" w14:textId="77777777" w:rsidR="00DA4236" w:rsidRDefault="00DA4236" w:rsidP="00DA4236">
      <w:pPr>
        <w:pStyle w:val="Ttulo3"/>
        <w:widowControl/>
        <w:numPr>
          <w:ilvl w:val="0"/>
          <w:numId w:val="0"/>
        </w:numPr>
        <w:jc w:val="both"/>
        <w:rPr>
          <w:i w:val="0"/>
          <w:iCs/>
        </w:rPr>
      </w:pPr>
      <w:r>
        <w:rPr>
          <w:i w:val="0"/>
          <w:iCs/>
        </w:rPr>
        <w:t>No passo 2.1.3 do fluxo básico, o gerente digita as informações de um funcionário já cadastrado no sistema e clica na opção “Confirmar”.</w:t>
      </w:r>
    </w:p>
    <w:p w14:paraId="00CD7476" w14:textId="77777777" w:rsidR="00DA4236" w:rsidRDefault="00DA4236" w:rsidP="006F7C30">
      <w:pPr>
        <w:pStyle w:val="Ttulo4"/>
        <w:ind w:left="851"/>
      </w:pPr>
      <w:r>
        <w:t>O sistema apresenta uma mensagem de erro “Funcionário já cadastrado no sistema”.</w:t>
      </w:r>
    </w:p>
    <w:p w14:paraId="64F970FD" w14:textId="77777777" w:rsidR="00DA4236" w:rsidRDefault="00DA4236" w:rsidP="006F7C30">
      <w:pPr>
        <w:pStyle w:val="Ttulo4"/>
        <w:ind w:left="851"/>
      </w:pPr>
      <w:r w:rsidRPr="00DC48C5">
        <w:t xml:space="preserve">O </w:t>
      </w:r>
      <w:r>
        <w:t>caso de uso continua no passo 2.1.2 do fluxo básico.</w:t>
      </w:r>
    </w:p>
    <w:p w14:paraId="50707480" w14:textId="77777777" w:rsidR="00DA4236" w:rsidRPr="0004779A" w:rsidRDefault="00DA4236" w:rsidP="00DA4236">
      <w:pPr>
        <w:pStyle w:val="Ttulo3"/>
        <w:widowControl/>
        <w:numPr>
          <w:ilvl w:val="0"/>
          <w:numId w:val="0"/>
        </w:numPr>
        <w:jc w:val="both"/>
        <w:rPr>
          <w:i w:val="0"/>
          <w:iCs/>
        </w:rPr>
      </w:pPr>
    </w:p>
    <w:p w14:paraId="05322899" w14:textId="77777777" w:rsidR="00DA4236" w:rsidRPr="005326DB" w:rsidRDefault="00DA4236" w:rsidP="00DA4236">
      <w:pPr>
        <w:pStyle w:val="Ttulo3"/>
        <w:widowControl/>
        <w:jc w:val="both"/>
        <w:rPr>
          <w:b/>
          <w:bCs/>
        </w:rPr>
      </w:pPr>
      <w:r w:rsidRPr="005326DB">
        <w:rPr>
          <w:b/>
          <w:bCs/>
        </w:rPr>
        <w:t>Dados Inválidos</w:t>
      </w:r>
    </w:p>
    <w:p w14:paraId="704C1DBE" w14:textId="77777777" w:rsidR="00DA4236" w:rsidRDefault="00DA4236" w:rsidP="00DA4236">
      <w:pPr>
        <w:pStyle w:val="Ttulo3"/>
        <w:widowControl/>
        <w:numPr>
          <w:ilvl w:val="0"/>
          <w:numId w:val="0"/>
        </w:numPr>
        <w:jc w:val="both"/>
        <w:rPr>
          <w:i w:val="0"/>
          <w:iCs/>
        </w:rPr>
      </w:pPr>
      <w:r>
        <w:rPr>
          <w:i w:val="0"/>
          <w:iCs/>
        </w:rPr>
        <w:t>No passo 2.1.3 do fluxo básico, o gerente digita informações inválidas ou incompletas e clica na opção “Confirmar”.</w:t>
      </w:r>
    </w:p>
    <w:p w14:paraId="331DE9A6" w14:textId="77777777" w:rsidR="00DA4236" w:rsidRDefault="00DA4236" w:rsidP="006F7C30">
      <w:pPr>
        <w:pStyle w:val="Ttulo4"/>
        <w:ind w:left="851"/>
      </w:pPr>
      <w:r>
        <w:t>O sistema apresenta uma mensagem de erro “Preencha os campos corretamente”.</w:t>
      </w:r>
    </w:p>
    <w:p w14:paraId="1D99673D" w14:textId="77777777" w:rsidR="00DA4236" w:rsidRDefault="00DA4236" w:rsidP="006F7C30">
      <w:pPr>
        <w:pStyle w:val="Ttulo4"/>
        <w:ind w:left="851"/>
      </w:pPr>
      <w:r w:rsidRPr="00DC48C5">
        <w:t xml:space="preserve">O </w:t>
      </w:r>
      <w:r>
        <w:t>caso de uso continua no passo 2.1.2 do fluxo básico.</w:t>
      </w:r>
    </w:p>
    <w:p w14:paraId="711E2A3B" w14:textId="77777777" w:rsidR="00C721C2" w:rsidRDefault="00C721C2" w:rsidP="00C721C2"/>
    <w:p w14:paraId="175952EB" w14:textId="77777777" w:rsidR="00C721C2" w:rsidRPr="00806792" w:rsidRDefault="00C721C2" w:rsidP="00C721C2">
      <w:pPr>
        <w:pStyle w:val="Ttulo3"/>
        <w:widowControl/>
        <w:jc w:val="both"/>
        <w:rPr>
          <w:b/>
          <w:bCs/>
        </w:rPr>
      </w:pPr>
      <w:r>
        <w:rPr>
          <w:b/>
          <w:bCs/>
        </w:rPr>
        <w:t>Cancelar Cadastro</w:t>
      </w:r>
    </w:p>
    <w:p w14:paraId="58CED211" w14:textId="791B40A7" w:rsidR="00C721C2" w:rsidRDefault="00C721C2" w:rsidP="00C721C2">
      <w:pPr>
        <w:pStyle w:val="Ttulo3"/>
        <w:widowControl/>
        <w:numPr>
          <w:ilvl w:val="0"/>
          <w:numId w:val="0"/>
        </w:numPr>
        <w:jc w:val="both"/>
        <w:rPr>
          <w:i w:val="0"/>
          <w:iCs/>
        </w:rPr>
      </w:pPr>
      <w:r>
        <w:rPr>
          <w:i w:val="0"/>
          <w:iCs/>
        </w:rPr>
        <w:t xml:space="preserve">No passo 2.1.2 do fluxo básico, o </w:t>
      </w:r>
      <w:r>
        <w:rPr>
          <w:i w:val="0"/>
          <w:iCs/>
        </w:rPr>
        <w:t>gerente</w:t>
      </w:r>
      <w:r>
        <w:rPr>
          <w:i w:val="0"/>
          <w:iCs/>
        </w:rPr>
        <w:t xml:space="preserve"> clica na opção “Cancelar” na tela de cadastro de </w:t>
      </w:r>
      <w:r>
        <w:rPr>
          <w:i w:val="0"/>
          <w:iCs/>
        </w:rPr>
        <w:t>funcionário</w:t>
      </w:r>
      <w:r>
        <w:rPr>
          <w:i w:val="0"/>
          <w:iCs/>
        </w:rPr>
        <w:t>.</w:t>
      </w:r>
    </w:p>
    <w:p w14:paraId="1728E802" w14:textId="115DC812" w:rsidR="00C721C2" w:rsidRPr="00C721C2" w:rsidRDefault="00C721C2" w:rsidP="00C721C2">
      <w:pPr>
        <w:pStyle w:val="Ttulo4"/>
        <w:ind w:left="851"/>
      </w:pPr>
      <w:r w:rsidRPr="00DC48C5">
        <w:t xml:space="preserve">O </w:t>
      </w:r>
      <w:r>
        <w:t>caso de uso continua no passo 2.1.5 do fluxo básico.</w:t>
      </w:r>
    </w:p>
    <w:p w14:paraId="211A5226" w14:textId="77777777" w:rsidR="00DA4236" w:rsidRDefault="00DA4236" w:rsidP="00DA4236"/>
    <w:p w14:paraId="09CE3E1F" w14:textId="77777777" w:rsidR="00DA4236" w:rsidRDefault="00DA4236" w:rsidP="00DA4236">
      <w:pPr>
        <w:pStyle w:val="Ttulo1"/>
        <w:jc w:val="both"/>
      </w:pPr>
      <w:r>
        <w:t>Requisitos Especiais</w:t>
      </w:r>
    </w:p>
    <w:p w14:paraId="4831D539" w14:textId="77777777" w:rsidR="00DA4236" w:rsidRDefault="00DA4236" w:rsidP="00DA4236">
      <w:pPr>
        <w:pStyle w:val="Ttulo2"/>
        <w:widowControl/>
        <w:jc w:val="both"/>
      </w:pPr>
      <w:r>
        <w:t>Requisito de Desempenho – Performance</w:t>
      </w:r>
    </w:p>
    <w:p w14:paraId="3ACDBAC2" w14:textId="77777777" w:rsidR="00DA4236" w:rsidRPr="00100ACA" w:rsidRDefault="00DA4236" w:rsidP="00DA4236">
      <w:pPr>
        <w:rPr>
          <w:rFonts w:ascii="Arial" w:hAnsi="Arial" w:cs="Arial"/>
        </w:rPr>
      </w:pPr>
      <w:r w:rsidRPr="00100ACA">
        <w:rPr>
          <w:rFonts w:ascii="Arial" w:hAnsi="Arial" w:cs="Arial"/>
        </w:rPr>
        <w:t xml:space="preserve">O tempo de resposta de </w:t>
      </w:r>
      <w:r>
        <w:rPr>
          <w:rFonts w:ascii="Arial" w:hAnsi="Arial" w:cs="Arial"/>
        </w:rPr>
        <w:t xml:space="preserve">um cadastro de funcionário </w:t>
      </w:r>
      <w:r w:rsidRPr="00100ACA">
        <w:rPr>
          <w:rFonts w:ascii="Arial" w:hAnsi="Arial" w:cs="Arial"/>
        </w:rPr>
        <w:t xml:space="preserve">deve ser inferior a </w:t>
      </w:r>
      <w:r>
        <w:rPr>
          <w:rFonts w:ascii="Arial" w:hAnsi="Arial" w:cs="Arial"/>
        </w:rPr>
        <w:t>15</w:t>
      </w:r>
      <w:r w:rsidRPr="00100ACA">
        <w:rPr>
          <w:rFonts w:ascii="Arial" w:hAnsi="Arial" w:cs="Arial"/>
        </w:rPr>
        <w:t xml:space="preserve"> segundos</w:t>
      </w:r>
      <w:r>
        <w:rPr>
          <w:rFonts w:ascii="Arial" w:hAnsi="Arial" w:cs="Arial"/>
        </w:rPr>
        <w:t>.</w:t>
      </w:r>
    </w:p>
    <w:p w14:paraId="01827029" w14:textId="77777777" w:rsidR="00DA4236" w:rsidRDefault="00DA4236" w:rsidP="00DA4236">
      <w:pPr>
        <w:jc w:val="both"/>
      </w:pPr>
    </w:p>
    <w:p w14:paraId="5A411075" w14:textId="77777777" w:rsidR="00C721C2" w:rsidRDefault="00C721C2" w:rsidP="00DA4236">
      <w:pPr>
        <w:jc w:val="both"/>
      </w:pPr>
    </w:p>
    <w:p w14:paraId="0415738B" w14:textId="77777777" w:rsidR="00DA4236" w:rsidRDefault="00DA4236" w:rsidP="00DA4236">
      <w:pPr>
        <w:pStyle w:val="Ttulo1"/>
        <w:widowControl/>
        <w:jc w:val="both"/>
      </w:pPr>
      <w:proofErr w:type="spellStart"/>
      <w:r>
        <w:t>Pré</w:t>
      </w:r>
      <w:proofErr w:type="spellEnd"/>
      <w:r>
        <w:t xml:space="preserve"> Condições</w:t>
      </w:r>
    </w:p>
    <w:p w14:paraId="45FE5A23" w14:textId="77777777" w:rsidR="00DA4236" w:rsidRDefault="00DA4236" w:rsidP="00DA4236">
      <w:pPr>
        <w:pStyle w:val="Ttulo2"/>
        <w:widowControl/>
        <w:jc w:val="both"/>
      </w:pPr>
      <w:r w:rsidRPr="00991F44">
        <w:t>Autenticação de Usuário</w:t>
      </w:r>
    </w:p>
    <w:p w14:paraId="49D4D05B" w14:textId="77777777" w:rsidR="00DA4236" w:rsidRDefault="00DA4236" w:rsidP="00DA4236">
      <w:pPr>
        <w:pStyle w:val="Ttulo2"/>
        <w:widowControl/>
        <w:numPr>
          <w:ilvl w:val="0"/>
          <w:numId w:val="0"/>
        </w:numPr>
        <w:jc w:val="both"/>
        <w:rPr>
          <w:b w:val="0"/>
          <w:bCs/>
        </w:rPr>
      </w:pPr>
      <w:r w:rsidRPr="00991F44">
        <w:rPr>
          <w:b w:val="0"/>
          <w:bCs/>
        </w:rPr>
        <w:t xml:space="preserve">O </w:t>
      </w:r>
      <w:r>
        <w:rPr>
          <w:b w:val="0"/>
          <w:bCs/>
        </w:rPr>
        <w:t>Gerente</w:t>
      </w:r>
      <w:r w:rsidRPr="00991F44">
        <w:rPr>
          <w:b w:val="0"/>
          <w:bCs/>
        </w:rPr>
        <w:t xml:space="preserve"> deve estar</w:t>
      </w:r>
      <w:r>
        <w:rPr>
          <w:b w:val="0"/>
          <w:bCs/>
        </w:rPr>
        <w:t xml:space="preserve"> </w:t>
      </w:r>
      <w:r w:rsidRPr="00991F44">
        <w:rPr>
          <w:b w:val="0"/>
          <w:bCs/>
        </w:rPr>
        <w:t xml:space="preserve">logado no sistema Ctrl Fit para acessar a funcionalidade de cadastro de </w:t>
      </w:r>
      <w:r>
        <w:rPr>
          <w:b w:val="0"/>
          <w:bCs/>
        </w:rPr>
        <w:t>funcionários</w:t>
      </w:r>
      <w:r w:rsidRPr="00991F44">
        <w:rPr>
          <w:b w:val="0"/>
          <w:bCs/>
        </w:rPr>
        <w:t>.</w:t>
      </w:r>
    </w:p>
    <w:p w14:paraId="044A1345" w14:textId="77777777" w:rsidR="00DA4236" w:rsidRPr="00991F44" w:rsidRDefault="00DA4236" w:rsidP="00DA4236"/>
    <w:p w14:paraId="28D1FA3C" w14:textId="77777777" w:rsidR="00DA4236" w:rsidRDefault="00DA4236" w:rsidP="00DA4236">
      <w:pPr>
        <w:pStyle w:val="Ttulo2"/>
        <w:widowControl/>
        <w:jc w:val="both"/>
      </w:pPr>
      <w:r w:rsidRPr="006979D7">
        <w:t>Conectividade com o Banco de Dados</w:t>
      </w:r>
    </w:p>
    <w:p w14:paraId="1A79A42B" w14:textId="77777777" w:rsidR="00DA4236" w:rsidRDefault="00DA4236" w:rsidP="00DA4236">
      <w:pPr>
        <w:pStyle w:val="Ttulo2"/>
        <w:widowControl/>
        <w:numPr>
          <w:ilvl w:val="0"/>
          <w:numId w:val="0"/>
        </w:numPr>
        <w:jc w:val="both"/>
        <w:rPr>
          <w:b w:val="0"/>
          <w:bCs/>
        </w:rPr>
      </w:pPr>
      <w:r w:rsidRPr="006979D7">
        <w:rPr>
          <w:b w:val="0"/>
          <w:bCs/>
        </w:rPr>
        <w:t xml:space="preserve">O sistema deve estar conectado e ser capaz de acessar o banco de dados onde as informações dos </w:t>
      </w:r>
      <w:r>
        <w:rPr>
          <w:b w:val="0"/>
          <w:bCs/>
        </w:rPr>
        <w:t>funcionários</w:t>
      </w:r>
      <w:r w:rsidRPr="006979D7">
        <w:rPr>
          <w:b w:val="0"/>
          <w:bCs/>
        </w:rPr>
        <w:t xml:space="preserve"> serão armazenadas.</w:t>
      </w:r>
    </w:p>
    <w:p w14:paraId="479BCD54" w14:textId="77777777" w:rsidR="00DA4236" w:rsidRPr="00991F44" w:rsidRDefault="00DA4236" w:rsidP="00DA4236"/>
    <w:p w14:paraId="3F20E2D6" w14:textId="77777777" w:rsidR="00DA4236" w:rsidRDefault="00DA4236" w:rsidP="00DA4236">
      <w:pPr>
        <w:pStyle w:val="Ttulo1"/>
        <w:widowControl/>
        <w:jc w:val="both"/>
      </w:pPr>
      <w:r>
        <w:t>Pós Condições</w:t>
      </w:r>
    </w:p>
    <w:p w14:paraId="6BAB04FB" w14:textId="77777777" w:rsidR="00DA4236" w:rsidRPr="006979D7" w:rsidRDefault="00DA4236" w:rsidP="00DA4236">
      <w:pPr>
        <w:pStyle w:val="Ttulo1"/>
        <w:widowControl/>
        <w:numPr>
          <w:ilvl w:val="0"/>
          <w:numId w:val="0"/>
        </w:numPr>
        <w:jc w:val="both"/>
        <w:rPr>
          <w:b w:val="0"/>
          <w:bCs/>
          <w:sz w:val="20"/>
          <w:szCs w:val="16"/>
        </w:rPr>
      </w:pPr>
      <w:r w:rsidRPr="006979D7">
        <w:rPr>
          <w:rFonts w:cs="Arial"/>
          <w:b w:val="0"/>
          <w:bCs/>
          <w:sz w:val="20"/>
          <w:szCs w:val="16"/>
        </w:rPr>
        <w:t>Não há pós-condições.</w:t>
      </w:r>
    </w:p>
    <w:p w14:paraId="602F309C" w14:textId="77777777" w:rsidR="00DA4236" w:rsidRDefault="00DA4236"/>
    <w:p w14:paraId="0588F082" w14:textId="1DBFBFD6" w:rsidR="002A2DD1" w:rsidRDefault="00907BE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7F6E82" wp14:editId="58923AAC">
                <wp:simplePos x="0" y="0"/>
                <wp:positionH relativeFrom="column">
                  <wp:posOffset>51435</wp:posOffset>
                </wp:positionH>
                <wp:positionV relativeFrom="paragraph">
                  <wp:posOffset>88265</wp:posOffset>
                </wp:positionV>
                <wp:extent cx="5829300" cy="0"/>
                <wp:effectExtent l="13335" t="10160" r="5715" b="889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B0DA1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.95pt" to="463.0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" strokecolor="red"/>
            </w:pict>
          </mc:Fallback>
        </mc:AlternateContent>
      </w:r>
    </w:p>
    <w:sectPr w:rsidR="002A2DD1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D685D" w14:textId="77777777" w:rsidR="00984AC8" w:rsidRDefault="00984AC8">
      <w:pPr>
        <w:spacing w:line="240" w:lineRule="auto"/>
      </w:pPr>
      <w:r>
        <w:separator/>
      </w:r>
    </w:p>
  </w:endnote>
  <w:endnote w:type="continuationSeparator" w:id="0">
    <w:p w14:paraId="74B61887" w14:textId="77777777" w:rsidR="00984AC8" w:rsidRDefault="00984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A2DD1" w:rsidRPr="00A75132" w14:paraId="4F0362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1F5640" w14:textId="088EB28D" w:rsidR="002A2DD1" w:rsidRPr="00A75132" w:rsidRDefault="00565792">
          <w:pPr>
            <w:ind w:right="360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</w:rPr>
            <w:t>Ctrl Fit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3CBE60" w14:textId="77777777" w:rsidR="002A2DD1" w:rsidRPr="00A75132" w:rsidRDefault="002A2DD1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603CA5" w14:textId="77777777" w:rsidR="002A2DD1" w:rsidRPr="00A75132" w:rsidRDefault="002A2DD1">
          <w:pPr>
            <w:jc w:val="right"/>
            <w:rPr>
              <w:rFonts w:ascii="Arial" w:hAnsi="Arial" w:cs="Arial"/>
              <w:b/>
            </w:rPr>
          </w:pPr>
          <w:r w:rsidRPr="00A75132">
            <w:rPr>
              <w:rFonts w:ascii="Arial" w:hAnsi="Arial" w:cs="Arial"/>
              <w:b/>
            </w:rPr>
            <w:t xml:space="preserve">Página </w:t>
          </w:r>
          <w:r w:rsidRPr="00A75132">
            <w:rPr>
              <w:rStyle w:val="Nmerodepgina"/>
              <w:rFonts w:ascii="Arial" w:hAnsi="Arial" w:cs="Arial"/>
              <w:b/>
            </w:rPr>
            <w:fldChar w:fldCharType="begin"/>
          </w:r>
          <w:r w:rsidRPr="00A75132">
            <w:rPr>
              <w:rStyle w:val="Nmerodepgina"/>
              <w:rFonts w:ascii="Arial" w:hAnsi="Arial" w:cs="Arial"/>
              <w:b/>
            </w:rPr>
            <w:instrText xml:space="preserve">PAGE </w:instrText>
          </w:r>
          <w:r w:rsidRPr="00A75132">
            <w:rPr>
              <w:rStyle w:val="Nmerodepgina"/>
              <w:rFonts w:ascii="Arial" w:hAnsi="Arial" w:cs="Arial"/>
              <w:b/>
            </w:rPr>
            <w:fldChar w:fldCharType="separate"/>
          </w:r>
          <w:r w:rsidR="00380468">
            <w:rPr>
              <w:rStyle w:val="Nmerodepgina"/>
              <w:rFonts w:ascii="Arial" w:hAnsi="Arial" w:cs="Arial"/>
              <w:b/>
              <w:noProof/>
            </w:rPr>
            <w:t>5</w:t>
          </w:r>
          <w:r w:rsidRPr="00A75132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14:paraId="4FEB886A" w14:textId="77777777" w:rsidR="002A2DD1" w:rsidRDefault="002A2D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7D344" w14:textId="77777777" w:rsidR="00984AC8" w:rsidRDefault="00984AC8">
      <w:pPr>
        <w:spacing w:line="240" w:lineRule="auto"/>
      </w:pPr>
      <w:r>
        <w:separator/>
      </w:r>
    </w:p>
  </w:footnote>
  <w:footnote w:type="continuationSeparator" w:id="0">
    <w:p w14:paraId="013D3248" w14:textId="77777777" w:rsidR="00984AC8" w:rsidRDefault="00984A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84835" w14:textId="77777777" w:rsidR="002A2DD1" w:rsidRDefault="002A2DD1">
    <w:pPr>
      <w:rPr>
        <w:sz w:val="24"/>
      </w:rPr>
    </w:pPr>
  </w:p>
  <w:p w14:paraId="2C96EF7F" w14:textId="77777777" w:rsidR="002A2DD1" w:rsidRDefault="002A2DD1">
    <w:pPr>
      <w:pBdr>
        <w:top w:val="single" w:sz="6" w:space="1" w:color="auto"/>
      </w:pBdr>
      <w:rPr>
        <w:sz w:val="24"/>
      </w:rPr>
    </w:pPr>
  </w:p>
  <w:p w14:paraId="1FF382DC" w14:textId="5BEFEB2A" w:rsidR="00565792" w:rsidRDefault="00565792" w:rsidP="0056579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Ctrl Fit</w:t>
    </w:r>
  </w:p>
  <w:p w14:paraId="738647F7" w14:textId="77777777" w:rsidR="002A2DD1" w:rsidRDefault="002A2DD1">
    <w:pPr>
      <w:pBdr>
        <w:bottom w:val="single" w:sz="6" w:space="1" w:color="auto"/>
      </w:pBdr>
      <w:jc w:val="right"/>
      <w:rPr>
        <w:sz w:val="24"/>
      </w:rPr>
    </w:pPr>
  </w:p>
  <w:p w14:paraId="0183B157" w14:textId="77777777" w:rsidR="002A2DD1" w:rsidRDefault="002A2DD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416B7" w14:textId="77777777" w:rsidR="002A2DD1" w:rsidRDefault="002A2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6526B7"/>
    <w:multiLevelType w:val="multilevel"/>
    <w:tmpl w:val="E2DEE14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ED81733"/>
    <w:multiLevelType w:val="hybridMultilevel"/>
    <w:tmpl w:val="FB6C00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863818">
    <w:abstractNumId w:val="0"/>
  </w:num>
  <w:num w:numId="2" w16cid:durableId="111208865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8944187">
    <w:abstractNumId w:val="9"/>
  </w:num>
  <w:num w:numId="4" w16cid:durableId="1907259868">
    <w:abstractNumId w:val="21"/>
  </w:num>
  <w:num w:numId="5" w16cid:durableId="1712488191">
    <w:abstractNumId w:val="15"/>
  </w:num>
  <w:num w:numId="6" w16cid:durableId="1429034962">
    <w:abstractNumId w:val="14"/>
  </w:num>
  <w:num w:numId="7" w16cid:durableId="121342497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818616194">
    <w:abstractNumId w:val="2"/>
  </w:num>
  <w:num w:numId="9" w16cid:durableId="1954556415">
    <w:abstractNumId w:val="20"/>
  </w:num>
  <w:num w:numId="10" w16cid:durableId="1727484618">
    <w:abstractNumId w:val="3"/>
  </w:num>
  <w:num w:numId="11" w16cid:durableId="385953328">
    <w:abstractNumId w:val="11"/>
  </w:num>
  <w:num w:numId="12" w16cid:durableId="1563522500">
    <w:abstractNumId w:val="8"/>
  </w:num>
  <w:num w:numId="13" w16cid:durableId="221134948">
    <w:abstractNumId w:val="19"/>
  </w:num>
  <w:num w:numId="14" w16cid:durableId="1235431712">
    <w:abstractNumId w:val="7"/>
  </w:num>
  <w:num w:numId="15" w16cid:durableId="1572081345">
    <w:abstractNumId w:val="4"/>
  </w:num>
  <w:num w:numId="16" w16cid:durableId="510411221">
    <w:abstractNumId w:val="18"/>
  </w:num>
  <w:num w:numId="17" w16cid:durableId="1201552468">
    <w:abstractNumId w:val="13"/>
  </w:num>
  <w:num w:numId="18" w16cid:durableId="1011562526">
    <w:abstractNumId w:val="5"/>
  </w:num>
  <w:num w:numId="19" w16cid:durableId="1698921825">
    <w:abstractNumId w:val="12"/>
  </w:num>
  <w:num w:numId="20" w16cid:durableId="144594165">
    <w:abstractNumId w:val="6"/>
  </w:num>
  <w:num w:numId="21" w16cid:durableId="1604454514">
    <w:abstractNumId w:val="16"/>
  </w:num>
  <w:num w:numId="22" w16cid:durableId="1499808645">
    <w:abstractNumId w:val="10"/>
  </w:num>
  <w:num w:numId="23" w16cid:durableId="1933003153">
    <w:abstractNumId w:val="17"/>
  </w:num>
  <w:num w:numId="24" w16cid:durableId="1760249488">
    <w:abstractNumId w:val="0"/>
    <w:lvlOverride w:ilvl="0">
      <w:startOverride w:val="1"/>
    </w:lvlOverride>
  </w:num>
  <w:num w:numId="25" w16cid:durableId="1578977839">
    <w:abstractNumId w:val="0"/>
    <w:lvlOverride w:ilvl="0">
      <w:startOverride w:val="1"/>
    </w:lvlOverride>
  </w:num>
  <w:num w:numId="26" w16cid:durableId="120305463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92"/>
    <w:rsid w:val="0000337E"/>
    <w:rsid w:val="0004779A"/>
    <w:rsid w:val="000747B9"/>
    <w:rsid w:val="000D0545"/>
    <w:rsid w:val="000F6E9E"/>
    <w:rsid w:val="00100ACA"/>
    <w:rsid w:val="00172869"/>
    <w:rsid w:val="001C45CB"/>
    <w:rsid w:val="00227500"/>
    <w:rsid w:val="0024564B"/>
    <w:rsid w:val="00265334"/>
    <w:rsid w:val="00277700"/>
    <w:rsid w:val="002A2DD1"/>
    <w:rsid w:val="00310293"/>
    <w:rsid w:val="00317424"/>
    <w:rsid w:val="003649BA"/>
    <w:rsid w:val="00380468"/>
    <w:rsid w:val="003C79F2"/>
    <w:rsid w:val="00454D40"/>
    <w:rsid w:val="004A3ACC"/>
    <w:rsid w:val="004B2B2F"/>
    <w:rsid w:val="00556739"/>
    <w:rsid w:val="0055716B"/>
    <w:rsid w:val="00565792"/>
    <w:rsid w:val="0058337A"/>
    <w:rsid w:val="00585FFE"/>
    <w:rsid w:val="005C2A69"/>
    <w:rsid w:val="005C6615"/>
    <w:rsid w:val="005D509B"/>
    <w:rsid w:val="005E1136"/>
    <w:rsid w:val="0060000A"/>
    <w:rsid w:val="00620517"/>
    <w:rsid w:val="00636B80"/>
    <w:rsid w:val="00694AA3"/>
    <w:rsid w:val="00695AF6"/>
    <w:rsid w:val="006979D7"/>
    <w:rsid w:val="006F7C30"/>
    <w:rsid w:val="00745E6C"/>
    <w:rsid w:val="00757414"/>
    <w:rsid w:val="00793CC6"/>
    <w:rsid w:val="007A0FC4"/>
    <w:rsid w:val="007C69C4"/>
    <w:rsid w:val="007D32FA"/>
    <w:rsid w:val="007D414E"/>
    <w:rsid w:val="008215F2"/>
    <w:rsid w:val="00832BF9"/>
    <w:rsid w:val="00845C25"/>
    <w:rsid w:val="008573FA"/>
    <w:rsid w:val="00873590"/>
    <w:rsid w:val="008B37F9"/>
    <w:rsid w:val="008C3DDA"/>
    <w:rsid w:val="008C4606"/>
    <w:rsid w:val="008D3C79"/>
    <w:rsid w:val="00907BED"/>
    <w:rsid w:val="0091292F"/>
    <w:rsid w:val="009778A1"/>
    <w:rsid w:val="00984AC8"/>
    <w:rsid w:val="00991F44"/>
    <w:rsid w:val="00993BC1"/>
    <w:rsid w:val="009D6BFD"/>
    <w:rsid w:val="009E5B97"/>
    <w:rsid w:val="00A2338B"/>
    <w:rsid w:val="00A75132"/>
    <w:rsid w:val="00A95C7A"/>
    <w:rsid w:val="00B70BA1"/>
    <w:rsid w:val="00B76F17"/>
    <w:rsid w:val="00B95C77"/>
    <w:rsid w:val="00BE00BB"/>
    <w:rsid w:val="00C05518"/>
    <w:rsid w:val="00C1716F"/>
    <w:rsid w:val="00C414E9"/>
    <w:rsid w:val="00C60734"/>
    <w:rsid w:val="00C721C2"/>
    <w:rsid w:val="00C92A16"/>
    <w:rsid w:val="00D91CD1"/>
    <w:rsid w:val="00DA4236"/>
    <w:rsid w:val="00DA4A0B"/>
    <w:rsid w:val="00DC48C5"/>
    <w:rsid w:val="00DF3988"/>
    <w:rsid w:val="00E33C70"/>
    <w:rsid w:val="00EC1035"/>
    <w:rsid w:val="00EE3AD3"/>
    <w:rsid w:val="00F553F4"/>
    <w:rsid w:val="00F67206"/>
    <w:rsid w:val="00F84977"/>
    <w:rsid w:val="00F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F06F9C"/>
  <w15:docId w15:val="{1CA3A627-1FCC-463B-95B0-5C5E297D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7513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rsid w:val="00C721C2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\Desktop\Especifica&#231;&#227;o%20de%20caso%20de%20us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3B7E3-2F3C-48A7-B933-07D1675AC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uso.dotx</Template>
  <TotalTime>49</TotalTime>
  <Pages>10</Pages>
  <Words>1412</Words>
  <Characters>7628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Requisito&gt;</vt:lpstr>
    </vt:vector>
  </TitlesOfParts>
  <Company>&lt;Nome da Empresa&gt;</Company>
  <LinksUpToDate>false</LinksUpToDate>
  <CharactersWithSpaces>9022</CharactersWithSpaces>
  <SharedDoc>false</SharedDoc>
  <HLinks>
    <vt:vector size="84" baseType="variant">
      <vt:variant>
        <vt:i4>1572925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_Toc227488012</vt:lpwstr>
      </vt:variant>
      <vt:variant>
        <vt:i4>1572925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_Toc227488011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_Toc227488010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_Toc227488009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_Toc227488008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_Toc227488007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_Toc227488006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_Toc227488005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_Toc227488004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_Toc227488003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_Toc227488002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_Toc227488001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_Toc227488000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_Toc227487999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Requisito&gt;</dc:title>
  <dc:subject>&lt;Nome do Projeto&gt;</dc:subject>
  <dc:creator>Auto Logon</dc:creator>
  <cp:lastModifiedBy>Vyctor Santos Bezerra</cp:lastModifiedBy>
  <cp:revision>3</cp:revision>
  <cp:lastPrinted>2002-07-25T13:49:00Z</cp:lastPrinted>
  <dcterms:created xsi:type="dcterms:W3CDTF">2024-05-03T00:30:00Z</dcterms:created>
  <dcterms:modified xsi:type="dcterms:W3CDTF">2024-05-09T15:24:00Z</dcterms:modified>
</cp:coreProperties>
</file>